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D4" w:rsidRDefault="00027DD4">
      <w:pPr>
        <w:rPr>
          <w:rFonts w:ascii="宋体"/>
        </w:rPr>
      </w:pPr>
    </w:p>
    <w:p w:rsidR="00027DD4" w:rsidRDefault="00027DD4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746A1A" w:rsidRDefault="00746A1A">
      <w:pPr>
        <w:rPr>
          <w:rFonts w:ascii="宋体"/>
        </w:rPr>
      </w:pPr>
    </w:p>
    <w:p w:rsidR="00746A1A" w:rsidRDefault="00746A1A">
      <w:pPr>
        <w:rPr>
          <w:rFonts w:ascii="宋体"/>
        </w:rPr>
      </w:pPr>
    </w:p>
    <w:p w:rsidR="00746A1A" w:rsidRDefault="00746A1A">
      <w:pPr>
        <w:rPr>
          <w:rFonts w:ascii="宋体"/>
        </w:rPr>
      </w:pPr>
    </w:p>
    <w:p w:rsidR="00746A1A" w:rsidRDefault="00746A1A">
      <w:pPr>
        <w:rPr>
          <w:rFonts w:ascii="宋体"/>
        </w:rPr>
      </w:pPr>
    </w:p>
    <w:p w:rsidR="00746A1A" w:rsidRDefault="00746A1A">
      <w:pPr>
        <w:rPr>
          <w:rFonts w:ascii="宋体"/>
        </w:rPr>
      </w:pPr>
    </w:p>
    <w:p w:rsidR="009373AD" w:rsidRDefault="00BF22E3" w:rsidP="00746A1A">
      <w:pPr>
        <w:shd w:val="pct15" w:color="auto" w:fill="FFFFFF"/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>软件</w:t>
      </w:r>
      <w:r w:rsidR="00AA7C7F">
        <w:rPr>
          <w:rFonts w:ascii="黑体" w:eastAsia="黑体" w:hint="eastAsia"/>
          <w:b/>
          <w:sz w:val="44"/>
        </w:rPr>
        <w:t>设计文档</w:t>
      </w: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9373AD" w:rsidRDefault="009373AD">
      <w:pPr>
        <w:rPr>
          <w:rFonts w:ascii="宋体"/>
        </w:rPr>
      </w:pPr>
    </w:p>
    <w:p w:rsidR="00A63851" w:rsidRDefault="00A63851">
      <w:pPr>
        <w:jc w:val="center"/>
        <w:rPr>
          <w:rFonts w:ascii="宋体"/>
        </w:rPr>
      </w:pPr>
      <w:r>
        <w:rPr>
          <w:rFonts w:ascii="宋体"/>
        </w:rPr>
        <w:br w:type="page"/>
      </w:r>
    </w:p>
    <w:p w:rsidR="00064763" w:rsidRDefault="00064763" w:rsidP="0010779C">
      <w:pPr>
        <w:pStyle w:val="a9"/>
      </w:pPr>
      <w:r>
        <w:rPr>
          <w:rFonts w:hint="eastAsia"/>
        </w:rPr>
        <w:lastRenderedPageBreak/>
        <w:t>文档管理信息表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8"/>
        <w:gridCol w:w="6603"/>
      </w:tblGrid>
      <w:tr w:rsidR="00064763">
        <w:trPr>
          <w:jc w:val="center"/>
        </w:trPr>
        <w:tc>
          <w:tcPr>
            <w:tcW w:w="1898" w:type="dxa"/>
          </w:tcPr>
          <w:p w:rsidR="00064763" w:rsidRPr="006E28F9" w:rsidRDefault="00064763" w:rsidP="00064763">
            <w:pPr>
              <w:pStyle w:val="a0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 w:rsidRPr="006E28F9">
              <w:rPr>
                <w:rFonts w:ascii="宋体" w:hint="eastAsia"/>
                <w:b/>
                <w:sz w:val="24"/>
                <w:szCs w:val="24"/>
              </w:rPr>
              <w:t>主题</w:t>
            </w:r>
          </w:p>
        </w:tc>
        <w:tc>
          <w:tcPr>
            <w:tcW w:w="6603" w:type="dxa"/>
          </w:tcPr>
          <w:p w:rsidR="00064763" w:rsidRPr="006E28F9" w:rsidRDefault="0094771C" w:rsidP="00064763">
            <w:pPr>
              <w:pStyle w:val="a0"/>
              <w:ind w:firstLine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项目数据流转系统</w:t>
            </w:r>
            <w:r w:rsidR="00FF4310">
              <w:rPr>
                <w:rFonts w:ascii="宋体" w:hint="eastAsia"/>
                <w:sz w:val="24"/>
                <w:szCs w:val="24"/>
              </w:rPr>
              <w:t>软件</w:t>
            </w:r>
            <w:r w:rsidR="00980082">
              <w:rPr>
                <w:rFonts w:ascii="宋体" w:hint="eastAsia"/>
                <w:sz w:val="24"/>
                <w:szCs w:val="24"/>
              </w:rPr>
              <w:t>开发设计文档</w:t>
            </w:r>
          </w:p>
        </w:tc>
      </w:tr>
      <w:tr w:rsidR="00064763">
        <w:trPr>
          <w:jc w:val="center"/>
        </w:trPr>
        <w:tc>
          <w:tcPr>
            <w:tcW w:w="1898" w:type="dxa"/>
          </w:tcPr>
          <w:p w:rsidR="00064763" w:rsidRPr="006E28F9" w:rsidRDefault="00064763" w:rsidP="00064763">
            <w:pPr>
              <w:pStyle w:val="a0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 w:rsidRPr="006E28F9">
              <w:rPr>
                <w:rFonts w:asci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6603" w:type="dxa"/>
          </w:tcPr>
          <w:p w:rsidR="00064763" w:rsidRPr="006E28F9" w:rsidRDefault="0068186D" w:rsidP="00064763">
            <w:pPr>
              <w:pStyle w:val="a0"/>
              <w:ind w:firstLine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1.0</w:t>
            </w:r>
          </w:p>
        </w:tc>
      </w:tr>
      <w:tr w:rsidR="00064763">
        <w:trPr>
          <w:jc w:val="center"/>
        </w:trPr>
        <w:tc>
          <w:tcPr>
            <w:tcW w:w="1898" w:type="dxa"/>
          </w:tcPr>
          <w:p w:rsidR="00064763" w:rsidRPr="006E28F9" w:rsidRDefault="00064763" w:rsidP="00064763">
            <w:pPr>
              <w:pStyle w:val="a0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 w:rsidRPr="006E28F9">
              <w:rPr>
                <w:rFonts w:ascii="宋体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6603" w:type="dxa"/>
          </w:tcPr>
          <w:p w:rsidR="00064763" w:rsidRPr="006E28F9" w:rsidRDefault="00BE008E" w:rsidP="00064763">
            <w:pPr>
              <w:pStyle w:val="a0"/>
              <w:ind w:firstLine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-</w:t>
            </w:r>
          </w:p>
        </w:tc>
      </w:tr>
      <w:tr w:rsidR="00064763">
        <w:trPr>
          <w:jc w:val="center"/>
        </w:trPr>
        <w:tc>
          <w:tcPr>
            <w:tcW w:w="1898" w:type="dxa"/>
          </w:tcPr>
          <w:p w:rsidR="00064763" w:rsidRPr="006E28F9" w:rsidRDefault="00064763" w:rsidP="00064763">
            <w:pPr>
              <w:pStyle w:val="a0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 w:rsidRPr="006E28F9">
              <w:rPr>
                <w:rFonts w:ascii="宋体" w:hint="eastAsia"/>
                <w:b/>
                <w:sz w:val="24"/>
                <w:szCs w:val="24"/>
              </w:rPr>
              <w:t>关键字</w:t>
            </w:r>
          </w:p>
        </w:tc>
        <w:tc>
          <w:tcPr>
            <w:tcW w:w="6603" w:type="dxa"/>
          </w:tcPr>
          <w:p w:rsidR="00064763" w:rsidRPr="006E28F9" w:rsidRDefault="00BE008E" w:rsidP="00064763">
            <w:pPr>
              <w:pStyle w:val="a0"/>
              <w:ind w:firstLine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-</w:t>
            </w:r>
          </w:p>
        </w:tc>
      </w:tr>
      <w:tr w:rsidR="00064763">
        <w:trPr>
          <w:jc w:val="center"/>
        </w:trPr>
        <w:tc>
          <w:tcPr>
            <w:tcW w:w="1898" w:type="dxa"/>
          </w:tcPr>
          <w:p w:rsidR="00064763" w:rsidRPr="006E28F9" w:rsidRDefault="00064763" w:rsidP="00064763">
            <w:pPr>
              <w:pStyle w:val="a0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 w:rsidRPr="006E28F9">
              <w:rPr>
                <w:rFonts w:ascii="宋体" w:hint="eastAsia"/>
                <w:b/>
                <w:sz w:val="24"/>
                <w:szCs w:val="24"/>
              </w:rPr>
              <w:t>参考文档</w:t>
            </w:r>
          </w:p>
        </w:tc>
        <w:tc>
          <w:tcPr>
            <w:tcW w:w="6603" w:type="dxa"/>
          </w:tcPr>
          <w:p w:rsidR="00064763" w:rsidRPr="006E28F9" w:rsidRDefault="00BE008E" w:rsidP="00064763">
            <w:pPr>
              <w:pStyle w:val="a0"/>
              <w:ind w:firstLine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-</w:t>
            </w:r>
          </w:p>
        </w:tc>
      </w:tr>
      <w:tr w:rsidR="00064763">
        <w:trPr>
          <w:jc w:val="center"/>
        </w:trPr>
        <w:tc>
          <w:tcPr>
            <w:tcW w:w="1898" w:type="dxa"/>
          </w:tcPr>
          <w:p w:rsidR="00064763" w:rsidRPr="006E28F9" w:rsidRDefault="00064763" w:rsidP="00064763">
            <w:pPr>
              <w:pStyle w:val="a0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 w:rsidRPr="006E28F9">
              <w:rPr>
                <w:rFonts w:ascii="宋体" w:hint="eastAsia"/>
                <w:b/>
                <w:sz w:val="24"/>
                <w:szCs w:val="24"/>
              </w:rPr>
              <w:t>创建时间</w:t>
            </w:r>
          </w:p>
        </w:tc>
        <w:tc>
          <w:tcPr>
            <w:tcW w:w="6603" w:type="dxa"/>
          </w:tcPr>
          <w:p w:rsidR="00064763" w:rsidRPr="006E28F9" w:rsidRDefault="001104E6" w:rsidP="00064763">
            <w:pPr>
              <w:pStyle w:val="a0"/>
              <w:ind w:firstLine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2013年4月13日</w:t>
            </w:r>
          </w:p>
        </w:tc>
      </w:tr>
      <w:tr w:rsidR="00064763">
        <w:trPr>
          <w:jc w:val="center"/>
        </w:trPr>
        <w:tc>
          <w:tcPr>
            <w:tcW w:w="1898" w:type="dxa"/>
          </w:tcPr>
          <w:p w:rsidR="00064763" w:rsidRPr="006E28F9" w:rsidRDefault="00064763" w:rsidP="00064763">
            <w:pPr>
              <w:pStyle w:val="a0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 w:rsidRPr="006E28F9">
              <w:rPr>
                <w:rFonts w:ascii="宋体" w:hint="eastAsia"/>
                <w:b/>
                <w:sz w:val="24"/>
                <w:szCs w:val="24"/>
              </w:rPr>
              <w:t>创建人</w:t>
            </w:r>
          </w:p>
        </w:tc>
        <w:tc>
          <w:tcPr>
            <w:tcW w:w="6603" w:type="dxa"/>
          </w:tcPr>
          <w:p w:rsidR="00064763" w:rsidRPr="006E28F9" w:rsidRDefault="00027098" w:rsidP="00064763">
            <w:pPr>
              <w:pStyle w:val="a0"/>
              <w:ind w:firstLine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杨</w:t>
            </w:r>
            <w:r w:rsidR="009E3771">
              <w:rPr>
                <w:rFonts w:ascii="宋体" w:hint="eastAsia"/>
                <w:sz w:val="24"/>
                <w:szCs w:val="24"/>
              </w:rPr>
              <w:t>祎</w:t>
            </w:r>
          </w:p>
        </w:tc>
      </w:tr>
      <w:tr w:rsidR="00064763">
        <w:trPr>
          <w:jc w:val="center"/>
        </w:trPr>
        <w:tc>
          <w:tcPr>
            <w:tcW w:w="1898" w:type="dxa"/>
          </w:tcPr>
          <w:p w:rsidR="00064763" w:rsidRPr="006E28F9" w:rsidRDefault="00064763" w:rsidP="00064763">
            <w:pPr>
              <w:pStyle w:val="a0"/>
              <w:ind w:firstLine="0"/>
              <w:jc w:val="right"/>
              <w:rPr>
                <w:rFonts w:ascii="宋体"/>
                <w:b/>
                <w:sz w:val="24"/>
                <w:szCs w:val="24"/>
              </w:rPr>
            </w:pPr>
            <w:r w:rsidRPr="006E28F9">
              <w:rPr>
                <w:rFonts w:ascii="宋体" w:hint="eastAsia"/>
                <w:b/>
                <w:sz w:val="24"/>
                <w:szCs w:val="24"/>
              </w:rPr>
              <w:t>最新发布日期</w:t>
            </w:r>
          </w:p>
        </w:tc>
        <w:tc>
          <w:tcPr>
            <w:tcW w:w="6603" w:type="dxa"/>
          </w:tcPr>
          <w:p w:rsidR="00064763" w:rsidRPr="006E28F9" w:rsidRDefault="00BE008E" w:rsidP="00064763">
            <w:pPr>
              <w:pStyle w:val="a0"/>
              <w:ind w:firstLine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-</w:t>
            </w:r>
          </w:p>
        </w:tc>
      </w:tr>
    </w:tbl>
    <w:p w:rsidR="00027DD4" w:rsidRDefault="00027DD4" w:rsidP="00E46667">
      <w:pPr>
        <w:rPr>
          <w:b/>
          <w:sz w:val="28"/>
          <w:szCs w:val="28"/>
        </w:rPr>
      </w:pPr>
    </w:p>
    <w:p w:rsidR="00027DD4" w:rsidRDefault="00027DD4" w:rsidP="00E46667">
      <w:pPr>
        <w:rPr>
          <w:b/>
          <w:sz w:val="28"/>
          <w:szCs w:val="28"/>
        </w:rPr>
      </w:pPr>
    </w:p>
    <w:p w:rsidR="00E46667" w:rsidRPr="00E46667" w:rsidRDefault="00E46667" w:rsidP="00E46667">
      <w:pPr>
        <w:rPr>
          <w:b/>
          <w:sz w:val="28"/>
          <w:szCs w:val="28"/>
        </w:rPr>
      </w:pPr>
      <w:r w:rsidRPr="00E46667">
        <w:rPr>
          <w:rFonts w:hint="eastAsia"/>
          <w:b/>
          <w:sz w:val="28"/>
          <w:szCs w:val="28"/>
        </w:rPr>
        <w:t>文档变更纪录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368"/>
        <w:gridCol w:w="5652"/>
      </w:tblGrid>
      <w:tr w:rsidR="00064763" w:rsidRPr="00D3379A" w:rsidTr="00D3379A">
        <w:tc>
          <w:tcPr>
            <w:tcW w:w="1368" w:type="dxa"/>
            <w:shd w:val="clear" w:color="auto" w:fill="auto"/>
          </w:tcPr>
          <w:p w:rsidR="00064763" w:rsidRPr="00D3379A" w:rsidRDefault="00064763" w:rsidP="00064763">
            <w:pPr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1368" w:type="dxa"/>
            <w:shd w:val="clear" w:color="auto" w:fill="auto"/>
          </w:tcPr>
          <w:p w:rsidR="00064763" w:rsidRPr="00D3379A" w:rsidRDefault="00064763" w:rsidP="00E46667">
            <w:pPr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5652" w:type="dxa"/>
            <w:shd w:val="clear" w:color="auto" w:fill="auto"/>
          </w:tcPr>
          <w:p w:rsidR="00064763" w:rsidRPr="00D3379A" w:rsidRDefault="00064763" w:rsidP="00E46667">
            <w:pPr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更改内容</w:t>
            </w:r>
          </w:p>
        </w:tc>
      </w:tr>
      <w:tr w:rsidR="00064763" w:rsidTr="00D3379A">
        <w:tc>
          <w:tcPr>
            <w:tcW w:w="1368" w:type="dxa"/>
            <w:shd w:val="clear" w:color="auto" w:fill="auto"/>
          </w:tcPr>
          <w:p w:rsidR="00064763" w:rsidRDefault="000967E2" w:rsidP="00064763">
            <w:r>
              <w:rPr>
                <w:rFonts w:hint="eastAsia"/>
              </w:rPr>
              <w:t>杨祎</w:t>
            </w:r>
          </w:p>
        </w:tc>
        <w:tc>
          <w:tcPr>
            <w:tcW w:w="1368" w:type="dxa"/>
            <w:shd w:val="clear" w:color="auto" w:fill="auto"/>
          </w:tcPr>
          <w:p w:rsidR="00064763" w:rsidRDefault="005F4AEA" w:rsidP="00E46667">
            <w:r>
              <w:rPr>
                <w:rFonts w:hint="eastAsia"/>
              </w:rPr>
              <w:t>2013-4-13</w:t>
            </w:r>
          </w:p>
        </w:tc>
        <w:tc>
          <w:tcPr>
            <w:tcW w:w="5652" w:type="dxa"/>
            <w:shd w:val="clear" w:color="auto" w:fill="auto"/>
          </w:tcPr>
          <w:p w:rsidR="00064763" w:rsidRDefault="00064763" w:rsidP="00E46667">
            <w:r>
              <w:rPr>
                <w:rFonts w:hint="eastAsia"/>
              </w:rPr>
              <w:t>创建文件</w:t>
            </w:r>
          </w:p>
        </w:tc>
      </w:tr>
      <w:tr w:rsidR="00064763" w:rsidTr="00D3379A">
        <w:tc>
          <w:tcPr>
            <w:tcW w:w="1368" w:type="dxa"/>
            <w:shd w:val="clear" w:color="auto" w:fill="auto"/>
          </w:tcPr>
          <w:p w:rsidR="00064763" w:rsidRDefault="00064763" w:rsidP="00064763"/>
        </w:tc>
        <w:tc>
          <w:tcPr>
            <w:tcW w:w="1368" w:type="dxa"/>
            <w:shd w:val="clear" w:color="auto" w:fill="auto"/>
          </w:tcPr>
          <w:p w:rsidR="00064763" w:rsidRDefault="00064763" w:rsidP="00E46667"/>
        </w:tc>
        <w:tc>
          <w:tcPr>
            <w:tcW w:w="5652" w:type="dxa"/>
            <w:shd w:val="clear" w:color="auto" w:fill="auto"/>
          </w:tcPr>
          <w:p w:rsidR="00064763" w:rsidRDefault="00064763" w:rsidP="00E46667"/>
        </w:tc>
      </w:tr>
      <w:tr w:rsidR="00064763" w:rsidTr="00D3379A">
        <w:tc>
          <w:tcPr>
            <w:tcW w:w="1368" w:type="dxa"/>
            <w:shd w:val="clear" w:color="auto" w:fill="auto"/>
          </w:tcPr>
          <w:p w:rsidR="00064763" w:rsidRDefault="00064763" w:rsidP="00064763"/>
        </w:tc>
        <w:tc>
          <w:tcPr>
            <w:tcW w:w="1368" w:type="dxa"/>
            <w:shd w:val="clear" w:color="auto" w:fill="auto"/>
          </w:tcPr>
          <w:p w:rsidR="00064763" w:rsidRDefault="00064763" w:rsidP="00E46667"/>
        </w:tc>
        <w:tc>
          <w:tcPr>
            <w:tcW w:w="5652" w:type="dxa"/>
            <w:shd w:val="clear" w:color="auto" w:fill="auto"/>
          </w:tcPr>
          <w:p w:rsidR="00064763" w:rsidRDefault="00064763" w:rsidP="00E46667"/>
        </w:tc>
      </w:tr>
      <w:tr w:rsidR="00064763" w:rsidTr="00D3379A">
        <w:tc>
          <w:tcPr>
            <w:tcW w:w="1368" w:type="dxa"/>
            <w:shd w:val="clear" w:color="auto" w:fill="auto"/>
          </w:tcPr>
          <w:p w:rsidR="00064763" w:rsidRDefault="00064763" w:rsidP="00064763"/>
        </w:tc>
        <w:tc>
          <w:tcPr>
            <w:tcW w:w="1368" w:type="dxa"/>
            <w:shd w:val="clear" w:color="auto" w:fill="auto"/>
          </w:tcPr>
          <w:p w:rsidR="00064763" w:rsidRDefault="00064763" w:rsidP="00E46667"/>
        </w:tc>
        <w:tc>
          <w:tcPr>
            <w:tcW w:w="5652" w:type="dxa"/>
            <w:shd w:val="clear" w:color="auto" w:fill="auto"/>
          </w:tcPr>
          <w:p w:rsidR="00064763" w:rsidRDefault="00064763" w:rsidP="00E46667"/>
        </w:tc>
      </w:tr>
    </w:tbl>
    <w:p w:rsidR="00E46667" w:rsidRDefault="00E46667">
      <w:pPr>
        <w:jc w:val="center"/>
        <w:rPr>
          <w:rFonts w:ascii="宋体"/>
        </w:rPr>
      </w:pPr>
    </w:p>
    <w:p w:rsidR="004E6781" w:rsidRDefault="00E46667">
      <w:pPr>
        <w:jc w:val="center"/>
        <w:rPr>
          <w:rFonts w:ascii="宋体"/>
        </w:rPr>
      </w:pPr>
      <w:r>
        <w:rPr>
          <w:rFonts w:ascii="宋体"/>
        </w:rPr>
        <w:br w:type="page"/>
      </w:r>
    </w:p>
    <w:p w:rsidR="004E6781" w:rsidRPr="004B50C2" w:rsidRDefault="004B50C2" w:rsidP="004E6781">
      <w:pPr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lastRenderedPageBreak/>
        <w:t>文档</w:t>
      </w:r>
      <w:r w:rsidR="0033036E">
        <w:rPr>
          <w:rFonts w:ascii="宋体" w:hint="eastAsia"/>
          <w:b/>
          <w:sz w:val="28"/>
          <w:szCs w:val="28"/>
        </w:rPr>
        <w:t>主要</w:t>
      </w:r>
      <w:r w:rsidR="004E6781" w:rsidRPr="004B50C2">
        <w:rPr>
          <w:rFonts w:ascii="宋体" w:hint="eastAsia"/>
          <w:b/>
          <w:sz w:val="28"/>
          <w:szCs w:val="28"/>
        </w:rPr>
        <w:t>评审意见</w:t>
      </w:r>
    </w:p>
    <w:p w:rsidR="004E6781" w:rsidRDefault="004E6781" w:rsidP="004E6781">
      <w:pPr>
        <w:rPr>
          <w:rFonts w:ascii="宋体"/>
        </w:rPr>
      </w:pPr>
    </w:p>
    <w:p w:rsidR="00D97885" w:rsidRDefault="0039361F" w:rsidP="004E6781">
      <w:pPr>
        <w:rPr>
          <w:rFonts w:ascii="宋体"/>
        </w:rPr>
      </w:pPr>
      <w:r>
        <w:rPr>
          <w:rFonts w:ascii="宋体" w:hint="eastAsia"/>
        </w:rPr>
        <w:t>产品</w:t>
      </w:r>
      <w:r w:rsidR="00D97885">
        <w:rPr>
          <w:rFonts w:ascii="宋体" w:hint="eastAsia"/>
        </w:rPr>
        <w:t>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D97885" w:rsidRPr="00D3379A" w:rsidTr="00D3379A">
        <w:tc>
          <w:tcPr>
            <w:tcW w:w="2840" w:type="dxa"/>
            <w:shd w:val="clear" w:color="auto" w:fill="auto"/>
          </w:tcPr>
          <w:p w:rsidR="00D97885" w:rsidRPr="00D3379A" w:rsidRDefault="00D97885" w:rsidP="004E6781">
            <w:pPr>
              <w:rPr>
                <w:rFonts w:ascii="宋体"/>
                <w:b/>
              </w:rPr>
            </w:pPr>
            <w:r w:rsidRPr="00D3379A">
              <w:rPr>
                <w:rFonts w:ascii="宋体" w:hint="eastAsia"/>
                <w:b/>
              </w:rPr>
              <w:t>评审人员</w:t>
            </w:r>
          </w:p>
        </w:tc>
        <w:tc>
          <w:tcPr>
            <w:tcW w:w="2841" w:type="dxa"/>
            <w:shd w:val="clear" w:color="auto" w:fill="auto"/>
          </w:tcPr>
          <w:p w:rsidR="00D97885" w:rsidRPr="00D3379A" w:rsidRDefault="00D97885" w:rsidP="004E6781">
            <w:pPr>
              <w:rPr>
                <w:rFonts w:ascii="宋体"/>
                <w:b/>
              </w:rPr>
            </w:pPr>
            <w:r w:rsidRPr="00D3379A">
              <w:rPr>
                <w:rFonts w:ascii="宋体" w:hint="eastAsia"/>
                <w:b/>
              </w:rPr>
              <w:t>日期</w:t>
            </w:r>
          </w:p>
        </w:tc>
        <w:tc>
          <w:tcPr>
            <w:tcW w:w="2841" w:type="dxa"/>
            <w:shd w:val="clear" w:color="auto" w:fill="auto"/>
          </w:tcPr>
          <w:p w:rsidR="00D97885" w:rsidRPr="00D3379A" w:rsidRDefault="00D97885" w:rsidP="004E6781">
            <w:pPr>
              <w:rPr>
                <w:rFonts w:ascii="宋体"/>
                <w:b/>
              </w:rPr>
            </w:pPr>
            <w:r w:rsidRPr="00D3379A">
              <w:rPr>
                <w:rFonts w:ascii="宋体" w:hint="eastAsia"/>
                <w:b/>
              </w:rPr>
              <w:t>意见</w:t>
            </w:r>
          </w:p>
        </w:tc>
      </w:tr>
      <w:tr w:rsidR="00D97885" w:rsidRPr="00D3379A" w:rsidTr="00D3379A">
        <w:tc>
          <w:tcPr>
            <w:tcW w:w="2840" w:type="dxa"/>
            <w:shd w:val="clear" w:color="auto" w:fill="auto"/>
          </w:tcPr>
          <w:p w:rsidR="00D97885" w:rsidRPr="00D3379A" w:rsidRDefault="008A2200" w:rsidP="004E6781">
            <w:pPr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章小明</w:t>
            </w:r>
            <w:proofErr w:type="gramEnd"/>
          </w:p>
        </w:tc>
        <w:tc>
          <w:tcPr>
            <w:tcW w:w="2841" w:type="dxa"/>
            <w:shd w:val="clear" w:color="auto" w:fill="auto"/>
          </w:tcPr>
          <w:p w:rsidR="00D97885" w:rsidRPr="00D3379A" w:rsidRDefault="00EB4183" w:rsidP="004E678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2013-4-13</w:t>
            </w:r>
          </w:p>
        </w:tc>
        <w:tc>
          <w:tcPr>
            <w:tcW w:w="2841" w:type="dxa"/>
            <w:shd w:val="clear" w:color="auto" w:fill="auto"/>
          </w:tcPr>
          <w:p w:rsidR="00D97885" w:rsidRPr="00D3379A" w:rsidRDefault="00B53279" w:rsidP="004E678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-</w:t>
            </w:r>
          </w:p>
        </w:tc>
      </w:tr>
    </w:tbl>
    <w:p w:rsidR="004B50C2" w:rsidRDefault="004B50C2" w:rsidP="004E6781">
      <w:pPr>
        <w:rPr>
          <w:rFonts w:ascii="宋体"/>
        </w:rPr>
      </w:pPr>
    </w:p>
    <w:p w:rsidR="004B50C2" w:rsidRDefault="004B50C2" w:rsidP="004E6781">
      <w:pPr>
        <w:rPr>
          <w:rFonts w:ascii="宋体"/>
        </w:rPr>
      </w:pPr>
    </w:p>
    <w:p w:rsidR="00211E64" w:rsidRDefault="00ED24C0" w:rsidP="00211E64">
      <w:pPr>
        <w:rPr>
          <w:rFonts w:ascii="宋体"/>
        </w:rPr>
      </w:pPr>
      <w:r>
        <w:rPr>
          <w:rFonts w:ascii="宋体" w:hint="eastAsia"/>
        </w:rPr>
        <w:t>QA</w:t>
      </w:r>
      <w:r w:rsidR="00211E64">
        <w:rPr>
          <w:rFonts w:ascii="宋体" w:hint="eastAsia"/>
        </w:rPr>
        <w:t>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211E64" w:rsidRPr="00D3379A" w:rsidTr="00D3379A">
        <w:tc>
          <w:tcPr>
            <w:tcW w:w="2840" w:type="dxa"/>
            <w:shd w:val="clear" w:color="auto" w:fill="auto"/>
          </w:tcPr>
          <w:p w:rsidR="00211E64" w:rsidRPr="00D3379A" w:rsidRDefault="00211E64" w:rsidP="00211E64">
            <w:pPr>
              <w:rPr>
                <w:rFonts w:ascii="宋体"/>
                <w:b/>
              </w:rPr>
            </w:pPr>
            <w:r w:rsidRPr="00D3379A">
              <w:rPr>
                <w:rFonts w:ascii="宋体" w:hint="eastAsia"/>
                <w:b/>
              </w:rPr>
              <w:t>评审人员</w:t>
            </w:r>
          </w:p>
        </w:tc>
        <w:tc>
          <w:tcPr>
            <w:tcW w:w="2841" w:type="dxa"/>
            <w:shd w:val="clear" w:color="auto" w:fill="auto"/>
          </w:tcPr>
          <w:p w:rsidR="00211E64" w:rsidRPr="00D3379A" w:rsidRDefault="00211E64" w:rsidP="00211E64">
            <w:pPr>
              <w:rPr>
                <w:rFonts w:ascii="宋体"/>
                <w:b/>
              </w:rPr>
            </w:pPr>
            <w:r w:rsidRPr="00D3379A">
              <w:rPr>
                <w:rFonts w:ascii="宋体" w:hint="eastAsia"/>
                <w:b/>
              </w:rPr>
              <w:t>日期</w:t>
            </w:r>
          </w:p>
        </w:tc>
        <w:tc>
          <w:tcPr>
            <w:tcW w:w="2841" w:type="dxa"/>
            <w:shd w:val="clear" w:color="auto" w:fill="auto"/>
          </w:tcPr>
          <w:p w:rsidR="00211E64" w:rsidRPr="00D3379A" w:rsidRDefault="00211E64" w:rsidP="00211E64">
            <w:pPr>
              <w:rPr>
                <w:rFonts w:ascii="宋体"/>
                <w:b/>
              </w:rPr>
            </w:pPr>
            <w:r w:rsidRPr="00D3379A">
              <w:rPr>
                <w:rFonts w:ascii="宋体" w:hint="eastAsia"/>
                <w:b/>
              </w:rPr>
              <w:t>意见</w:t>
            </w:r>
          </w:p>
        </w:tc>
      </w:tr>
      <w:tr w:rsidR="00211E64" w:rsidRPr="00D3379A" w:rsidTr="00D3379A">
        <w:tc>
          <w:tcPr>
            <w:tcW w:w="2840" w:type="dxa"/>
            <w:shd w:val="clear" w:color="auto" w:fill="auto"/>
          </w:tcPr>
          <w:p w:rsidR="00211E64" w:rsidRPr="00D3379A" w:rsidRDefault="00541E10" w:rsidP="00211E64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三维</w:t>
            </w:r>
            <w:proofErr w:type="gramStart"/>
            <w:r>
              <w:rPr>
                <w:rFonts w:ascii="宋体" w:hint="eastAsia"/>
              </w:rPr>
              <w:t>数据员</w:t>
            </w:r>
            <w:proofErr w:type="gramEnd"/>
          </w:p>
        </w:tc>
        <w:tc>
          <w:tcPr>
            <w:tcW w:w="2841" w:type="dxa"/>
            <w:shd w:val="clear" w:color="auto" w:fill="auto"/>
          </w:tcPr>
          <w:p w:rsidR="00211E64" w:rsidRPr="00D3379A" w:rsidRDefault="00B53279" w:rsidP="00211E64">
            <w:pPr>
              <w:rPr>
                <w:rFonts w:ascii="宋体"/>
              </w:rPr>
            </w:pPr>
            <w:r>
              <w:rPr>
                <w:rFonts w:ascii="宋体" w:hint="eastAsia"/>
              </w:rPr>
              <w:t>-</w:t>
            </w:r>
          </w:p>
        </w:tc>
        <w:tc>
          <w:tcPr>
            <w:tcW w:w="2841" w:type="dxa"/>
            <w:shd w:val="clear" w:color="auto" w:fill="auto"/>
          </w:tcPr>
          <w:p w:rsidR="00211E64" w:rsidRPr="00D3379A" w:rsidRDefault="00B53279" w:rsidP="00211E64">
            <w:pPr>
              <w:rPr>
                <w:rFonts w:ascii="宋体"/>
              </w:rPr>
            </w:pPr>
            <w:r>
              <w:rPr>
                <w:rFonts w:ascii="宋体" w:hint="eastAsia"/>
              </w:rPr>
              <w:t>-</w:t>
            </w:r>
          </w:p>
        </w:tc>
      </w:tr>
    </w:tbl>
    <w:p w:rsidR="00211E64" w:rsidRDefault="00211E64" w:rsidP="004E6781">
      <w:pPr>
        <w:rPr>
          <w:rFonts w:ascii="宋体"/>
        </w:rPr>
      </w:pPr>
    </w:p>
    <w:p w:rsidR="0064588C" w:rsidRDefault="0064588C" w:rsidP="004E6781">
      <w:pPr>
        <w:rPr>
          <w:rFonts w:ascii="宋体"/>
        </w:rPr>
      </w:pPr>
    </w:p>
    <w:p w:rsidR="0064588C" w:rsidRDefault="0064588C" w:rsidP="004E6781">
      <w:pPr>
        <w:rPr>
          <w:rFonts w:ascii="宋体"/>
        </w:rPr>
      </w:pPr>
    </w:p>
    <w:p w:rsidR="00E46667" w:rsidRDefault="004E6781" w:rsidP="004E6781">
      <w:pPr>
        <w:rPr>
          <w:rFonts w:ascii="宋体"/>
        </w:rPr>
      </w:pPr>
      <w:r>
        <w:rPr>
          <w:rFonts w:ascii="宋体"/>
        </w:rPr>
        <w:br w:type="page"/>
      </w:r>
    </w:p>
    <w:p w:rsidR="009373AD" w:rsidRDefault="009373AD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目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:rsidR="009373AD" w:rsidRDefault="009373AD"/>
    <w:p w:rsidR="00F87A67" w:rsidRDefault="009373AD">
      <w:pPr>
        <w:pStyle w:val="10"/>
        <w:tabs>
          <w:tab w:val="left" w:pos="420"/>
          <w:tab w:val="right" w:leader="dot" w:pos="8296"/>
        </w:tabs>
        <w:rPr>
          <w:b w:val="0"/>
          <w:caps w:val="0"/>
          <w:noProof/>
          <w:sz w:val="21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87A67" w:rsidRPr="00C2295E">
        <w:rPr>
          <w:noProof/>
        </w:rPr>
        <w:t>1</w:t>
      </w:r>
      <w:r w:rsidR="00F87A67">
        <w:rPr>
          <w:b w:val="0"/>
          <w:caps w:val="0"/>
          <w:noProof/>
          <w:sz w:val="21"/>
          <w:szCs w:val="24"/>
        </w:rPr>
        <w:tab/>
      </w:r>
      <w:r w:rsidR="00F87A67">
        <w:rPr>
          <w:rFonts w:hint="eastAsia"/>
          <w:noProof/>
        </w:rPr>
        <w:t>开发规划</w:t>
      </w:r>
      <w:r w:rsidR="00F87A67">
        <w:rPr>
          <w:noProof/>
        </w:rPr>
        <w:tab/>
      </w:r>
      <w:r w:rsidR="00F87A67">
        <w:rPr>
          <w:noProof/>
        </w:rPr>
        <w:fldChar w:fldCharType="begin"/>
      </w:r>
      <w:r w:rsidR="00F87A67">
        <w:rPr>
          <w:noProof/>
        </w:rPr>
        <w:instrText xml:space="preserve"> PAGEREF _Toc65496675 \h </w:instrText>
      </w:r>
      <w:r w:rsidR="00F87A67">
        <w:rPr>
          <w:noProof/>
        </w:rPr>
      </w:r>
      <w:r w:rsidR="00F87A67">
        <w:rPr>
          <w:noProof/>
        </w:rPr>
        <w:fldChar w:fldCharType="separate"/>
      </w:r>
      <w:r w:rsidR="00F87A67">
        <w:rPr>
          <w:noProof/>
        </w:rPr>
        <w:t>1</w:t>
      </w:r>
      <w:r w:rsidR="00F87A67">
        <w:rPr>
          <w:noProof/>
        </w:rPr>
        <w:fldChar w:fldCharType="end"/>
      </w:r>
    </w:p>
    <w:p w:rsidR="00F87A67" w:rsidRDefault="00F87A67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4"/>
        </w:rPr>
      </w:pPr>
      <w:r w:rsidRPr="00C2295E">
        <w:rPr>
          <w:rFonts w:ascii="黑体"/>
          <w:noProof/>
        </w:rPr>
        <w:t>1.1</w:t>
      </w:r>
      <w:r>
        <w:rPr>
          <w:smallCaps w:val="0"/>
          <w:noProof/>
          <w:sz w:val="21"/>
          <w:szCs w:val="24"/>
        </w:rPr>
        <w:tab/>
      </w:r>
      <w:r>
        <w:rPr>
          <w:rFonts w:hint="eastAsia"/>
          <w:noProof/>
        </w:rPr>
        <w:t>开发人员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87A67" w:rsidRDefault="00F87A67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4"/>
        </w:rPr>
      </w:pPr>
      <w:r w:rsidRPr="00C2295E">
        <w:rPr>
          <w:rFonts w:ascii="黑体"/>
          <w:noProof/>
        </w:rPr>
        <w:t>1.2</w:t>
      </w:r>
      <w:r>
        <w:rPr>
          <w:smallCaps w:val="0"/>
          <w:noProof/>
          <w:sz w:val="21"/>
          <w:szCs w:val="24"/>
        </w:rPr>
        <w:tab/>
      </w:r>
      <w:r>
        <w:rPr>
          <w:rFonts w:hint="eastAsia"/>
          <w:noProof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87A67" w:rsidRDefault="00F87A67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4"/>
        </w:rPr>
      </w:pPr>
      <w:r w:rsidRPr="00C2295E">
        <w:rPr>
          <w:rFonts w:ascii="黑体"/>
          <w:noProof/>
        </w:rPr>
        <w:t>1.3</w:t>
      </w:r>
      <w:r>
        <w:rPr>
          <w:smallCaps w:val="0"/>
          <w:noProof/>
          <w:sz w:val="21"/>
          <w:szCs w:val="24"/>
        </w:rPr>
        <w:tab/>
      </w:r>
      <w:r>
        <w:rPr>
          <w:rFonts w:hint="eastAsia"/>
          <w:noProof/>
        </w:rPr>
        <w:t>开发环境和工具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87A67" w:rsidRDefault="00F87A67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4"/>
        </w:rPr>
      </w:pPr>
      <w:r w:rsidRPr="00C2295E">
        <w:rPr>
          <w:rFonts w:ascii="黑体"/>
          <w:noProof/>
        </w:rPr>
        <w:t>1.4</w:t>
      </w:r>
      <w:r>
        <w:rPr>
          <w:smallCaps w:val="0"/>
          <w:noProof/>
          <w:sz w:val="21"/>
          <w:szCs w:val="24"/>
        </w:rPr>
        <w:tab/>
      </w:r>
      <w:r>
        <w:rPr>
          <w:rFonts w:hint="eastAsia"/>
          <w:noProof/>
        </w:rPr>
        <w:t>开发规范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87A67" w:rsidRDefault="00F87A67">
      <w:pPr>
        <w:pStyle w:val="10"/>
        <w:tabs>
          <w:tab w:val="left" w:pos="420"/>
          <w:tab w:val="right" w:leader="dot" w:pos="8296"/>
        </w:tabs>
        <w:rPr>
          <w:b w:val="0"/>
          <w:caps w:val="0"/>
          <w:noProof/>
          <w:sz w:val="21"/>
          <w:szCs w:val="24"/>
        </w:rPr>
      </w:pPr>
      <w:r w:rsidRPr="00C2295E">
        <w:rPr>
          <w:noProof/>
        </w:rPr>
        <w:t>2</w:t>
      </w:r>
      <w:r>
        <w:rPr>
          <w:b w:val="0"/>
          <w:caps w:val="0"/>
          <w:noProof/>
          <w:sz w:val="21"/>
          <w:szCs w:val="24"/>
        </w:rPr>
        <w:tab/>
      </w:r>
      <w:r>
        <w:rPr>
          <w:rFonts w:hint="eastAsia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87A67" w:rsidRDefault="00F87A67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4"/>
        </w:rPr>
      </w:pPr>
      <w:r w:rsidRPr="00C2295E">
        <w:rPr>
          <w:rFonts w:ascii="黑体"/>
          <w:noProof/>
        </w:rPr>
        <w:t>2.1</w:t>
      </w:r>
      <w:r>
        <w:rPr>
          <w:smallCaps w:val="0"/>
          <w:noProof/>
          <w:sz w:val="21"/>
          <w:szCs w:val="24"/>
        </w:rPr>
        <w:tab/>
      </w:r>
      <w:r>
        <w:rPr>
          <w:rFonts w:hint="eastAsia"/>
          <w:noProof/>
        </w:rPr>
        <w:t>概念术语描述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87A67" w:rsidRDefault="00F87A67">
      <w:pPr>
        <w:pStyle w:val="30"/>
        <w:tabs>
          <w:tab w:val="left" w:pos="1260"/>
          <w:tab w:val="right" w:leader="dot" w:pos="8296"/>
        </w:tabs>
        <w:rPr>
          <w:i w:val="0"/>
          <w:noProof/>
          <w:sz w:val="21"/>
          <w:szCs w:val="24"/>
        </w:rPr>
      </w:pPr>
      <w:r w:rsidRPr="00C2295E">
        <w:rPr>
          <w:rFonts w:ascii="黑体"/>
          <w:b/>
          <w:noProof/>
        </w:rPr>
        <w:t>2.1.1</w:t>
      </w:r>
      <w:r>
        <w:rPr>
          <w:i w:val="0"/>
          <w:noProof/>
          <w:sz w:val="21"/>
          <w:szCs w:val="24"/>
        </w:rPr>
        <w:tab/>
      </w:r>
      <w:r>
        <w:rPr>
          <w:rFonts w:hint="eastAsia"/>
          <w:noProof/>
        </w:rPr>
        <w:t>术语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87A67" w:rsidRDefault="00F87A67">
      <w:pPr>
        <w:pStyle w:val="30"/>
        <w:tabs>
          <w:tab w:val="left" w:pos="1260"/>
          <w:tab w:val="right" w:leader="dot" w:pos="8296"/>
        </w:tabs>
        <w:rPr>
          <w:i w:val="0"/>
          <w:noProof/>
          <w:sz w:val="21"/>
          <w:szCs w:val="24"/>
        </w:rPr>
      </w:pPr>
      <w:r w:rsidRPr="00C2295E">
        <w:rPr>
          <w:rFonts w:ascii="黑体"/>
          <w:b/>
          <w:noProof/>
        </w:rPr>
        <w:t>2.1.2</w:t>
      </w:r>
      <w:r>
        <w:rPr>
          <w:i w:val="0"/>
          <w:noProof/>
          <w:sz w:val="21"/>
          <w:szCs w:val="24"/>
        </w:rPr>
        <w:tab/>
      </w:r>
      <w:r>
        <w:rPr>
          <w:rFonts w:hint="eastAsia"/>
          <w:noProof/>
        </w:rPr>
        <w:t>术语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87A67" w:rsidRDefault="00F87A67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4"/>
        </w:rPr>
      </w:pPr>
      <w:r w:rsidRPr="00C2295E">
        <w:rPr>
          <w:rFonts w:ascii="黑体"/>
          <w:noProof/>
        </w:rPr>
        <w:t>2.2</w:t>
      </w:r>
      <w:r>
        <w:rPr>
          <w:smallCaps w:val="0"/>
          <w:noProof/>
          <w:sz w:val="21"/>
          <w:szCs w:val="24"/>
        </w:rPr>
        <w:tab/>
      </w:r>
      <w:r>
        <w:rPr>
          <w:rFonts w:hint="eastAsia"/>
          <w:noProof/>
        </w:rPr>
        <w:t>基本设计描述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87A67" w:rsidRDefault="00F87A67">
      <w:pPr>
        <w:pStyle w:val="30"/>
        <w:tabs>
          <w:tab w:val="left" w:pos="1260"/>
          <w:tab w:val="right" w:leader="dot" w:pos="8296"/>
        </w:tabs>
        <w:rPr>
          <w:i w:val="0"/>
          <w:noProof/>
          <w:sz w:val="21"/>
          <w:szCs w:val="24"/>
        </w:rPr>
      </w:pPr>
      <w:r w:rsidRPr="00C2295E">
        <w:rPr>
          <w:rFonts w:ascii="黑体"/>
          <w:b/>
          <w:noProof/>
        </w:rPr>
        <w:t>2.2.1</w:t>
      </w:r>
      <w:r>
        <w:rPr>
          <w:i w:val="0"/>
          <w:noProof/>
          <w:sz w:val="21"/>
          <w:szCs w:val="24"/>
        </w:rPr>
        <w:tab/>
      </w:r>
      <w:r>
        <w:rPr>
          <w:rFonts w:hint="eastAsia"/>
          <w:noProof/>
        </w:rPr>
        <w:t>系统总体逻辑结构图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87A67" w:rsidRDefault="00F87A67">
      <w:pPr>
        <w:pStyle w:val="30"/>
        <w:tabs>
          <w:tab w:val="left" w:pos="1260"/>
          <w:tab w:val="right" w:leader="dot" w:pos="8296"/>
        </w:tabs>
        <w:rPr>
          <w:i w:val="0"/>
          <w:noProof/>
          <w:sz w:val="21"/>
          <w:szCs w:val="24"/>
        </w:rPr>
      </w:pPr>
      <w:r w:rsidRPr="00C2295E">
        <w:rPr>
          <w:rFonts w:ascii="黑体"/>
          <w:b/>
          <w:noProof/>
        </w:rPr>
        <w:t>2.2.2</w:t>
      </w:r>
      <w:r>
        <w:rPr>
          <w:i w:val="0"/>
          <w:noProof/>
          <w:sz w:val="21"/>
          <w:szCs w:val="24"/>
        </w:rPr>
        <w:tab/>
      </w:r>
      <w:r>
        <w:rPr>
          <w:rFonts w:hint="eastAsia"/>
          <w:noProof/>
        </w:rPr>
        <w:t>系统部署结构图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87A67" w:rsidRDefault="00F87A67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4"/>
        </w:rPr>
      </w:pPr>
      <w:r w:rsidRPr="00C2295E">
        <w:rPr>
          <w:rFonts w:ascii="黑体"/>
          <w:noProof/>
        </w:rPr>
        <w:t>2.3</w:t>
      </w:r>
      <w:r>
        <w:rPr>
          <w:smallCaps w:val="0"/>
          <w:noProof/>
          <w:sz w:val="21"/>
          <w:szCs w:val="24"/>
        </w:rPr>
        <w:tab/>
      </w:r>
      <w:r>
        <w:rPr>
          <w:rFonts w:hint="eastAsia"/>
          <w:noProof/>
        </w:rPr>
        <w:t>主要界面流程描述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87A67" w:rsidRDefault="00F87A67">
      <w:pPr>
        <w:pStyle w:val="30"/>
        <w:tabs>
          <w:tab w:val="left" w:pos="1260"/>
          <w:tab w:val="right" w:leader="dot" w:pos="8296"/>
        </w:tabs>
        <w:rPr>
          <w:i w:val="0"/>
          <w:noProof/>
          <w:sz w:val="21"/>
          <w:szCs w:val="24"/>
        </w:rPr>
      </w:pPr>
      <w:r w:rsidRPr="00C2295E">
        <w:rPr>
          <w:rFonts w:ascii="黑体"/>
          <w:b/>
          <w:noProof/>
        </w:rPr>
        <w:t>2.3.1</w:t>
      </w:r>
      <w:r>
        <w:rPr>
          <w:i w:val="0"/>
          <w:noProof/>
          <w:sz w:val="21"/>
          <w:szCs w:val="24"/>
        </w:rPr>
        <w:tab/>
      </w:r>
      <w:r>
        <w:rPr>
          <w:rFonts w:hint="eastAsia"/>
          <w:noProof/>
        </w:rPr>
        <w:t>功能</w:t>
      </w:r>
      <w:r>
        <w:rPr>
          <w:noProof/>
        </w:rPr>
        <w:t>1</w:t>
      </w:r>
      <w:r>
        <w:rPr>
          <w:rFonts w:hint="eastAsia"/>
          <w:noProof/>
        </w:rPr>
        <w:t>界面流程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87A67" w:rsidRDefault="00F87A67">
      <w:pPr>
        <w:pStyle w:val="30"/>
        <w:tabs>
          <w:tab w:val="left" w:pos="1260"/>
          <w:tab w:val="right" w:leader="dot" w:pos="8296"/>
        </w:tabs>
        <w:rPr>
          <w:i w:val="0"/>
          <w:noProof/>
          <w:sz w:val="21"/>
          <w:szCs w:val="24"/>
        </w:rPr>
      </w:pPr>
      <w:r w:rsidRPr="00C2295E">
        <w:rPr>
          <w:rFonts w:ascii="黑体"/>
          <w:b/>
          <w:noProof/>
        </w:rPr>
        <w:t>2.3.2</w:t>
      </w:r>
      <w:r>
        <w:rPr>
          <w:i w:val="0"/>
          <w:noProof/>
          <w:sz w:val="21"/>
          <w:szCs w:val="24"/>
        </w:rPr>
        <w:tab/>
      </w:r>
      <w:r>
        <w:rPr>
          <w:rFonts w:hint="eastAsia"/>
          <w:noProof/>
        </w:rPr>
        <w:t>功能</w:t>
      </w:r>
      <w:r>
        <w:rPr>
          <w:noProof/>
        </w:rPr>
        <w:t>2</w:t>
      </w:r>
      <w:r>
        <w:rPr>
          <w:rFonts w:hint="eastAsia"/>
          <w:noProof/>
        </w:rPr>
        <w:t>界面流程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87A67" w:rsidRDefault="00F87A67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4"/>
        </w:rPr>
      </w:pPr>
      <w:r w:rsidRPr="00C2295E">
        <w:rPr>
          <w:rFonts w:ascii="黑体"/>
          <w:noProof/>
        </w:rPr>
        <w:t>2.4</w:t>
      </w:r>
      <w:r>
        <w:rPr>
          <w:smallCaps w:val="0"/>
          <w:noProof/>
          <w:sz w:val="21"/>
          <w:szCs w:val="24"/>
        </w:rPr>
        <w:tab/>
      </w:r>
      <w:r>
        <w:rPr>
          <w:rFonts w:hint="eastAsia"/>
          <w:noProof/>
        </w:rPr>
        <w:t>模块列表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87A67" w:rsidRDefault="00F87A67">
      <w:pPr>
        <w:pStyle w:val="10"/>
        <w:tabs>
          <w:tab w:val="left" w:pos="420"/>
          <w:tab w:val="right" w:leader="dot" w:pos="8296"/>
        </w:tabs>
        <w:rPr>
          <w:b w:val="0"/>
          <w:caps w:val="0"/>
          <w:noProof/>
          <w:sz w:val="21"/>
          <w:szCs w:val="24"/>
        </w:rPr>
      </w:pPr>
      <w:r w:rsidRPr="00C2295E">
        <w:rPr>
          <w:noProof/>
        </w:rPr>
        <w:t>3</w:t>
      </w:r>
      <w:r>
        <w:rPr>
          <w:b w:val="0"/>
          <w:caps w:val="0"/>
          <w:noProof/>
          <w:sz w:val="21"/>
          <w:szCs w:val="24"/>
        </w:rPr>
        <w:tab/>
      </w:r>
      <w:r>
        <w:rPr>
          <w:rFonts w:hint="eastAsia"/>
          <w:noProof/>
        </w:rPr>
        <w:t>数据结构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87A67" w:rsidRDefault="00F87A67">
      <w:pPr>
        <w:pStyle w:val="10"/>
        <w:tabs>
          <w:tab w:val="left" w:pos="420"/>
          <w:tab w:val="right" w:leader="dot" w:pos="8296"/>
        </w:tabs>
        <w:rPr>
          <w:b w:val="0"/>
          <w:caps w:val="0"/>
          <w:noProof/>
          <w:sz w:val="21"/>
          <w:szCs w:val="24"/>
        </w:rPr>
      </w:pPr>
      <w:r w:rsidRPr="00C2295E">
        <w:rPr>
          <w:noProof/>
        </w:rPr>
        <w:t>4</w:t>
      </w:r>
      <w:r>
        <w:rPr>
          <w:b w:val="0"/>
          <w:caps w:val="0"/>
          <w:noProof/>
          <w:sz w:val="21"/>
          <w:szCs w:val="24"/>
        </w:rPr>
        <w:tab/>
      </w:r>
      <w:r>
        <w:rPr>
          <w:rFonts w:hint="eastAsia"/>
          <w:noProof/>
        </w:rPr>
        <w:t>接口规范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87A67" w:rsidRDefault="00F87A67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4"/>
        </w:rPr>
      </w:pPr>
      <w:r w:rsidRPr="00C2295E">
        <w:rPr>
          <w:rFonts w:ascii="黑体"/>
          <w:noProof/>
        </w:rPr>
        <w:t>4.1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模块</w:t>
      </w:r>
      <w:r>
        <w:rPr>
          <w:noProof/>
        </w:rPr>
        <w:t>1 API&gt;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87A67" w:rsidRDefault="00F87A67">
      <w:pPr>
        <w:pStyle w:val="30"/>
        <w:tabs>
          <w:tab w:val="left" w:pos="1260"/>
          <w:tab w:val="right" w:leader="dot" w:pos="8296"/>
        </w:tabs>
        <w:rPr>
          <w:i w:val="0"/>
          <w:noProof/>
          <w:sz w:val="21"/>
          <w:szCs w:val="24"/>
        </w:rPr>
      </w:pPr>
      <w:r w:rsidRPr="00C2295E">
        <w:rPr>
          <w:rFonts w:ascii="黑体"/>
          <w:b/>
          <w:noProof/>
        </w:rPr>
        <w:t>4.1.1</w:t>
      </w:r>
      <w:r>
        <w:rPr>
          <w:i w:val="0"/>
          <w:noProof/>
          <w:sz w:val="21"/>
          <w:szCs w:val="24"/>
        </w:rPr>
        <w:tab/>
      </w:r>
      <w:r>
        <w:rPr>
          <w:noProof/>
        </w:rPr>
        <w:t>Interface1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87A67" w:rsidRDefault="00F87A67">
      <w:pPr>
        <w:pStyle w:val="30"/>
        <w:tabs>
          <w:tab w:val="left" w:pos="1260"/>
          <w:tab w:val="right" w:leader="dot" w:pos="8296"/>
        </w:tabs>
        <w:rPr>
          <w:i w:val="0"/>
          <w:noProof/>
          <w:sz w:val="21"/>
          <w:szCs w:val="24"/>
        </w:rPr>
      </w:pPr>
      <w:r w:rsidRPr="00C2295E">
        <w:rPr>
          <w:rFonts w:ascii="黑体"/>
          <w:b/>
          <w:noProof/>
        </w:rPr>
        <w:t>4.1.2</w:t>
      </w:r>
      <w:r>
        <w:rPr>
          <w:i w:val="0"/>
          <w:noProof/>
          <w:sz w:val="21"/>
          <w:szCs w:val="24"/>
        </w:rPr>
        <w:tab/>
      </w:r>
      <w:r>
        <w:rPr>
          <w:noProof/>
        </w:rPr>
        <w:t>Interface2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87A67" w:rsidRDefault="00F87A67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4"/>
        </w:rPr>
      </w:pPr>
      <w:r w:rsidRPr="00C2295E">
        <w:rPr>
          <w:rFonts w:ascii="黑体"/>
          <w:noProof/>
        </w:rPr>
        <w:t>4.2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模块</w:t>
      </w:r>
      <w:r>
        <w:rPr>
          <w:noProof/>
        </w:rPr>
        <w:t>2 API&gt;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87A67" w:rsidRDefault="00F87A67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4"/>
        </w:rPr>
      </w:pPr>
      <w:r w:rsidRPr="00C2295E">
        <w:rPr>
          <w:rFonts w:ascii="黑体"/>
          <w:noProof/>
        </w:rPr>
        <w:t>4.3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模块</w:t>
      </w:r>
      <w:r>
        <w:rPr>
          <w:noProof/>
        </w:rPr>
        <w:t>3 API&gt;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87A67" w:rsidRDefault="00F87A67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4"/>
        </w:rPr>
      </w:pPr>
      <w:r w:rsidRPr="00C2295E">
        <w:rPr>
          <w:rFonts w:ascii="黑体"/>
          <w:noProof/>
        </w:rPr>
        <w:t>4.4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数据库</w:t>
      </w:r>
      <w:r>
        <w:rPr>
          <w:noProof/>
        </w:rPr>
        <w:t>API&gt;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87A67" w:rsidRDefault="00F87A67">
      <w:pPr>
        <w:pStyle w:val="10"/>
        <w:tabs>
          <w:tab w:val="left" w:pos="420"/>
          <w:tab w:val="right" w:leader="dot" w:pos="8296"/>
        </w:tabs>
        <w:rPr>
          <w:b w:val="0"/>
          <w:caps w:val="0"/>
          <w:noProof/>
          <w:sz w:val="21"/>
          <w:szCs w:val="24"/>
        </w:rPr>
      </w:pPr>
      <w:r w:rsidRPr="00C2295E">
        <w:rPr>
          <w:noProof/>
        </w:rPr>
        <w:t>5</w:t>
      </w:r>
      <w:r>
        <w:rPr>
          <w:b w:val="0"/>
          <w:caps w:val="0"/>
          <w:noProof/>
          <w:sz w:val="21"/>
          <w:szCs w:val="24"/>
        </w:rPr>
        <w:tab/>
      </w:r>
      <w:r>
        <w:rPr>
          <w:rFonts w:hint="eastAsia"/>
          <w:noProof/>
        </w:rPr>
        <w:t>模块设计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87A67" w:rsidRDefault="00F87A67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4"/>
        </w:rPr>
      </w:pPr>
      <w:r w:rsidRPr="00C2295E">
        <w:rPr>
          <w:rFonts w:ascii="黑体"/>
          <w:noProof/>
        </w:rPr>
        <w:t>5.1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Module1</w:t>
      </w:r>
      <w:r>
        <w:rPr>
          <w:rFonts w:hint="eastAsia"/>
          <w:noProof/>
        </w:rPr>
        <w:t>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87A67" w:rsidRDefault="00F87A67">
      <w:pPr>
        <w:pStyle w:val="30"/>
        <w:tabs>
          <w:tab w:val="left" w:pos="1260"/>
          <w:tab w:val="right" w:leader="dot" w:pos="8296"/>
        </w:tabs>
        <w:rPr>
          <w:i w:val="0"/>
          <w:noProof/>
          <w:sz w:val="21"/>
          <w:szCs w:val="24"/>
        </w:rPr>
      </w:pPr>
      <w:r w:rsidRPr="00C2295E">
        <w:rPr>
          <w:rFonts w:ascii="黑体"/>
          <w:b/>
          <w:noProof/>
        </w:rPr>
        <w:t>5.1.1</w:t>
      </w:r>
      <w:r>
        <w:rPr>
          <w:i w:val="0"/>
          <w:noProof/>
          <w:sz w:val="21"/>
          <w:szCs w:val="24"/>
        </w:rPr>
        <w:tab/>
      </w:r>
      <w:r>
        <w:rPr>
          <w:rFonts w:hint="eastAsia"/>
          <w:noProof/>
        </w:rPr>
        <w:t>模块设计描述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87A67" w:rsidRDefault="00F87A67">
      <w:pPr>
        <w:pStyle w:val="30"/>
        <w:tabs>
          <w:tab w:val="left" w:pos="1260"/>
          <w:tab w:val="right" w:leader="dot" w:pos="8296"/>
        </w:tabs>
        <w:rPr>
          <w:i w:val="0"/>
          <w:noProof/>
          <w:sz w:val="21"/>
          <w:szCs w:val="24"/>
        </w:rPr>
      </w:pPr>
      <w:r w:rsidRPr="00C2295E">
        <w:rPr>
          <w:rFonts w:ascii="黑体"/>
          <w:b/>
          <w:noProof/>
        </w:rPr>
        <w:t>5.1.2</w:t>
      </w:r>
      <w:r>
        <w:rPr>
          <w:i w:val="0"/>
          <w:noProof/>
          <w:sz w:val="21"/>
          <w:szCs w:val="24"/>
        </w:rPr>
        <w:tab/>
      </w:r>
      <w:r>
        <w:rPr>
          <w:rFonts w:hint="eastAsia"/>
          <w:noProof/>
        </w:rPr>
        <w:t>模块界面描述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87A67" w:rsidRDefault="00F87A67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4"/>
        </w:rPr>
      </w:pPr>
      <w:r w:rsidRPr="00C2295E">
        <w:rPr>
          <w:rFonts w:ascii="黑体"/>
          <w:noProof/>
        </w:rPr>
        <w:t>5.2</w:t>
      </w:r>
      <w:r>
        <w:rPr>
          <w:smallCaps w:val="0"/>
          <w:noProof/>
          <w:sz w:val="21"/>
          <w:szCs w:val="24"/>
        </w:rPr>
        <w:tab/>
      </w:r>
      <w:r>
        <w:rPr>
          <w:noProof/>
        </w:rPr>
        <w:t>Module2</w:t>
      </w:r>
      <w:r>
        <w:rPr>
          <w:rFonts w:hint="eastAsia"/>
          <w:noProof/>
        </w:rPr>
        <w:t>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87A67" w:rsidRDefault="00F87A67">
      <w:pPr>
        <w:pStyle w:val="10"/>
        <w:tabs>
          <w:tab w:val="left" w:pos="420"/>
          <w:tab w:val="right" w:leader="dot" w:pos="8296"/>
        </w:tabs>
        <w:rPr>
          <w:b w:val="0"/>
          <w:caps w:val="0"/>
          <w:noProof/>
          <w:sz w:val="21"/>
          <w:szCs w:val="24"/>
        </w:rPr>
      </w:pPr>
      <w:r w:rsidRPr="00C2295E">
        <w:rPr>
          <w:noProof/>
        </w:rPr>
        <w:t>6</w:t>
      </w:r>
      <w:r>
        <w:rPr>
          <w:b w:val="0"/>
          <w:caps w:val="0"/>
          <w:noProof/>
          <w:sz w:val="21"/>
          <w:szCs w:val="24"/>
        </w:rPr>
        <w:tab/>
      </w: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87A67" w:rsidRDefault="00F87A67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4"/>
        </w:rPr>
      </w:pPr>
      <w:r w:rsidRPr="00C2295E">
        <w:rPr>
          <w:rFonts w:ascii="黑体"/>
          <w:noProof/>
        </w:rPr>
        <w:t>6.1</w:t>
      </w:r>
      <w:r>
        <w:rPr>
          <w:smallCaps w:val="0"/>
          <w:noProof/>
          <w:sz w:val="21"/>
          <w:szCs w:val="24"/>
        </w:rPr>
        <w:tab/>
      </w:r>
      <w:r>
        <w:rPr>
          <w:rFonts w:hint="eastAsia"/>
          <w:noProof/>
        </w:rPr>
        <w:t>第三方组件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87A67" w:rsidRDefault="00F87A67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4"/>
        </w:rPr>
      </w:pPr>
      <w:r w:rsidRPr="00C2295E">
        <w:rPr>
          <w:rFonts w:ascii="黑体"/>
          <w:noProof/>
        </w:rPr>
        <w:t>6.2</w:t>
      </w:r>
      <w:r>
        <w:rPr>
          <w:smallCaps w:val="0"/>
          <w:noProof/>
          <w:sz w:val="21"/>
          <w:szCs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87A67" w:rsidRDefault="00F87A67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4"/>
        </w:rPr>
      </w:pPr>
      <w:r w:rsidRPr="00C2295E">
        <w:rPr>
          <w:rFonts w:ascii="黑体"/>
          <w:noProof/>
        </w:rPr>
        <w:t>6.3</w:t>
      </w:r>
      <w:r>
        <w:rPr>
          <w:smallCaps w:val="0"/>
          <w:noProof/>
          <w:sz w:val="21"/>
          <w:szCs w:val="24"/>
        </w:rPr>
        <w:tab/>
      </w:r>
      <w:r>
        <w:rPr>
          <w:rFonts w:hint="eastAsia"/>
          <w:noProof/>
        </w:rPr>
        <w:t>附加文档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_Toc65496707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373AD" w:rsidRDefault="009373AD">
      <w:r>
        <w:fldChar w:fldCharType="end"/>
      </w:r>
    </w:p>
    <w:p w:rsidR="009373AD" w:rsidRDefault="009373AD"/>
    <w:p w:rsidR="009373AD" w:rsidRDefault="009373AD">
      <w:pPr>
        <w:pStyle w:val="a0"/>
        <w:ind w:firstLine="0"/>
      </w:pPr>
    </w:p>
    <w:p w:rsidR="009373AD" w:rsidRDefault="00871770">
      <w:pPr>
        <w:pStyle w:val="1"/>
      </w:pPr>
      <w:bookmarkStart w:id="0" w:name="_Toc65496675"/>
      <w:r>
        <w:rPr>
          <w:rFonts w:hint="eastAsia"/>
        </w:rPr>
        <w:lastRenderedPageBreak/>
        <w:t>开发</w:t>
      </w:r>
      <w:r w:rsidR="00891B49">
        <w:rPr>
          <w:rFonts w:hint="eastAsia"/>
        </w:rPr>
        <w:t>规划</w:t>
      </w:r>
      <w:bookmarkEnd w:id="0"/>
    </w:p>
    <w:p w:rsidR="008C0E6F" w:rsidRDefault="008C0E6F" w:rsidP="00ED60F6"/>
    <w:p w:rsidR="00ED60F6" w:rsidRDefault="00910A95" w:rsidP="00ED60F6">
      <w:pPr>
        <w:pStyle w:val="2"/>
      </w:pPr>
      <w:bookmarkStart w:id="1" w:name="_Toc65496676"/>
      <w:r>
        <w:rPr>
          <w:rFonts w:hint="eastAsia"/>
        </w:rPr>
        <w:t>开发</w:t>
      </w:r>
      <w:r w:rsidR="00ED60F6">
        <w:rPr>
          <w:rFonts w:hint="eastAsia"/>
        </w:rPr>
        <w:t>人员</w:t>
      </w:r>
      <w:bookmarkEnd w:id="1"/>
    </w:p>
    <w:p w:rsidR="00391A66" w:rsidRDefault="00391A66" w:rsidP="003E04D0">
      <w:pPr>
        <w:pStyle w:val="a0"/>
        <w:ind w:firstLine="0"/>
      </w:pPr>
    </w:p>
    <w:tbl>
      <w:tblPr>
        <w:tblW w:w="8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03"/>
        <w:gridCol w:w="2629"/>
        <w:gridCol w:w="1856"/>
        <w:gridCol w:w="1620"/>
        <w:gridCol w:w="1166"/>
      </w:tblGrid>
      <w:tr w:rsidR="00391A66" w:rsidRPr="00D3379A" w:rsidTr="00D3379A">
        <w:tc>
          <w:tcPr>
            <w:tcW w:w="1203" w:type="dxa"/>
            <w:shd w:val="clear" w:color="auto" w:fill="auto"/>
          </w:tcPr>
          <w:p w:rsidR="00391A66" w:rsidRPr="00D3379A" w:rsidRDefault="00391A66" w:rsidP="00D3379A">
            <w:pPr>
              <w:pStyle w:val="a0"/>
              <w:ind w:firstLine="0"/>
              <w:jc w:val="center"/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角</w:t>
            </w:r>
            <w:r w:rsidRPr="00D3379A">
              <w:rPr>
                <w:rFonts w:hint="eastAsia"/>
                <w:b/>
                <w:bCs/>
              </w:rPr>
              <w:t xml:space="preserve">  </w:t>
            </w:r>
            <w:r w:rsidRPr="00D3379A"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629" w:type="dxa"/>
            <w:shd w:val="clear" w:color="auto" w:fill="auto"/>
          </w:tcPr>
          <w:p w:rsidR="00391A66" w:rsidRPr="00D3379A" w:rsidRDefault="008742D1" w:rsidP="00D3379A">
            <w:pPr>
              <w:pStyle w:val="a0"/>
              <w:ind w:firstLine="0"/>
              <w:jc w:val="center"/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主要</w:t>
            </w:r>
            <w:r w:rsidR="00391A66" w:rsidRPr="00D3379A">
              <w:rPr>
                <w:rFonts w:hint="eastAsia"/>
                <w:b/>
                <w:bCs/>
              </w:rPr>
              <w:t>职责</w:t>
            </w:r>
          </w:p>
        </w:tc>
        <w:tc>
          <w:tcPr>
            <w:tcW w:w="1856" w:type="dxa"/>
            <w:shd w:val="clear" w:color="auto" w:fill="auto"/>
          </w:tcPr>
          <w:p w:rsidR="00391A66" w:rsidRPr="00D3379A" w:rsidRDefault="004D15CF" w:rsidP="00D3379A">
            <w:pPr>
              <w:pStyle w:val="a0"/>
              <w:ind w:firstLine="0"/>
              <w:jc w:val="center"/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负责</w:t>
            </w:r>
            <w:r w:rsidR="005877C4" w:rsidRPr="00D3379A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1620" w:type="dxa"/>
            <w:shd w:val="clear" w:color="auto" w:fill="auto"/>
          </w:tcPr>
          <w:p w:rsidR="00391A66" w:rsidRPr="00D3379A" w:rsidRDefault="00E20041" w:rsidP="00D3379A">
            <w:pPr>
              <w:pStyle w:val="a0"/>
              <w:ind w:firstLine="0"/>
              <w:jc w:val="center"/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166" w:type="dxa"/>
            <w:shd w:val="clear" w:color="auto" w:fill="auto"/>
          </w:tcPr>
          <w:p w:rsidR="00391A66" w:rsidRPr="00D3379A" w:rsidRDefault="00E9775E" w:rsidP="00D3379A">
            <w:pPr>
              <w:pStyle w:val="a0"/>
              <w:ind w:firstLine="0"/>
              <w:jc w:val="center"/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备注</w:t>
            </w:r>
          </w:p>
        </w:tc>
      </w:tr>
      <w:tr w:rsidR="00391A66" w:rsidTr="00D3379A">
        <w:tc>
          <w:tcPr>
            <w:tcW w:w="1203" w:type="dxa"/>
            <w:shd w:val="clear" w:color="auto" w:fill="auto"/>
          </w:tcPr>
          <w:p w:rsidR="00391A66" w:rsidRDefault="00391A66" w:rsidP="00D3379A">
            <w:pPr>
              <w:pStyle w:val="a0"/>
              <w:ind w:firstLine="0"/>
            </w:pPr>
            <w:r>
              <w:rPr>
                <w:rFonts w:hint="eastAsia"/>
              </w:rPr>
              <w:t>项目经理</w:t>
            </w:r>
          </w:p>
          <w:p w:rsidR="00391A66" w:rsidRDefault="00CB1A60" w:rsidP="00D3379A">
            <w:pPr>
              <w:pStyle w:val="a0"/>
              <w:ind w:firstLine="0"/>
            </w:pPr>
            <w:r>
              <w:rPr>
                <w:rFonts w:hint="eastAsia"/>
              </w:rPr>
              <w:t>PM</w:t>
            </w:r>
          </w:p>
          <w:p w:rsidR="00391A66" w:rsidRDefault="00391A66" w:rsidP="00D3379A">
            <w:pPr>
              <w:pStyle w:val="a0"/>
              <w:ind w:firstLine="0"/>
            </w:pPr>
          </w:p>
        </w:tc>
        <w:tc>
          <w:tcPr>
            <w:tcW w:w="2629" w:type="dxa"/>
            <w:shd w:val="clear" w:color="auto" w:fill="auto"/>
          </w:tcPr>
          <w:p w:rsidR="0039241D" w:rsidRDefault="0039241D" w:rsidP="00D3379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项目全面负责</w:t>
            </w:r>
          </w:p>
          <w:p w:rsidR="00391A66" w:rsidRDefault="0039241D" w:rsidP="00D3379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项目设计</w:t>
            </w:r>
          </w:p>
          <w:p w:rsidR="0039241D" w:rsidRDefault="0039241D" w:rsidP="00D3379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主要框架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模块编写</w:t>
            </w:r>
          </w:p>
          <w:p w:rsidR="0039241D" w:rsidRDefault="004A7B76" w:rsidP="00D3379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项目</w:t>
            </w:r>
            <w:r w:rsidR="006F7732">
              <w:rPr>
                <w:rFonts w:hint="eastAsia"/>
              </w:rPr>
              <w:t>进度控制</w:t>
            </w:r>
          </w:p>
        </w:tc>
        <w:tc>
          <w:tcPr>
            <w:tcW w:w="1856" w:type="dxa"/>
            <w:shd w:val="clear" w:color="auto" w:fill="auto"/>
          </w:tcPr>
          <w:p w:rsidR="00391A66" w:rsidRDefault="00BC4129" w:rsidP="00D3379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所有</w:t>
            </w:r>
            <w:r w:rsidR="00A10560">
              <w:rPr>
                <w:rFonts w:hint="eastAsia"/>
              </w:rPr>
              <w:t>模块</w:t>
            </w:r>
          </w:p>
        </w:tc>
        <w:tc>
          <w:tcPr>
            <w:tcW w:w="1620" w:type="dxa"/>
            <w:shd w:val="clear" w:color="auto" w:fill="auto"/>
          </w:tcPr>
          <w:p w:rsidR="00391A66" w:rsidRDefault="00911764" w:rsidP="00D3379A">
            <w:pPr>
              <w:pStyle w:val="a0"/>
              <w:ind w:firstLine="0"/>
            </w:pPr>
            <w:r>
              <w:rPr>
                <w:rFonts w:hint="eastAsia"/>
              </w:rPr>
              <w:t>杨祎</w:t>
            </w:r>
          </w:p>
        </w:tc>
        <w:tc>
          <w:tcPr>
            <w:tcW w:w="1166" w:type="dxa"/>
            <w:shd w:val="clear" w:color="auto" w:fill="auto"/>
          </w:tcPr>
          <w:p w:rsidR="00391A66" w:rsidRDefault="00391A66" w:rsidP="00D3379A">
            <w:pPr>
              <w:pStyle w:val="a0"/>
              <w:ind w:firstLine="0"/>
            </w:pPr>
          </w:p>
        </w:tc>
      </w:tr>
      <w:tr w:rsidR="00CB1A60" w:rsidTr="00D3379A">
        <w:tc>
          <w:tcPr>
            <w:tcW w:w="1203" w:type="dxa"/>
            <w:shd w:val="clear" w:color="auto" w:fill="auto"/>
          </w:tcPr>
          <w:p w:rsidR="00CB1A60" w:rsidRDefault="00CB1A60" w:rsidP="00D3379A">
            <w:pPr>
              <w:pStyle w:val="a0"/>
              <w:ind w:firstLine="0"/>
            </w:pPr>
            <w:r>
              <w:rPr>
                <w:rFonts w:hint="eastAsia"/>
              </w:rPr>
              <w:t>产品经理</w:t>
            </w:r>
          </w:p>
          <w:p w:rsidR="00CB1A60" w:rsidRDefault="00CB1A60" w:rsidP="00D3379A">
            <w:pPr>
              <w:pStyle w:val="a0"/>
              <w:ind w:firstLine="0"/>
            </w:pPr>
            <w:r>
              <w:rPr>
                <w:rFonts w:hint="eastAsia"/>
              </w:rPr>
              <w:t>PT</w:t>
            </w:r>
          </w:p>
        </w:tc>
        <w:tc>
          <w:tcPr>
            <w:tcW w:w="2629" w:type="dxa"/>
            <w:shd w:val="clear" w:color="auto" w:fill="auto"/>
          </w:tcPr>
          <w:p w:rsidR="00CB1A60" w:rsidRDefault="00CB1A60" w:rsidP="00D3379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定义需求</w:t>
            </w:r>
          </w:p>
          <w:p w:rsidR="00CB1A60" w:rsidRDefault="00CB1A60" w:rsidP="00D3379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产品</w:t>
            </w:r>
            <w:r w:rsidR="00B66424">
              <w:rPr>
                <w:rFonts w:hint="eastAsia"/>
              </w:rPr>
              <w:t>监督</w:t>
            </w:r>
          </w:p>
          <w:p w:rsidR="00450CE6" w:rsidRDefault="0045172F" w:rsidP="00D3379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结果验证（测试）</w:t>
            </w:r>
          </w:p>
          <w:p w:rsidR="00450CE6" w:rsidRDefault="00450CE6" w:rsidP="00D3379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用户文档</w:t>
            </w:r>
          </w:p>
        </w:tc>
        <w:tc>
          <w:tcPr>
            <w:tcW w:w="1856" w:type="dxa"/>
            <w:shd w:val="clear" w:color="auto" w:fill="auto"/>
          </w:tcPr>
          <w:p w:rsidR="00CB1A60" w:rsidRDefault="00A10560" w:rsidP="00D3379A">
            <w:pPr>
              <w:pStyle w:val="a0"/>
              <w:ind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620" w:type="dxa"/>
            <w:shd w:val="clear" w:color="auto" w:fill="auto"/>
          </w:tcPr>
          <w:p w:rsidR="00CB1A60" w:rsidRDefault="00911764" w:rsidP="00D3379A">
            <w:pPr>
              <w:pStyle w:val="a0"/>
              <w:ind w:firstLine="0"/>
            </w:pPr>
            <w:r>
              <w:rPr>
                <w:rFonts w:hint="eastAsia"/>
              </w:rPr>
              <w:t>杨祎</w:t>
            </w:r>
          </w:p>
        </w:tc>
        <w:tc>
          <w:tcPr>
            <w:tcW w:w="1166" w:type="dxa"/>
            <w:shd w:val="clear" w:color="auto" w:fill="auto"/>
          </w:tcPr>
          <w:p w:rsidR="00CB1A60" w:rsidRDefault="00CB1A60" w:rsidP="00D3379A">
            <w:pPr>
              <w:pStyle w:val="a0"/>
              <w:ind w:firstLine="0"/>
            </w:pPr>
          </w:p>
        </w:tc>
      </w:tr>
      <w:tr w:rsidR="00CB1A60" w:rsidTr="00D3379A">
        <w:tc>
          <w:tcPr>
            <w:tcW w:w="1203" w:type="dxa"/>
            <w:shd w:val="clear" w:color="auto" w:fill="auto"/>
          </w:tcPr>
          <w:p w:rsidR="0052778E" w:rsidRDefault="006F7770" w:rsidP="00D3379A">
            <w:pPr>
              <w:pStyle w:val="a0"/>
              <w:ind w:firstLine="0"/>
            </w:pPr>
            <w:r>
              <w:rPr>
                <w:rFonts w:hint="eastAsia"/>
              </w:rPr>
              <w:t>GUI</w:t>
            </w:r>
          </w:p>
        </w:tc>
        <w:tc>
          <w:tcPr>
            <w:tcW w:w="2629" w:type="dxa"/>
            <w:shd w:val="clear" w:color="auto" w:fill="auto"/>
          </w:tcPr>
          <w:p w:rsidR="00CB1A60" w:rsidRDefault="00687470" w:rsidP="00D3379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设计</w:t>
            </w:r>
          </w:p>
        </w:tc>
        <w:tc>
          <w:tcPr>
            <w:tcW w:w="1856" w:type="dxa"/>
            <w:shd w:val="clear" w:color="auto" w:fill="auto"/>
          </w:tcPr>
          <w:p w:rsidR="00CB1A60" w:rsidRDefault="007C2EFA" w:rsidP="00D3379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所有</w:t>
            </w:r>
            <w:r w:rsidR="007A165B">
              <w:rPr>
                <w:rFonts w:hint="eastAsia"/>
              </w:rPr>
              <w:t>模块</w:t>
            </w:r>
          </w:p>
        </w:tc>
        <w:tc>
          <w:tcPr>
            <w:tcW w:w="1620" w:type="dxa"/>
            <w:shd w:val="clear" w:color="auto" w:fill="auto"/>
          </w:tcPr>
          <w:p w:rsidR="00CB1A60" w:rsidRDefault="00911764" w:rsidP="00D3379A">
            <w:pPr>
              <w:pStyle w:val="a0"/>
              <w:ind w:firstLine="0"/>
            </w:pPr>
            <w:r>
              <w:rPr>
                <w:rFonts w:hint="eastAsia"/>
              </w:rPr>
              <w:t>杨祎</w:t>
            </w:r>
          </w:p>
        </w:tc>
        <w:tc>
          <w:tcPr>
            <w:tcW w:w="1166" w:type="dxa"/>
            <w:shd w:val="clear" w:color="auto" w:fill="auto"/>
          </w:tcPr>
          <w:p w:rsidR="00CB1A60" w:rsidRDefault="00CB1A60" w:rsidP="00D3379A">
            <w:pPr>
              <w:pStyle w:val="a0"/>
              <w:ind w:firstLine="0"/>
            </w:pPr>
          </w:p>
        </w:tc>
      </w:tr>
      <w:tr w:rsidR="00CB1A60" w:rsidTr="00D3379A">
        <w:tc>
          <w:tcPr>
            <w:tcW w:w="1203" w:type="dxa"/>
            <w:shd w:val="clear" w:color="auto" w:fill="auto"/>
          </w:tcPr>
          <w:p w:rsidR="0052778E" w:rsidRDefault="0052778E" w:rsidP="00D3379A">
            <w:pPr>
              <w:pStyle w:val="a0"/>
              <w:ind w:firstLine="0"/>
            </w:pPr>
            <w:r>
              <w:rPr>
                <w:rFonts w:hint="eastAsia"/>
              </w:rPr>
              <w:t>程序员</w:t>
            </w:r>
          </w:p>
          <w:p w:rsidR="00CB1A60" w:rsidRDefault="0052778E" w:rsidP="00D3379A">
            <w:pPr>
              <w:pStyle w:val="a0"/>
              <w:ind w:firstLine="0"/>
            </w:pPr>
            <w:r>
              <w:rPr>
                <w:rFonts w:hint="eastAsia"/>
              </w:rPr>
              <w:t>DEV</w:t>
            </w:r>
          </w:p>
        </w:tc>
        <w:tc>
          <w:tcPr>
            <w:tcW w:w="2629" w:type="dxa"/>
            <w:shd w:val="clear" w:color="auto" w:fill="auto"/>
          </w:tcPr>
          <w:p w:rsidR="00CB1A60" w:rsidRDefault="00687470" w:rsidP="00D3379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编码</w:t>
            </w:r>
          </w:p>
        </w:tc>
        <w:tc>
          <w:tcPr>
            <w:tcW w:w="1856" w:type="dxa"/>
            <w:shd w:val="clear" w:color="auto" w:fill="auto"/>
          </w:tcPr>
          <w:p w:rsidR="00CB1A60" w:rsidRDefault="007C2EFA" w:rsidP="00D3379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所有</w:t>
            </w:r>
            <w:r w:rsidR="007A165B">
              <w:rPr>
                <w:rFonts w:hint="eastAsia"/>
              </w:rPr>
              <w:t>模块</w:t>
            </w:r>
          </w:p>
        </w:tc>
        <w:tc>
          <w:tcPr>
            <w:tcW w:w="1620" w:type="dxa"/>
            <w:shd w:val="clear" w:color="auto" w:fill="auto"/>
          </w:tcPr>
          <w:p w:rsidR="00CB1A60" w:rsidRDefault="00911764" w:rsidP="00D3379A">
            <w:pPr>
              <w:pStyle w:val="a0"/>
              <w:ind w:firstLine="0"/>
            </w:pPr>
            <w:r>
              <w:rPr>
                <w:rFonts w:hint="eastAsia"/>
              </w:rPr>
              <w:t>杨祎</w:t>
            </w:r>
          </w:p>
        </w:tc>
        <w:tc>
          <w:tcPr>
            <w:tcW w:w="1166" w:type="dxa"/>
            <w:shd w:val="clear" w:color="auto" w:fill="auto"/>
          </w:tcPr>
          <w:p w:rsidR="00CB1A60" w:rsidRDefault="00CB1A60" w:rsidP="00D3379A">
            <w:pPr>
              <w:pStyle w:val="a0"/>
              <w:ind w:firstLine="0"/>
            </w:pPr>
          </w:p>
        </w:tc>
      </w:tr>
      <w:tr w:rsidR="00E20041" w:rsidTr="00D3379A">
        <w:tc>
          <w:tcPr>
            <w:tcW w:w="1203" w:type="dxa"/>
            <w:shd w:val="clear" w:color="auto" w:fill="auto"/>
          </w:tcPr>
          <w:p w:rsidR="00E20041" w:rsidRDefault="006F7770" w:rsidP="00D3379A">
            <w:pPr>
              <w:pStyle w:val="a0"/>
              <w:ind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629" w:type="dxa"/>
            <w:shd w:val="clear" w:color="auto" w:fill="auto"/>
          </w:tcPr>
          <w:p w:rsidR="00E20041" w:rsidRDefault="006F7770" w:rsidP="00D3379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测试</w:t>
            </w:r>
          </w:p>
        </w:tc>
        <w:tc>
          <w:tcPr>
            <w:tcW w:w="1856" w:type="dxa"/>
            <w:shd w:val="clear" w:color="auto" w:fill="auto"/>
          </w:tcPr>
          <w:p w:rsidR="00E20041" w:rsidRDefault="00CB22C9" w:rsidP="00D3379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所有模块</w:t>
            </w:r>
          </w:p>
        </w:tc>
        <w:tc>
          <w:tcPr>
            <w:tcW w:w="1620" w:type="dxa"/>
            <w:shd w:val="clear" w:color="auto" w:fill="auto"/>
          </w:tcPr>
          <w:p w:rsidR="00E20041" w:rsidRDefault="00CB22C9" w:rsidP="00D3379A">
            <w:pPr>
              <w:pStyle w:val="a0"/>
              <w:ind w:firstLine="0"/>
            </w:pPr>
            <w:r>
              <w:rPr>
                <w:rFonts w:hint="eastAsia"/>
              </w:rPr>
              <w:t>杨祎</w:t>
            </w:r>
          </w:p>
        </w:tc>
        <w:tc>
          <w:tcPr>
            <w:tcW w:w="1166" w:type="dxa"/>
            <w:shd w:val="clear" w:color="auto" w:fill="auto"/>
          </w:tcPr>
          <w:p w:rsidR="00E20041" w:rsidRDefault="00E20041" w:rsidP="00D3379A">
            <w:pPr>
              <w:pStyle w:val="a0"/>
              <w:ind w:firstLine="0"/>
            </w:pPr>
          </w:p>
        </w:tc>
      </w:tr>
    </w:tbl>
    <w:p w:rsidR="00391A66" w:rsidRDefault="00391A66" w:rsidP="00391A66">
      <w:pPr>
        <w:pStyle w:val="a0"/>
      </w:pPr>
    </w:p>
    <w:p w:rsidR="0018240C" w:rsidRDefault="0018240C" w:rsidP="00391A66">
      <w:pPr>
        <w:pStyle w:val="a0"/>
      </w:pPr>
    </w:p>
    <w:p w:rsidR="0018240C" w:rsidRDefault="0018240C" w:rsidP="00391A66">
      <w:pPr>
        <w:pStyle w:val="a0"/>
      </w:pPr>
    </w:p>
    <w:p w:rsidR="0018240C" w:rsidRDefault="0018240C" w:rsidP="00391A66">
      <w:pPr>
        <w:pStyle w:val="a0"/>
      </w:pPr>
    </w:p>
    <w:p w:rsidR="0018240C" w:rsidRDefault="0018240C" w:rsidP="00391A66">
      <w:pPr>
        <w:pStyle w:val="a0"/>
      </w:pPr>
    </w:p>
    <w:p w:rsidR="0018240C" w:rsidRDefault="0018240C" w:rsidP="00391A66">
      <w:pPr>
        <w:pStyle w:val="a0"/>
      </w:pPr>
    </w:p>
    <w:p w:rsidR="0018240C" w:rsidRDefault="0018240C" w:rsidP="00391A66">
      <w:pPr>
        <w:pStyle w:val="a0"/>
      </w:pPr>
    </w:p>
    <w:p w:rsidR="00391A66" w:rsidRPr="00391A66" w:rsidRDefault="0018240C" w:rsidP="00391A66">
      <w:pPr>
        <w:pStyle w:val="a0"/>
      </w:pPr>
      <w:r>
        <w:br w:type="page"/>
      </w:r>
    </w:p>
    <w:p w:rsidR="008B640F" w:rsidRDefault="008B640F" w:rsidP="008B640F">
      <w:pPr>
        <w:pStyle w:val="2"/>
      </w:pPr>
      <w:bookmarkStart w:id="2" w:name="_Toc65496677"/>
      <w:r>
        <w:rPr>
          <w:rFonts w:hint="eastAsia"/>
        </w:rPr>
        <w:lastRenderedPageBreak/>
        <w:t>开发计划</w:t>
      </w:r>
      <w:bookmarkEnd w:id="2"/>
    </w:p>
    <w:p w:rsidR="007A6452" w:rsidRDefault="007A6452" w:rsidP="007A6452">
      <w:pPr>
        <w:pStyle w:val="a0"/>
      </w:pPr>
    </w:p>
    <w:p w:rsidR="007A6452" w:rsidRDefault="00E81380" w:rsidP="007A6452">
      <w:pPr>
        <w:pStyle w:val="a0"/>
      </w:pPr>
      <w:r>
        <w:rPr>
          <w:rFonts w:hint="eastAsia"/>
        </w:rPr>
        <w:t>&lt;</w:t>
      </w:r>
      <w:proofErr w:type="gramStart"/>
      <w:r w:rsidR="007A6452">
        <w:rPr>
          <w:rFonts w:hint="eastAsia"/>
        </w:rPr>
        <w:t>附开发</w:t>
      </w:r>
      <w:proofErr w:type="gramEnd"/>
      <w:r w:rsidR="007A6452">
        <w:rPr>
          <w:rFonts w:hint="eastAsia"/>
        </w:rPr>
        <w:t>计划表</w:t>
      </w:r>
      <w:r>
        <w:rPr>
          <w:rFonts w:hint="eastAsia"/>
        </w:rPr>
        <w:t>&gt;</w:t>
      </w:r>
    </w:p>
    <w:p w:rsidR="007A6452" w:rsidRDefault="007A6452" w:rsidP="007A6452">
      <w:pPr>
        <w:pStyle w:val="a0"/>
      </w:pPr>
    </w:p>
    <w:p w:rsidR="0018240C" w:rsidRDefault="0018240C" w:rsidP="007A6452">
      <w:pPr>
        <w:pStyle w:val="a0"/>
      </w:pPr>
    </w:p>
    <w:p w:rsidR="0018240C" w:rsidRPr="007A6452" w:rsidRDefault="0018240C" w:rsidP="007A6452">
      <w:pPr>
        <w:pStyle w:val="a0"/>
      </w:pPr>
      <w:r>
        <w:br w:type="page"/>
      </w:r>
    </w:p>
    <w:p w:rsidR="003669C3" w:rsidRDefault="008C0E6F" w:rsidP="008C0E6F">
      <w:pPr>
        <w:pStyle w:val="2"/>
      </w:pPr>
      <w:bookmarkStart w:id="3" w:name="_Toc65496678"/>
      <w:r>
        <w:rPr>
          <w:rFonts w:hint="eastAsia"/>
        </w:rPr>
        <w:lastRenderedPageBreak/>
        <w:t>开发环境和工具</w:t>
      </w:r>
      <w:bookmarkEnd w:id="3"/>
    </w:p>
    <w:p w:rsidR="003669C3" w:rsidRDefault="003669C3" w:rsidP="003669C3">
      <w:pPr>
        <w:pStyle w:val="a0"/>
      </w:pPr>
    </w:p>
    <w:p w:rsidR="00FA4A82" w:rsidRDefault="00FA4A82" w:rsidP="003669C3">
      <w:pPr>
        <w:pStyle w:val="a0"/>
      </w:pPr>
      <w:r>
        <w:rPr>
          <w:rFonts w:hint="eastAsia"/>
        </w:rPr>
        <w:t>开发工具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0"/>
        <w:gridCol w:w="5548"/>
      </w:tblGrid>
      <w:tr w:rsidR="00BE7B94" w:rsidRPr="00D3379A" w:rsidTr="00D3379A">
        <w:tc>
          <w:tcPr>
            <w:tcW w:w="2840" w:type="dxa"/>
            <w:shd w:val="clear" w:color="auto" w:fill="auto"/>
          </w:tcPr>
          <w:p w:rsidR="00BE7B94" w:rsidRPr="00D3379A" w:rsidRDefault="00BE7B94" w:rsidP="00055B19">
            <w:pPr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工具</w:t>
            </w:r>
          </w:p>
        </w:tc>
        <w:tc>
          <w:tcPr>
            <w:tcW w:w="5548" w:type="dxa"/>
            <w:shd w:val="clear" w:color="auto" w:fill="auto"/>
          </w:tcPr>
          <w:p w:rsidR="00BE7B94" w:rsidRPr="00D3379A" w:rsidRDefault="00AD63E9" w:rsidP="00055B19">
            <w:pPr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作用</w:t>
            </w:r>
          </w:p>
        </w:tc>
      </w:tr>
      <w:tr w:rsidR="00BE7B94" w:rsidTr="00D3379A">
        <w:tc>
          <w:tcPr>
            <w:tcW w:w="2840" w:type="dxa"/>
            <w:shd w:val="clear" w:color="auto" w:fill="auto"/>
          </w:tcPr>
          <w:p w:rsidR="00BE7B94" w:rsidRDefault="002F5A6F" w:rsidP="00055B19">
            <w:r>
              <w:rPr>
                <w:rFonts w:hint="eastAsia"/>
              </w:rPr>
              <w:t>QtCreator</w:t>
            </w:r>
            <w:r w:rsidR="00AC5908">
              <w:rPr>
                <w:rFonts w:hint="eastAsia"/>
              </w:rPr>
              <w:t>2.6.0</w:t>
            </w:r>
          </w:p>
        </w:tc>
        <w:tc>
          <w:tcPr>
            <w:tcW w:w="5548" w:type="dxa"/>
            <w:shd w:val="clear" w:color="auto" w:fill="auto"/>
          </w:tcPr>
          <w:p w:rsidR="00BE7B94" w:rsidRDefault="003D78DD" w:rsidP="003D78DD">
            <w:r>
              <w:rPr>
                <w:rFonts w:hint="eastAsia"/>
              </w:rPr>
              <w:t>编码和界面设计</w:t>
            </w:r>
          </w:p>
        </w:tc>
      </w:tr>
      <w:tr w:rsidR="00BE7B94" w:rsidTr="00D3379A">
        <w:tc>
          <w:tcPr>
            <w:tcW w:w="2840" w:type="dxa"/>
            <w:shd w:val="clear" w:color="auto" w:fill="auto"/>
          </w:tcPr>
          <w:p w:rsidR="00BE7B94" w:rsidRDefault="00A1180A" w:rsidP="00055B19">
            <w:r>
              <w:rPr>
                <w:rFonts w:hint="eastAsia"/>
              </w:rPr>
              <w:t>QT</w:t>
            </w:r>
          </w:p>
        </w:tc>
        <w:tc>
          <w:tcPr>
            <w:tcW w:w="5548" w:type="dxa"/>
            <w:shd w:val="clear" w:color="auto" w:fill="auto"/>
          </w:tcPr>
          <w:p w:rsidR="00BE7B94" w:rsidRDefault="003D78DD" w:rsidP="00055B19">
            <w:r>
              <w:rPr>
                <w:rFonts w:hint="eastAsia"/>
              </w:rPr>
              <w:t>数据流转系统</w:t>
            </w:r>
            <w:r w:rsidR="0089411A">
              <w:rPr>
                <w:rFonts w:hint="eastAsia"/>
              </w:rPr>
              <w:t>软件</w:t>
            </w:r>
            <w:r w:rsidR="002F5CAE">
              <w:rPr>
                <w:rFonts w:hint="eastAsia"/>
              </w:rPr>
              <w:t>功能</w:t>
            </w:r>
            <w:r>
              <w:rPr>
                <w:rFonts w:hint="eastAsia"/>
              </w:rPr>
              <w:t>运作开发</w:t>
            </w:r>
          </w:p>
        </w:tc>
      </w:tr>
      <w:tr w:rsidR="00BE7B94" w:rsidTr="00D3379A">
        <w:tc>
          <w:tcPr>
            <w:tcW w:w="2840" w:type="dxa"/>
            <w:shd w:val="clear" w:color="auto" w:fill="auto"/>
          </w:tcPr>
          <w:p w:rsidR="00BE7B94" w:rsidRDefault="00E479E7" w:rsidP="00055B19">
            <w:proofErr w:type="spellStart"/>
            <w:r>
              <w:rPr>
                <w:rFonts w:hint="eastAsia"/>
              </w:rPr>
              <w:t>Virsual</w:t>
            </w:r>
            <w:proofErr w:type="spellEnd"/>
            <w:r>
              <w:rPr>
                <w:rFonts w:hint="eastAsia"/>
              </w:rPr>
              <w:t xml:space="preserve"> Studio 2008</w:t>
            </w:r>
            <w:r>
              <w:rPr>
                <w:rFonts w:hint="eastAsia"/>
              </w:rPr>
              <w:t>编译器</w:t>
            </w:r>
          </w:p>
        </w:tc>
        <w:tc>
          <w:tcPr>
            <w:tcW w:w="5548" w:type="dxa"/>
            <w:shd w:val="clear" w:color="auto" w:fill="auto"/>
          </w:tcPr>
          <w:p w:rsidR="00BE7B94" w:rsidRDefault="00E406D0" w:rsidP="00055B19"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系统编译器编译</w:t>
            </w:r>
            <w:r>
              <w:rPr>
                <w:rFonts w:hint="eastAsia"/>
              </w:rPr>
              <w:t>QT</w:t>
            </w:r>
            <w:r>
              <w:rPr>
                <w:rFonts w:hint="eastAsia"/>
              </w:rPr>
              <w:t>程序</w:t>
            </w:r>
          </w:p>
        </w:tc>
      </w:tr>
      <w:tr w:rsidR="00D0031F" w:rsidTr="00D3379A">
        <w:tc>
          <w:tcPr>
            <w:tcW w:w="2840" w:type="dxa"/>
            <w:shd w:val="clear" w:color="auto" w:fill="auto"/>
          </w:tcPr>
          <w:p w:rsidR="00D0031F" w:rsidRDefault="00D0031F" w:rsidP="00055B19">
            <w:pPr>
              <w:rPr>
                <w:rFonts w:hint="eastAsia"/>
              </w:rPr>
            </w:pPr>
            <w:r>
              <w:rPr>
                <w:rFonts w:hint="eastAsia"/>
              </w:rPr>
              <w:t>Window debug tool</w:t>
            </w:r>
          </w:p>
        </w:tc>
        <w:tc>
          <w:tcPr>
            <w:tcW w:w="5548" w:type="dxa"/>
            <w:shd w:val="clear" w:color="auto" w:fill="auto"/>
          </w:tcPr>
          <w:p w:rsidR="00D0031F" w:rsidRDefault="00D0031F" w:rsidP="00055B19">
            <w:pPr>
              <w:rPr>
                <w:rFonts w:hint="eastAsia"/>
              </w:rPr>
            </w:pPr>
            <w:r>
              <w:rPr>
                <w:rFonts w:hint="eastAsia"/>
              </w:rPr>
              <w:t>调式器</w:t>
            </w:r>
          </w:p>
        </w:tc>
      </w:tr>
    </w:tbl>
    <w:p w:rsidR="00B736C8" w:rsidRPr="001D72AF" w:rsidRDefault="00B736C8" w:rsidP="001D72AF"/>
    <w:p w:rsidR="001D72AF" w:rsidRPr="001D72AF" w:rsidRDefault="001D72AF" w:rsidP="001D72AF">
      <w:pPr>
        <w:pStyle w:val="a0"/>
        <w:ind w:firstLine="0"/>
      </w:pPr>
    </w:p>
    <w:p w:rsidR="00055B19" w:rsidRDefault="00A01D9A" w:rsidP="00A01D9A">
      <w:pPr>
        <w:pStyle w:val="2"/>
      </w:pPr>
      <w:bookmarkStart w:id="4" w:name="_Toc65496679"/>
      <w:r>
        <w:rPr>
          <w:rFonts w:hint="eastAsia"/>
        </w:rPr>
        <w:t>开发规范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0"/>
        <w:gridCol w:w="5548"/>
      </w:tblGrid>
      <w:tr w:rsidR="00F87C2A" w:rsidRPr="00D3379A" w:rsidTr="00D3379A">
        <w:tc>
          <w:tcPr>
            <w:tcW w:w="2840" w:type="dxa"/>
            <w:shd w:val="clear" w:color="auto" w:fill="auto"/>
          </w:tcPr>
          <w:p w:rsidR="00F87C2A" w:rsidRPr="00D3379A" w:rsidRDefault="00F87C2A" w:rsidP="00F87C2A">
            <w:pPr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文档名称</w:t>
            </w:r>
          </w:p>
        </w:tc>
        <w:tc>
          <w:tcPr>
            <w:tcW w:w="5548" w:type="dxa"/>
            <w:shd w:val="clear" w:color="auto" w:fill="auto"/>
          </w:tcPr>
          <w:p w:rsidR="00F87C2A" w:rsidRPr="00D3379A" w:rsidRDefault="00F87C2A" w:rsidP="00F87C2A">
            <w:pPr>
              <w:rPr>
                <w:b/>
                <w:bCs/>
              </w:rPr>
            </w:pPr>
            <w:r w:rsidRPr="00D3379A">
              <w:rPr>
                <w:rFonts w:hint="eastAsia"/>
                <w:b/>
                <w:bCs/>
              </w:rPr>
              <w:t>位置</w:t>
            </w:r>
          </w:p>
        </w:tc>
      </w:tr>
      <w:tr w:rsidR="00F87C2A" w:rsidTr="00D3379A">
        <w:tc>
          <w:tcPr>
            <w:tcW w:w="2840" w:type="dxa"/>
            <w:shd w:val="clear" w:color="auto" w:fill="auto"/>
          </w:tcPr>
          <w:p w:rsidR="00F87C2A" w:rsidRDefault="00E937DF" w:rsidP="00F87C2A">
            <w:r>
              <w:rPr>
                <w:rFonts w:hint="eastAsia"/>
              </w:rPr>
              <w:t>QT</w:t>
            </w:r>
            <w:r w:rsidR="007B36FA">
              <w:rPr>
                <w:rFonts w:hint="eastAsia"/>
              </w:rPr>
              <w:t>编码规范</w:t>
            </w:r>
          </w:p>
        </w:tc>
        <w:tc>
          <w:tcPr>
            <w:tcW w:w="5548" w:type="dxa"/>
            <w:shd w:val="clear" w:color="auto" w:fill="auto"/>
          </w:tcPr>
          <w:p w:rsidR="00F87C2A" w:rsidRDefault="00F87C2A" w:rsidP="00F87C2A"/>
        </w:tc>
      </w:tr>
      <w:tr w:rsidR="00E12D6D" w:rsidTr="00D3379A">
        <w:tc>
          <w:tcPr>
            <w:tcW w:w="2840" w:type="dxa"/>
            <w:shd w:val="clear" w:color="auto" w:fill="auto"/>
          </w:tcPr>
          <w:p w:rsidR="00E12D6D" w:rsidRDefault="00E12D6D" w:rsidP="00F87C2A">
            <w:r>
              <w:rPr>
                <w:rFonts w:hint="eastAsia"/>
              </w:rPr>
              <w:t>系统目录规范</w:t>
            </w:r>
          </w:p>
        </w:tc>
        <w:tc>
          <w:tcPr>
            <w:tcW w:w="5548" w:type="dxa"/>
            <w:shd w:val="clear" w:color="auto" w:fill="auto"/>
          </w:tcPr>
          <w:p w:rsidR="00E12D6D" w:rsidRDefault="00E12D6D" w:rsidP="00F87C2A"/>
        </w:tc>
      </w:tr>
      <w:tr w:rsidR="00E12D6D" w:rsidTr="00D3379A">
        <w:tc>
          <w:tcPr>
            <w:tcW w:w="2840" w:type="dxa"/>
            <w:shd w:val="clear" w:color="auto" w:fill="auto"/>
          </w:tcPr>
          <w:p w:rsidR="00E12D6D" w:rsidRDefault="00E12D6D" w:rsidP="00F87C2A"/>
        </w:tc>
        <w:tc>
          <w:tcPr>
            <w:tcW w:w="5548" w:type="dxa"/>
            <w:shd w:val="clear" w:color="auto" w:fill="auto"/>
          </w:tcPr>
          <w:p w:rsidR="00E12D6D" w:rsidRDefault="00E12D6D" w:rsidP="00F87C2A"/>
        </w:tc>
      </w:tr>
    </w:tbl>
    <w:p w:rsidR="004474CD" w:rsidRDefault="004474CD" w:rsidP="00A01D9A">
      <w:pPr>
        <w:pStyle w:val="a0"/>
      </w:pPr>
    </w:p>
    <w:p w:rsidR="00A01D9A" w:rsidRPr="00A01D9A" w:rsidRDefault="004474CD" w:rsidP="00403E24">
      <w:pPr>
        <w:pStyle w:val="a0"/>
        <w:ind w:firstLine="0"/>
      </w:pPr>
      <w:r>
        <w:br w:type="page"/>
      </w:r>
    </w:p>
    <w:p w:rsidR="001D77E0" w:rsidRDefault="003A5C13" w:rsidP="001D77E0">
      <w:pPr>
        <w:pStyle w:val="1"/>
        <w:rPr>
          <w:b/>
        </w:rPr>
      </w:pPr>
      <w:bookmarkStart w:id="5" w:name="_Toc65496680"/>
      <w:r w:rsidRPr="00FC6F10">
        <w:rPr>
          <w:rFonts w:hint="eastAsia"/>
          <w:b/>
        </w:rPr>
        <w:lastRenderedPageBreak/>
        <w:t>总体</w:t>
      </w:r>
      <w:r w:rsidR="001D77E0" w:rsidRPr="00FC6F10">
        <w:rPr>
          <w:rFonts w:hint="eastAsia"/>
          <w:b/>
        </w:rPr>
        <w:t>设计</w:t>
      </w:r>
      <w:bookmarkEnd w:id="5"/>
    </w:p>
    <w:p w:rsidR="00C65BC3" w:rsidRDefault="00C65BC3" w:rsidP="00C65BC3">
      <w:pPr>
        <w:ind w:firstLine="425"/>
      </w:pPr>
      <w:r>
        <w:rPr>
          <w:rFonts w:hint="eastAsia"/>
        </w:rPr>
        <w:t>企业信息由大量数据构成，是企业业务过程中的组成部分。这些数据根据企业业务规则在组织之间流转形成数据流。通过企业经营过程所包括的生产（业务）过程，物资流，</w:t>
      </w:r>
      <w:proofErr w:type="gramStart"/>
      <w:r>
        <w:rPr>
          <w:rFonts w:hint="eastAsia"/>
        </w:rPr>
        <w:t>资金流都可以</w:t>
      </w:r>
      <w:proofErr w:type="gramEnd"/>
      <w:r>
        <w:rPr>
          <w:rFonts w:hint="eastAsia"/>
        </w:rPr>
        <w:t>通过数据流这种方式表示，另一方面，企业中还有一部分事务处理完全以文档为中心的，例如企业的行政机构的日常办公（文档也是数据的一种呈现形式）。数据在组织之间的流转可以通过基于工作流的形式实现。</w:t>
      </w:r>
    </w:p>
    <w:p w:rsidR="00341FE5" w:rsidRPr="00C65BC3" w:rsidRDefault="00553B9F" w:rsidP="00C65BC3">
      <w:pPr>
        <w:ind w:firstLine="425"/>
      </w:pPr>
      <w:r>
        <w:rPr>
          <w:rFonts w:hint="eastAsia"/>
        </w:rPr>
        <w:t>工作</w:t>
      </w:r>
      <w:r w:rsidR="00341FE5">
        <w:rPr>
          <w:rFonts w:hint="eastAsia"/>
        </w:rPr>
        <w:t>流中的数据：数据流转和业务过程密不可分。数据</w:t>
      </w:r>
      <w:r w:rsidR="00475996">
        <w:rPr>
          <w:rFonts w:hint="eastAsia"/>
        </w:rPr>
        <w:t>流是</w:t>
      </w:r>
      <w:r w:rsidR="00341FE5">
        <w:rPr>
          <w:rFonts w:hint="eastAsia"/>
        </w:rPr>
        <w:t>过程流的外在表现。从信息理解</w:t>
      </w:r>
      <w:r w:rsidR="00152453">
        <w:rPr>
          <w:rFonts w:hint="eastAsia"/>
        </w:rPr>
        <w:t>的</w:t>
      </w:r>
      <w:r w:rsidR="00341FE5">
        <w:rPr>
          <w:rFonts w:hint="eastAsia"/>
        </w:rPr>
        <w:t>角度，数据流研究数据的语法，而过程</w:t>
      </w:r>
      <w:proofErr w:type="gramStart"/>
      <w:r w:rsidR="00341FE5">
        <w:rPr>
          <w:rFonts w:hint="eastAsia"/>
        </w:rPr>
        <w:t>流研究</w:t>
      </w:r>
      <w:proofErr w:type="gramEnd"/>
      <w:r w:rsidR="00B33096">
        <w:rPr>
          <w:rFonts w:hint="eastAsia"/>
        </w:rPr>
        <w:t>数据的</w:t>
      </w:r>
      <w:r w:rsidR="00341FE5">
        <w:rPr>
          <w:rFonts w:hint="eastAsia"/>
        </w:rPr>
        <w:t>语义。</w:t>
      </w:r>
    </w:p>
    <w:p w:rsidR="0055703B" w:rsidRPr="00FC6F10" w:rsidRDefault="0055703B" w:rsidP="0055703B">
      <w:pPr>
        <w:pStyle w:val="2"/>
      </w:pPr>
      <w:bookmarkStart w:id="6" w:name="_Toc65496681"/>
      <w:r w:rsidRPr="00FC6F10">
        <w:rPr>
          <w:rFonts w:hint="eastAsia"/>
        </w:rPr>
        <w:t>概念术语描述</w:t>
      </w:r>
      <w:bookmarkEnd w:id="6"/>
    </w:p>
    <w:p w:rsidR="009401B6" w:rsidRDefault="009401B6" w:rsidP="009401B6">
      <w:pPr>
        <w:pStyle w:val="a0"/>
      </w:pPr>
    </w:p>
    <w:p w:rsidR="00700E9D" w:rsidRDefault="00AB1ACB" w:rsidP="00EC074C">
      <w:pPr>
        <w:pStyle w:val="3"/>
      </w:pPr>
      <w:bookmarkStart w:id="7" w:name="OLE_LINK3"/>
      <w:bookmarkStart w:id="8" w:name="OLE_LINK4"/>
      <w:r>
        <w:rPr>
          <w:rFonts w:hint="eastAsia"/>
        </w:rPr>
        <w:t>数据流转</w:t>
      </w:r>
    </w:p>
    <w:p w:rsidR="00312E4A" w:rsidRPr="00312E4A" w:rsidRDefault="004A3048" w:rsidP="00612D46">
      <w:pPr>
        <w:pStyle w:val="a0"/>
        <w:ind w:firstLine="425"/>
      </w:pPr>
      <w:r>
        <w:rPr>
          <w:rFonts w:hint="eastAsia"/>
        </w:rPr>
        <w:t>局域网间点对点数据接收与发送。</w:t>
      </w:r>
    </w:p>
    <w:bookmarkEnd w:id="7"/>
    <w:bookmarkEnd w:id="8"/>
    <w:p w:rsidR="00AB1ACB" w:rsidRPr="0077129E" w:rsidRDefault="00AB1ACB" w:rsidP="00765C5C">
      <w:pPr>
        <w:pStyle w:val="a0"/>
        <w:ind w:firstLine="0"/>
      </w:pPr>
    </w:p>
    <w:p w:rsidR="00EC074C" w:rsidRDefault="00EC074C" w:rsidP="00765C5C">
      <w:pPr>
        <w:pStyle w:val="a0"/>
        <w:ind w:firstLine="0"/>
      </w:pPr>
    </w:p>
    <w:p w:rsidR="001442EA" w:rsidRDefault="001442EA" w:rsidP="001442EA">
      <w:pPr>
        <w:pStyle w:val="3"/>
      </w:pPr>
      <w:r>
        <w:rPr>
          <w:rFonts w:hint="eastAsia"/>
        </w:rPr>
        <w:t>数据分发</w:t>
      </w:r>
    </w:p>
    <w:p w:rsidR="00312E4A" w:rsidRDefault="0077129E" w:rsidP="00312E4A">
      <w:pPr>
        <w:pStyle w:val="a0"/>
      </w:pPr>
      <w:r>
        <w:rPr>
          <w:rFonts w:hint="eastAsia"/>
        </w:rPr>
        <w:t>原始作业数据由项目经理撑手，将项目数据分发至项目组长，项目组长再将作业数据分块分发至项目各小组长，各小组长再分发作业数据至各组下的作业员。</w:t>
      </w:r>
      <w:r w:rsidR="00F52AE3">
        <w:rPr>
          <w:rFonts w:hint="eastAsia"/>
        </w:rPr>
        <w:t>作业员完成作业将数据分发给质量检测人员，质量检测人员检查发送过来的数据，检测该人员的数据，合格则汇总，并提交至项目经理审核；不合格，返回给作业员需要修改。</w:t>
      </w:r>
    </w:p>
    <w:p w:rsidR="00312E4A" w:rsidRDefault="00312E4A" w:rsidP="00312E4A">
      <w:pPr>
        <w:pStyle w:val="a0"/>
      </w:pPr>
    </w:p>
    <w:p w:rsidR="00312E4A" w:rsidRPr="00B53784" w:rsidRDefault="00312E4A" w:rsidP="00312E4A">
      <w:pPr>
        <w:pStyle w:val="a0"/>
      </w:pPr>
    </w:p>
    <w:p w:rsidR="003B1FF8" w:rsidRDefault="003B1FF8" w:rsidP="003B1FF8">
      <w:pPr>
        <w:pStyle w:val="3"/>
      </w:pPr>
      <w:r>
        <w:rPr>
          <w:rFonts w:hint="eastAsia"/>
        </w:rPr>
        <w:t>数据上传</w:t>
      </w:r>
    </w:p>
    <w:p w:rsidR="00144EC1" w:rsidRPr="00144EC1" w:rsidRDefault="004827E2" w:rsidP="004827E2">
      <w:pPr>
        <w:pStyle w:val="a0"/>
        <w:ind w:left="5"/>
      </w:pPr>
      <w:r>
        <w:rPr>
          <w:rFonts w:hint="eastAsia"/>
        </w:rPr>
        <w:t>质检员将合格的数据上传至服务器，并汇总作业完成情况，交予项目经理。</w:t>
      </w:r>
    </w:p>
    <w:p w:rsidR="00312E4A" w:rsidRDefault="00312E4A" w:rsidP="00EC074C">
      <w:pPr>
        <w:pStyle w:val="a0"/>
      </w:pPr>
    </w:p>
    <w:p w:rsidR="00312E4A" w:rsidRDefault="00312E4A" w:rsidP="00312E4A">
      <w:pPr>
        <w:pStyle w:val="a0"/>
        <w:ind w:firstLine="0"/>
      </w:pPr>
    </w:p>
    <w:p w:rsidR="00312E4A" w:rsidRPr="00EC074C" w:rsidRDefault="00312E4A" w:rsidP="00EC074C">
      <w:pPr>
        <w:pStyle w:val="a0"/>
      </w:pPr>
    </w:p>
    <w:p w:rsidR="004474CD" w:rsidRPr="00FC6F10" w:rsidRDefault="00151644" w:rsidP="00151644">
      <w:pPr>
        <w:pStyle w:val="2"/>
      </w:pPr>
      <w:bookmarkStart w:id="9" w:name="_Toc65496684"/>
      <w:r w:rsidRPr="00FC6F10">
        <w:rPr>
          <w:rFonts w:hint="eastAsia"/>
        </w:rPr>
        <w:t>基本设计</w:t>
      </w:r>
      <w:r w:rsidR="009401B6" w:rsidRPr="00FC6F10">
        <w:rPr>
          <w:rFonts w:hint="eastAsia"/>
        </w:rPr>
        <w:t>描述</w:t>
      </w:r>
      <w:bookmarkEnd w:id="9"/>
    </w:p>
    <w:p w:rsidR="000B7DA4" w:rsidRDefault="000B7DA4" w:rsidP="00693493">
      <w:pPr>
        <w:pStyle w:val="a0"/>
      </w:pPr>
    </w:p>
    <w:p w:rsidR="00F91A1F" w:rsidRDefault="00F91A1F" w:rsidP="00693493">
      <w:pPr>
        <w:pStyle w:val="a0"/>
      </w:pPr>
      <w:r>
        <w:rPr>
          <w:rFonts w:hint="eastAsia"/>
        </w:rPr>
        <w:t>&lt;</w:t>
      </w:r>
      <w:r>
        <w:rPr>
          <w:rFonts w:hint="eastAsia"/>
        </w:rPr>
        <w:t>文字性的设计思路</w:t>
      </w:r>
      <w:r>
        <w:rPr>
          <w:rFonts w:hint="eastAsia"/>
        </w:rPr>
        <w:t>&gt;</w:t>
      </w:r>
    </w:p>
    <w:p w:rsidR="00EB4C02" w:rsidRDefault="00EB4C02" w:rsidP="00EB4C0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发送数据</w:t>
      </w:r>
    </w:p>
    <w:p w:rsidR="00EB4C02" w:rsidRDefault="00EB4C02" w:rsidP="00EB4C02">
      <w:pPr>
        <w:pStyle w:val="ab"/>
        <w:ind w:left="785" w:firstLineChars="0" w:firstLine="0"/>
      </w:pPr>
      <w:r>
        <w:rPr>
          <w:rFonts w:hint="eastAsia"/>
        </w:rPr>
        <w:t>发送数组至指定一组用户。发送给谁，需要在用户（人员）管理项中管理人员。对当前在线人员分组，分组为：项目经理，项目组长，项目小组长，作业员，质检员。</w:t>
      </w:r>
    </w:p>
    <w:p w:rsidR="00EB4C02" w:rsidRDefault="00EB4C02" w:rsidP="00EB4C0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项目经理具有最高权限，可以选择发送给所有人，也可以选择发送给指定人和分组</w:t>
      </w:r>
    </w:p>
    <w:p w:rsidR="00EB4C02" w:rsidRDefault="00EB4C02" w:rsidP="00EB4C0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项目组长当前可对组长以下级别的人员分组和发送数据。</w:t>
      </w:r>
    </w:p>
    <w:p w:rsidR="00EB4C02" w:rsidRDefault="00EB4C02" w:rsidP="00EB4C0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项目小组长可对作业员分组管理，只对作业可发送数据。</w:t>
      </w:r>
    </w:p>
    <w:p w:rsidR="00EB4C02" w:rsidRDefault="00EB4C02" w:rsidP="00EB4C0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作业员可对质检量分组管理并发送数据。</w:t>
      </w:r>
    </w:p>
    <w:p w:rsidR="00EB4C02" w:rsidRDefault="00EB4C02" w:rsidP="00EB4C0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质检员可以作业员分组管理，接收到的数据通过质量检测，不合格则反馈给作业员，并通知其数据不合格理由。合格的数据将上传到服务器入库，并汇总给经理，汇报工作完成任务情况。</w:t>
      </w:r>
    </w:p>
    <w:p w:rsidR="00EB4C02" w:rsidRDefault="00EB4C02" w:rsidP="00EB4C0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不允许作业员与作业员之间数据的传输？同级级别的用户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有相互数据交互？如果能相互传数据，数据会变得无序，产生混乱的数据流转？</w:t>
      </w:r>
    </w:p>
    <w:p w:rsidR="00263B8B" w:rsidRDefault="00263B8B" w:rsidP="00693493">
      <w:pPr>
        <w:pStyle w:val="a0"/>
      </w:pPr>
    </w:p>
    <w:p w:rsidR="00312E4A" w:rsidRDefault="00312E4A" w:rsidP="00693493">
      <w:pPr>
        <w:pStyle w:val="a0"/>
      </w:pPr>
    </w:p>
    <w:p w:rsidR="005A3EC7" w:rsidRDefault="005A3EC7" w:rsidP="00693493">
      <w:pPr>
        <w:pStyle w:val="a0"/>
      </w:pPr>
    </w:p>
    <w:p w:rsidR="008B2356" w:rsidRDefault="0049168D" w:rsidP="0049168D">
      <w:pPr>
        <w:pStyle w:val="3"/>
      </w:pPr>
      <w:bookmarkStart w:id="10" w:name="_Toc65496685"/>
      <w:r>
        <w:rPr>
          <w:rFonts w:hint="eastAsia"/>
        </w:rPr>
        <w:t>系统</w:t>
      </w:r>
      <w:r w:rsidR="008744CD">
        <w:rPr>
          <w:rFonts w:hint="eastAsia"/>
        </w:rPr>
        <w:t>总体</w:t>
      </w:r>
      <w:r>
        <w:rPr>
          <w:rFonts w:hint="eastAsia"/>
        </w:rPr>
        <w:t>逻辑结构</w:t>
      </w:r>
      <w:r w:rsidR="003C756A">
        <w:rPr>
          <w:rFonts w:hint="eastAsia"/>
        </w:rPr>
        <w:t>图</w:t>
      </w:r>
      <w:bookmarkEnd w:id="10"/>
    </w:p>
    <w:p w:rsidR="008B2356" w:rsidRDefault="001E4673" w:rsidP="00693493">
      <w:pPr>
        <w:pStyle w:val="a0"/>
      </w:pPr>
      <w:r>
        <w:rPr>
          <w:rFonts w:hint="eastAsia"/>
        </w:rPr>
        <w:t>业务</w:t>
      </w:r>
      <w:proofErr w:type="gramStart"/>
      <w:r>
        <w:rPr>
          <w:rFonts w:hint="eastAsia"/>
        </w:rPr>
        <w:t>工作流由一系列</w:t>
      </w:r>
      <w:proofErr w:type="gramEnd"/>
      <w:r>
        <w:rPr>
          <w:rFonts w:hint="eastAsia"/>
        </w:rPr>
        <w:t>事件之间的发生因果关系组成，过程描述如图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B7597E" w:rsidRDefault="00B7597E" w:rsidP="00693493">
      <w:pPr>
        <w:pStyle w:val="a0"/>
      </w:pPr>
    </w:p>
    <w:p w:rsidR="00B7597E" w:rsidRDefault="00627D0A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13883CD8" wp14:editId="6C92E7D5">
                <wp:simplePos x="0" y="0"/>
                <wp:positionH relativeFrom="column">
                  <wp:posOffset>9525</wp:posOffset>
                </wp:positionH>
                <wp:positionV relativeFrom="paragraph">
                  <wp:posOffset>38100</wp:posOffset>
                </wp:positionV>
                <wp:extent cx="352425" cy="396240"/>
                <wp:effectExtent l="0" t="0" r="28575" b="2286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C26C2" w:rsidRDefault="006C26C2" w:rsidP="00627D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.75pt;margin-top:3pt;width:27.75pt;height:31.2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">
                <v:textbox>
                  <w:txbxContent>
                    <w:p w:rsidR="006C26C2" w:rsidRDefault="006C26C2" w:rsidP="00627D0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1F1379" wp14:editId="613AE9EA">
                <wp:simplePos x="0" y="0"/>
                <wp:positionH relativeFrom="column">
                  <wp:posOffset>1304925</wp:posOffset>
                </wp:positionH>
                <wp:positionV relativeFrom="paragraph">
                  <wp:posOffset>47625</wp:posOffset>
                </wp:positionV>
                <wp:extent cx="352425" cy="396240"/>
                <wp:effectExtent l="0" t="0" r="28575" b="22860"/>
                <wp:wrapNone/>
                <wp:docPr id="4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C26C2" w:rsidRDefault="006C26C2" w:rsidP="00B759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102.75pt;margin-top:3.75pt;width:27.75pt;height:31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">
                <v:textbox>
                  <w:txbxContent>
                    <w:p w:rsidR="006C26C2" w:rsidRDefault="006C26C2" w:rsidP="00B7597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CEAACF3" wp14:editId="01F9CCC9">
                <wp:simplePos x="0" y="0"/>
                <wp:positionH relativeFrom="column">
                  <wp:posOffset>647700</wp:posOffset>
                </wp:positionH>
                <wp:positionV relativeFrom="paragraph">
                  <wp:posOffset>38100</wp:posOffset>
                </wp:positionV>
                <wp:extent cx="352425" cy="396240"/>
                <wp:effectExtent l="0" t="0" r="28575" b="22860"/>
                <wp:wrapNone/>
                <wp:docPr id="4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C26C2" w:rsidRDefault="006C26C2" w:rsidP="00B759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51pt;margin-top:3pt;width:27.75pt;height:31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">
                <v:textbox>
                  <w:txbxContent>
                    <w:p w:rsidR="006C26C2" w:rsidRDefault="006C26C2" w:rsidP="00B7597E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1F3EF8FE" wp14:editId="4DE2F287">
                <wp:simplePos x="0" y="0"/>
                <wp:positionH relativeFrom="column">
                  <wp:posOffset>361950</wp:posOffset>
                </wp:positionH>
                <wp:positionV relativeFrom="paragraph">
                  <wp:posOffset>238125</wp:posOffset>
                </wp:positionV>
                <wp:extent cx="304800" cy="0"/>
                <wp:effectExtent l="0" t="76200" r="19050" b="1143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8.5pt;margin-top:18.75pt;width:24pt;height:0;flip:y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0EB7CDA" wp14:editId="1521AD36">
                <wp:simplePos x="0" y="0"/>
                <wp:positionH relativeFrom="column">
                  <wp:posOffset>1657350</wp:posOffset>
                </wp:positionH>
                <wp:positionV relativeFrom="paragraph">
                  <wp:posOffset>228600</wp:posOffset>
                </wp:positionV>
                <wp:extent cx="885825" cy="0"/>
                <wp:effectExtent l="0" t="76200" r="28575" b="11430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0" o:spid="_x0000_s1026" type="#_x0000_t32" style="position:absolute;left:0;text-align:left;margin-left:130.5pt;margin-top:18pt;width:69.7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7CC803B" wp14:editId="3B602BBB">
                <wp:simplePos x="0" y="0"/>
                <wp:positionH relativeFrom="column">
                  <wp:posOffset>1000125</wp:posOffset>
                </wp:positionH>
                <wp:positionV relativeFrom="paragraph">
                  <wp:posOffset>228600</wp:posOffset>
                </wp:positionV>
                <wp:extent cx="304800" cy="0"/>
                <wp:effectExtent l="0" t="76200" r="19050" b="1143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7" o:spid="_x0000_s1026" type="#_x0000_t32" style="position:absolute;left:0;text-align:left;margin-left:78.75pt;margin-top:18pt;width:24pt;height:0;flip:y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B7597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FBF7D11" wp14:editId="602DCD97">
                <wp:simplePos x="0" y="0"/>
                <wp:positionH relativeFrom="column">
                  <wp:posOffset>2543175</wp:posOffset>
                </wp:positionH>
                <wp:positionV relativeFrom="paragraph">
                  <wp:posOffset>47625</wp:posOffset>
                </wp:positionV>
                <wp:extent cx="352425" cy="396240"/>
                <wp:effectExtent l="0" t="0" r="28575" b="22860"/>
                <wp:wrapNone/>
                <wp:docPr id="4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C26C2" w:rsidRDefault="006C26C2" w:rsidP="00B759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200.25pt;margin-top:3.75pt;width:27.75pt;height:31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">
                <v:textbox>
                  <w:txbxContent>
                    <w:p w:rsidR="006C26C2" w:rsidRDefault="006C26C2" w:rsidP="00B7597E"/>
                  </w:txbxContent>
                </v:textbox>
              </v:rect>
            </w:pict>
          </mc:Fallback>
        </mc:AlternateContent>
      </w:r>
    </w:p>
    <w:p w:rsidR="00B7597E" w:rsidRDefault="00627D0A" w:rsidP="00693493">
      <w:pPr>
        <w:pStyle w:val="a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FBFAE0C" wp14:editId="0784E472">
                <wp:simplePos x="0" y="0"/>
                <wp:positionH relativeFrom="column">
                  <wp:posOffset>2200275</wp:posOffset>
                </wp:positionH>
                <wp:positionV relativeFrom="paragraph">
                  <wp:posOffset>49530</wp:posOffset>
                </wp:positionV>
                <wp:extent cx="695325" cy="590550"/>
                <wp:effectExtent l="0" t="0" r="238125" b="19050"/>
                <wp:wrapNone/>
                <wp:docPr id="53" name="肘形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590550"/>
                        </a:xfrm>
                        <a:prstGeom prst="bentConnector3">
                          <a:avLst>
                            <a:gd name="adj1" fmla="val 1308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3" o:spid="_x0000_s1026" type="#_x0000_t34" style="position:absolute;left:0;text-align:left;margin-left:173.25pt;margin-top:3.9pt;width:54.75pt;height:46.5pt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" adj="28258" strokecolor="#4579b8 [3044]"/>
            </w:pict>
          </mc:Fallback>
        </mc:AlternateContent>
      </w:r>
    </w:p>
    <w:p w:rsidR="00B7597E" w:rsidRDefault="00627D0A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1469707</wp:posOffset>
                </wp:positionH>
                <wp:positionV relativeFrom="paragraph">
                  <wp:posOffset>23814</wp:posOffset>
                </wp:positionV>
                <wp:extent cx="403861" cy="381000"/>
                <wp:effectExtent l="87630" t="45720" r="26670" b="26670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03861" cy="381000"/>
                        </a:xfrm>
                        <a:prstGeom prst="bentConnector3">
                          <a:avLst>
                            <a:gd name="adj1" fmla="val -18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5" o:spid="_x0000_s1026" type="#_x0000_t34" style="position:absolute;left:0;text-align:left;margin-left:115.7pt;margin-top:1.9pt;width:31.8pt;height:30pt;rotation:90;flip:y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" adj="-408" strokecolor="#4579b8 [3044]">
                <v:stroke endarrow="open"/>
              </v:shape>
            </w:pict>
          </mc:Fallback>
        </mc:AlternateContent>
      </w:r>
      <w:r w:rsidRPr="00B7597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205E772" wp14:editId="378CB70A">
                <wp:simplePos x="0" y="0"/>
                <wp:positionH relativeFrom="column">
                  <wp:posOffset>4000500</wp:posOffset>
                </wp:positionH>
                <wp:positionV relativeFrom="paragraph">
                  <wp:posOffset>47625</wp:posOffset>
                </wp:positionV>
                <wp:extent cx="352425" cy="396240"/>
                <wp:effectExtent l="0" t="0" r="28575" b="22860"/>
                <wp:wrapNone/>
                <wp:docPr id="4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C26C2" w:rsidRDefault="006C26C2" w:rsidP="00B759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315pt;margin-top:3.75pt;width:27.75pt;height:31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">
                <v:textbox>
                  <w:txbxContent>
                    <w:p w:rsidR="006C26C2" w:rsidRDefault="006C26C2" w:rsidP="00B7597E"/>
                  </w:txbxContent>
                </v:textbox>
              </v:rect>
            </w:pict>
          </mc:Fallback>
        </mc:AlternateContent>
      </w:r>
      <w:r w:rsidRPr="00B7597E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C56BE12" wp14:editId="16C6954E">
                <wp:simplePos x="0" y="0"/>
                <wp:positionH relativeFrom="column">
                  <wp:posOffset>3343275</wp:posOffset>
                </wp:positionH>
                <wp:positionV relativeFrom="paragraph">
                  <wp:posOffset>47625</wp:posOffset>
                </wp:positionV>
                <wp:extent cx="352425" cy="396240"/>
                <wp:effectExtent l="0" t="0" r="28575" b="22860"/>
                <wp:wrapNone/>
                <wp:docPr id="4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C26C2" w:rsidRDefault="006C26C2" w:rsidP="00B759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263.25pt;margin-top:3.75pt;width:27.75pt;height:31.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">
                <v:textbox>
                  <w:txbxContent>
                    <w:p w:rsidR="006C26C2" w:rsidRDefault="006C26C2" w:rsidP="00B7597E"/>
                  </w:txbxContent>
                </v:textbox>
              </v:rect>
            </w:pict>
          </mc:Fallback>
        </mc:AlternateContent>
      </w:r>
    </w:p>
    <w:p w:rsidR="00B7597E" w:rsidRDefault="00627D0A" w:rsidP="00693493">
      <w:pPr>
        <w:pStyle w:val="a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11560BB" wp14:editId="4C2CB056">
                <wp:simplePos x="0" y="0"/>
                <wp:positionH relativeFrom="column">
                  <wp:posOffset>3695700</wp:posOffset>
                </wp:positionH>
                <wp:positionV relativeFrom="paragraph">
                  <wp:posOffset>81915</wp:posOffset>
                </wp:positionV>
                <wp:extent cx="304800" cy="0"/>
                <wp:effectExtent l="0" t="76200" r="19050" b="11430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1" o:spid="_x0000_s1026" type="#_x0000_t32" style="position:absolute;left:0;text-align:left;margin-left:291pt;margin-top:6.45pt;width:24pt;height:0;flip:y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33658B4" wp14:editId="26F5AF82">
                <wp:simplePos x="0" y="0"/>
                <wp:positionH relativeFrom="column">
                  <wp:posOffset>3105150</wp:posOffset>
                </wp:positionH>
                <wp:positionV relativeFrom="paragraph">
                  <wp:posOffset>81915</wp:posOffset>
                </wp:positionV>
                <wp:extent cx="257175" cy="0"/>
                <wp:effectExtent l="0" t="76200" r="28575" b="1143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244.5pt;margin-top:6.45pt;width:20.2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Pr="00B7597E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A5AD7F5" wp14:editId="4A1BA1A7">
                <wp:simplePos x="0" y="0"/>
                <wp:positionH relativeFrom="column">
                  <wp:posOffset>1847850</wp:posOffset>
                </wp:positionH>
                <wp:positionV relativeFrom="paragraph">
                  <wp:posOffset>1905</wp:posOffset>
                </wp:positionV>
                <wp:extent cx="352425" cy="396240"/>
                <wp:effectExtent l="0" t="0" r="28575" b="22860"/>
                <wp:wrapNone/>
                <wp:docPr id="4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C26C2" w:rsidRDefault="006C26C2" w:rsidP="00B759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145.5pt;margin-top:.15pt;width:27.75pt;height:31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">
                <v:textbox>
                  <w:txbxContent>
                    <w:p w:rsidR="006C26C2" w:rsidRDefault="006C26C2" w:rsidP="00B7597E"/>
                  </w:txbxContent>
                </v:textbox>
              </v:rect>
            </w:pict>
          </mc:Fallback>
        </mc:AlternateContent>
      </w:r>
    </w:p>
    <w:p w:rsidR="00B7597E" w:rsidRDefault="00B7597E" w:rsidP="00693493">
      <w:pPr>
        <w:pStyle w:val="a0"/>
      </w:pPr>
    </w:p>
    <w:p w:rsidR="001E4673" w:rsidRDefault="00B7597E" w:rsidP="00F0296B">
      <w:pPr>
        <w:pStyle w:val="a0"/>
        <w:jc w:val="center"/>
      </w:pPr>
      <w:r>
        <w:rPr>
          <w:rFonts w:hint="eastAsia"/>
        </w:rPr>
        <w:t>说明：方框表示事件，有向线段表示事件间的因果关系</w:t>
      </w:r>
    </w:p>
    <w:p w:rsidR="00B7597E" w:rsidRPr="00B7597E" w:rsidRDefault="00B7597E" w:rsidP="00F0296B">
      <w:pPr>
        <w:pStyle w:val="a0"/>
        <w:jc w:val="center"/>
      </w:pPr>
      <w:r>
        <w:rPr>
          <w:rFonts w:hint="eastAsia"/>
        </w:rPr>
        <w:t>图</w:t>
      </w:r>
      <w:r w:rsidR="007A639E">
        <w:rPr>
          <w:rFonts w:hint="eastAsia"/>
        </w:rPr>
        <w:t>1</w:t>
      </w:r>
      <w:r w:rsidR="007A639E">
        <w:rPr>
          <w:rFonts w:hint="eastAsia"/>
        </w:rPr>
        <w:tab/>
      </w:r>
      <w:r w:rsidR="00E85CEF">
        <w:rPr>
          <w:rFonts w:hint="eastAsia"/>
        </w:rPr>
        <w:t xml:space="preserve"> </w:t>
      </w:r>
      <w:r>
        <w:rPr>
          <w:rFonts w:hint="eastAsia"/>
        </w:rPr>
        <w:t>工作流过程描述</w:t>
      </w:r>
    </w:p>
    <w:p w:rsidR="003A6BA2" w:rsidRDefault="00055A15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77A2FC" wp14:editId="69B48B8A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1257300" cy="297180"/>
                <wp:effectExtent l="0" t="0" r="0" b="0"/>
                <wp:wrapNone/>
                <wp:docPr id="3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26C2" w:rsidRDefault="006C26C2"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33" style="position:absolute;left:0;text-align:left;margin-left:18pt;margin-top:7.8pt;width:99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">
                <v:shadow opacity=".5" offset="6pt,6pt"/>
                <v:textbox>
                  <w:txbxContent>
                    <w:p w:rsidR="006C26C2" w:rsidRDefault="006C26C2">
                      <w:r>
                        <w:rPr>
                          <w:rFonts w:hint="eastAsia"/>
                        </w:rPr>
                        <w:t>层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参与者</w:t>
                      </w:r>
                    </w:p>
                  </w:txbxContent>
                </v:textbox>
              </v:rect>
            </w:pict>
          </mc:Fallback>
        </mc:AlternateContent>
      </w:r>
    </w:p>
    <w:p w:rsidR="003A6BA2" w:rsidRDefault="003A6BA2" w:rsidP="00693493">
      <w:pPr>
        <w:pStyle w:val="a0"/>
      </w:pPr>
    </w:p>
    <w:p w:rsidR="00A62092" w:rsidRDefault="00040543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58144A6" wp14:editId="3B336A8C">
                <wp:simplePos x="0" y="0"/>
                <wp:positionH relativeFrom="column">
                  <wp:posOffset>228600</wp:posOffset>
                </wp:positionH>
                <wp:positionV relativeFrom="paragraph">
                  <wp:posOffset>-1905</wp:posOffset>
                </wp:positionV>
                <wp:extent cx="5067300" cy="4600575"/>
                <wp:effectExtent l="0" t="0" r="19050" b="28575"/>
                <wp:wrapNone/>
                <wp:docPr id="3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0" cy="460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left:0;text-align:left;margin-left:18pt;margin-top:-.15pt;width:399pt;height:362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"/>
            </w:pict>
          </mc:Fallback>
        </mc:AlternateContent>
      </w:r>
    </w:p>
    <w:p w:rsidR="00A62092" w:rsidRDefault="00310325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259DEA4D" wp14:editId="36325AF3">
                <wp:simplePos x="0" y="0"/>
                <wp:positionH relativeFrom="column">
                  <wp:posOffset>3133725</wp:posOffset>
                </wp:positionH>
                <wp:positionV relativeFrom="paragraph">
                  <wp:posOffset>152400</wp:posOffset>
                </wp:positionV>
                <wp:extent cx="581025" cy="3829050"/>
                <wp:effectExtent l="38100" t="76200" r="1495425" b="19050"/>
                <wp:wrapNone/>
                <wp:docPr id="103" name="肘形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3829050"/>
                        </a:xfrm>
                        <a:prstGeom prst="bentConnector3">
                          <a:avLst>
                            <a:gd name="adj1" fmla="val -2532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03" o:spid="_x0000_s1026" type="#_x0000_t34" style="position:absolute;left:0;text-align:left;margin-left:246.75pt;margin-top:12pt;width:45.75pt;height:301.5pt;flip:x y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" adj="-54708" strokecolor="black [3213]">
                <v:stroke endarrow="open"/>
              </v:shape>
            </w:pict>
          </mc:Fallback>
        </mc:AlternateContent>
      </w:r>
      <w:r w:rsidR="00055A15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4D7E0FD" wp14:editId="28DF130B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1257300" cy="276225"/>
                <wp:effectExtent l="0" t="0" r="95250" b="104775"/>
                <wp:wrapNone/>
                <wp:docPr id="3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667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2in;margin-top:0;width:99pt;height:21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">
                <v:shadow on="t" opacity=".5" offset="6pt,6pt"/>
                <v:textbox>
                  <w:txbxContent>
                    <w:p w:rsidR="006C26C2" w:rsidRDefault="006C26C2" w:rsidP="00667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项目经理</w:t>
                      </w:r>
                    </w:p>
                  </w:txbxContent>
                </v:textbox>
              </v:rect>
            </w:pict>
          </mc:Fallback>
        </mc:AlternateContent>
      </w:r>
    </w:p>
    <w:p w:rsidR="00A62092" w:rsidRDefault="008151F7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0EA4B44" wp14:editId="07562102">
                <wp:simplePos x="0" y="0"/>
                <wp:positionH relativeFrom="column">
                  <wp:posOffset>2428875</wp:posOffset>
                </wp:positionH>
                <wp:positionV relativeFrom="paragraph">
                  <wp:posOffset>78105</wp:posOffset>
                </wp:positionV>
                <wp:extent cx="0" cy="285750"/>
                <wp:effectExtent l="95250" t="0" r="571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7" o:spid="_x0000_s1026" type="#_x0000_t32" style="position:absolute;left:0;text-align:left;margin-left:191.25pt;margin-top:6.15pt;width:0;height:22.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</w:p>
    <w:p w:rsidR="00A62092" w:rsidRDefault="008151F7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E3D1123" wp14:editId="57C72329">
                <wp:simplePos x="0" y="0"/>
                <wp:positionH relativeFrom="column">
                  <wp:posOffset>1828800</wp:posOffset>
                </wp:positionH>
                <wp:positionV relativeFrom="paragraph">
                  <wp:posOffset>165735</wp:posOffset>
                </wp:positionV>
                <wp:extent cx="1257300" cy="266700"/>
                <wp:effectExtent l="0" t="0" r="95250" b="95250"/>
                <wp:wrapNone/>
                <wp:docPr id="5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667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left:0;text-align:left;margin-left:2in;margin-top:13.05pt;width:99pt;height:21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">
                <v:shadow on="t" opacity=".5" offset="6pt,6pt"/>
                <v:textbox>
                  <w:txbxContent>
                    <w:p w:rsidR="006C26C2" w:rsidRDefault="006C26C2" w:rsidP="00667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项目组长</w:t>
                      </w:r>
                    </w:p>
                  </w:txbxContent>
                </v:textbox>
              </v:rect>
            </w:pict>
          </mc:Fallback>
        </mc:AlternateContent>
      </w:r>
    </w:p>
    <w:p w:rsidR="00A62092" w:rsidRDefault="00A62092" w:rsidP="00693493">
      <w:pPr>
        <w:pStyle w:val="a0"/>
      </w:pPr>
    </w:p>
    <w:p w:rsidR="00CB13A8" w:rsidRDefault="008151F7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D9CC59F" wp14:editId="5256238D">
                <wp:simplePos x="0" y="0"/>
                <wp:positionH relativeFrom="column">
                  <wp:posOffset>2428875</wp:posOffset>
                </wp:positionH>
                <wp:positionV relativeFrom="paragraph">
                  <wp:posOffset>45720</wp:posOffset>
                </wp:positionV>
                <wp:extent cx="0" cy="314325"/>
                <wp:effectExtent l="95250" t="0" r="76200" b="6667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2" o:spid="_x0000_s1026" type="#_x0000_t32" style="position:absolute;left:0;text-align:left;margin-left:191.25pt;margin-top:3.6pt;width:0;height:24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" strokecolor="black [3040]">
                <v:stroke endarrow="open"/>
              </v:shape>
            </w:pict>
          </mc:Fallback>
        </mc:AlternateContent>
      </w:r>
    </w:p>
    <w:p w:rsidR="00CB13A8" w:rsidRDefault="008151F7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D9EBA4E" wp14:editId="5D5E1342">
                <wp:simplePos x="0" y="0"/>
                <wp:positionH relativeFrom="column">
                  <wp:posOffset>4248150</wp:posOffset>
                </wp:positionH>
                <wp:positionV relativeFrom="paragraph">
                  <wp:posOffset>161925</wp:posOffset>
                </wp:positionV>
                <wp:extent cx="1" cy="466725"/>
                <wp:effectExtent l="95250" t="0" r="57150" b="6667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1" o:spid="_x0000_s1026" type="#_x0000_t32" style="position:absolute;left:0;text-align:left;margin-left:334.5pt;margin-top:12.75pt;width:0;height:36.75pt;flip:x;z-index:25170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15AB68" wp14:editId="435DAC38">
                <wp:simplePos x="0" y="0"/>
                <wp:positionH relativeFrom="column">
                  <wp:posOffset>3162300</wp:posOffset>
                </wp:positionH>
                <wp:positionV relativeFrom="paragraph">
                  <wp:posOffset>190500</wp:posOffset>
                </wp:positionV>
                <wp:extent cx="1" cy="466725"/>
                <wp:effectExtent l="95250" t="0" r="57150" b="6667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0" o:spid="_x0000_s1026" type="#_x0000_t32" style="position:absolute;left:0;text-align:left;margin-left:249pt;margin-top:15pt;width:0;height:36.75pt;flip:x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BA4A859" wp14:editId="76DB4D86">
                <wp:simplePos x="0" y="0"/>
                <wp:positionH relativeFrom="column">
                  <wp:posOffset>1990725</wp:posOffset>
                </wp:positionH>
                <wp:positionV relativeFrom="paragraph">
                  <wp:posOffset>180975</wp:posOffset>
                </wp:positionV>
                <wp:extent cx="0" cy="466725"/>
                <wp:effectExtent l="95250" t="0" r="57150" b="6667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9" o:spid="_x0000_s1026" type="#_x0000_t32" style="position:absolute;left:0;text-align:left;margin-left:156.75pt;margin-top:14.25pt;width:0;height:36.75pt;flip:x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639FCCC" wp14:editId="09A40657">
                <wp:simplePos x="0" y="0"/>
                <wp:positionH relativeFrom="column">
                  <wp:posOffset>866774</wp:posOffset>
                </wp:positionH>
                <wp:positionV relativeFrom="paragraph">
                  <wp:posOffset>161925</wp:posOffset>
                </wp:positionV>
                <wp:extent cx="3381375" cy="0"/>
                <wp:effectExtent l="0" t="0" r="9525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8" o:spid="_x0000_s1026" style="position:absolute;left:0;text-align:lef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2.75pt" to="334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493DE1E" wp14:editId="67BD0CAC">
                <wp:simplePos x="0" y="0"/>
                <wp:positionH relativeFrom="column">
                  <wp:posOffset>866775</wp:posOffset>
                </wp:positionH>
                <wp:positionV relativeFrom="paragraph">
                  <wp:posOffset>161925</wp:posOffset>
                </wp:positionV>
                <wp:extent cx="1" cy="466725"/>
                <wp:effectExtent l="95250" t="0" r="57150" b="6667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7" o:spid="_x0000_s1026" type="#_x0000_t32" style="position:absolute;left:0;text-align:left;margin-left:68.25pt;margin-top:12.75pt;width:0;height:36.75pt;flip:x;z-index:25169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CB13A8" w:rsidRDefault="00CB13A8" w:rsidP="00693493">
      <w:pPr>
        <w:pStyle w:val="a0"/>
      </w:pPr>
    </w:p>
    <w:p w:rsidR="00CB13A8" w:rsidRDefault="00310325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A9C125A" wp14:editId="3078E7CE">
                <wp:simplePos x="0" y="0"/>
                <wp:positionH relativeFrom="column">
                  <wp:posOffset>304800</wp:posOffset>
                </wp:positionH>
                <wp:positionV relativeFrom="paragraph">
                  <wp:posOffset>137160</wp:posOffset>
                </wp:positionV>
                <wp:extent cx="4733925" cy="495300"/>
                <wp:effectExtent l="0" t="0" r="28575" b="1905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495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7" o:spid="_x0000_s1026" style="position:absolute;left:0;text-align:left;margin-left:24pt;margin-top:10.8pt;width:372.75pt;height:39pt;z-index:25173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" filled="f" strokecolor="black [3213]" strokeweight="1pt"/>
            </w:pict>
          </mc:Fallback>
        </mc:AlternateContent>
      </w:r>
    </w:p>
    <w:p w:rsidR="00CB13A8" w:rsidRDefault="008151F7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9618CE6" wp14:editId="1E671CD6">
                <wp:simplePos x="0" y="0"/>
                <wp:positionH relativeFrom="column">
                  <wp:posOffset>3867150</wp:posOffset>
                </wp:positionH>
                <wp:positionV relativeFrom="paragraph">
                  <wp:posOffset>34290</wp:posOffset>
                </wp:positionV>
                <wp:extent cx="1028700" cy="257175"/>
                <wp:effectExtent l="0" t="0" r="95250" b="104775"/>
                <wp:wrapNone/>
                <wp:docPr id="6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8151F7">
                            <w:r>
                              <w:rPr>
                                <w:rFonts w:hint="eastAsia"/>
                              </w:rPr>
                              <w:t>项目小组长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D787BA4" wp14:editId="122C4136">
                                  <wp:extent cx="836930" cy="300588"/>
                                  <wp:effectExtent l="0" t="0" r="1270" b="4445"/>
                                  <wp:docPr id="114" name="图片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6930" cy="300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left:0;text-align:left;margin-left:304.5pt;margin-top:2.7pt;width:81pt;height:20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">
                <v:shadow on="t" opacity=".5" offset="6pt,6pt"/>
                <v:textbox>
                  <w:txbxContent>
                    <w:p w:rsidR="006C26C2" w:rsidRDefault="006C26C2" w:rsidP="008151F7">
                      <w:r>
                        <w:rPr>
                          <w:rFonts w:hint="eastAsia"/>
                        </w:rPr>
                        <w:t>项目小组长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D787BA4" wp14:editId="122C4136">
                            <wp:extent cx="836930" cy="300588"/>
                            <wp:effectExtent l="0" t="0" r="1270" b="4445"/>
                            <wp:docPr id="114" name="图片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6930" cy="3005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4CA09F1" wp14:editId="05EC5858">
                <wp:simplePos x="0" y="0"/>
                <wp:positionH relativeFrom="column">
                  <wp:posOffset>2686050</wp:posOffset>
                </wp:positionH>
                <wp:positionV relativeFrom="paragraph">
                  <wp:posOffset>34290</wp:posOffset>
                </wp:positionV>
                <wp:extent cx="1028700" cy="257175"/>
                <wp:effectExtent l="0" t="0" r="95250" b="104775"/>
                <wp:wrapNone/>
                <wp:docPr id="6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8151F7">
                            <w:r>
                              <w:rPr>
                                <w:rFonts w:hint="eastAsia"/>
                              </w:rPr>
                              <w:t>项目小组长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ACC353F" wp14:editId="3723A14E">
                                  <wp:extent cx="836930" cy="300588"/>
                                  <wp:effectExtent l="0" t="0" r="1270" b="4445"/>
                                  <wp:docPr id="115" name="图片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6930" cy="300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left:0;text-align:left;margin-left:211.5pt;margin-top:2.7pt;width:81pt;height:20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">
                <v:shadow on="t" opacity=".5" offset="6pt,6pt"/>
                <v:textbox>
                  <w:txbxContent>
                    <w:p w:rsidR="006C26C2" w:rsidRDefault="006C26C2" w:rsidP="008151F7">
                      <w:r>
                        <w:rPr>
                          <w:rFonts w:hint="eastAsia"/>
                        </w:rPr>
                        <w:t>项目小组长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ACC353F" wp14:editId="3723A14E">
                            <wp:extent cx="836930" cy="300588"/>
                            <wp:effectExtent l="0" t="0" r="1270" b="4445"/>
                            <wp:docPr id="115" name="图片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6930" cy="3005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705C9C3" wp14:editId="141A149C">
                <wp:simplePos x="0" y="0"/>
                <wp:positionH relativeFrom="column">
                  <wp:posOffset>1457325</wp:posOffset>
                </wp:positionH>
                <wp:positionV relativeFrom="paragraph">
                  <wp:posOffset>34290</wp:posOffset>
                </wp:positionV>
                <wp:extent cx="1028700" cy="257175"/>
                <wp:effectExtent l="0" t="0" r="95250" b="104775"/>
                <wp:wrapNone/>
                <wp:docPr id="6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8151F7">
                            <w:r>
                              <w:rPr>
                                <w:rFonts w:hint="eastAsia"/>
                              </w:rPr>
                              <w:t>项目小组长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576EA85" wp14:editId="2E0FD206">
                                  <wp:extent cx="836930" cy="300588"/>
                                  <wp:effectExtent l="0" t="0" r="1270" b="4445"/>
                                  <wp:docPr id="116" name="图片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6930" cy="300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left:0;text-align:left;margin-left:114.75pt;margin-top:2.7pt;width:81pt;height:20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">
                <v:shadow on="t" opacity=".5" offset="6pt,6pt"/>
                <v:textbox>
                  <w:txbxContent>
                    <w:p w:rsidR="006C26C2" w:rsidRDefault="006C26C2" w:rsidP="008151F7">
                      <w:r>
                        <w:rPr>
                          <w:rFonts w:hint="eastAsia"/>
                        </w:rPr>
                        <w:t>项目小组长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576EA85" wp14:editId="2E0FD206">
                            <wp:extent cx="836930" cy="300588"/>
                            <wp:effectExtent l="0" t="0" r="1270" b="4445"/>
                            <wp:docPr id="116" name="图片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6930" cy="3005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95652F" wp14:editId="4957A4F9">
                <wp:simplePos x="0" y="0"/>
                <wp:positionH relativeFrom="column">
                  <wp:posOffset>361950</wp:posOffset>
                </wp:positionH>
                <wp:positionV relativeFrom="paragraph">
                  <wp:posOffset>34290</wp:posOffset>
                </wp:positionV>
                <wp:extent cx="1028700" cy="257175"/>
                <wp:effectExtent l="0" t="0" r="95250" b="104775"/>
                <wp:wrapNone/>
                <wp:docPr id="3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>
                            <w:r>
                              <w:rPr>
                                <w:rFonts w:hint="eastAsia"/>
                              </w:rPr>
                              <w:t>项目小组长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BB053AB" wp14:editId="6686C72C">
                                  <wp:extent cx="836930" cy="300588"/>
                                  <wp:effectExtent l="0" t="0" r="1270" b="4445"/>
                                  <wp:docPr id="117" name="图片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6930" cy="300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left:0;text-align:left;margin-left:28.5pt;margin-top:2.7pt;width:81pt;height:20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">
                <v:shadow on="t" opacity=".5" offset="6pt,6pt"/>
                <v:textbox>
                  <w:txbxContent>
                    <w:p w:rsidR="006C26C2" w:rsidRDefault="006C26C2">
                      <w:r>
                        <w:rPr>
                          <w:rFonts w:hint="eastAsia"/>
                        </w:rPr>
                        <w:t>项目小组长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BB053AB" wp14:editId="6686C72C">
                            <wp:extent cx="836930" cy="300588"/>
                            <wp:effectExtent l="0" t="0" r="1270" b="4445"/>
                            <wp:docPr id="117" name="图片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6930" cy="3005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B13A8" w:rsidRDefault="008151F7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260C9AF" wp14:editId="162627A0">
                <wp:simplePos x="0" y="0"/>
                <wp:positionH relativeFrom="column">
                  <wp:posOffset>4248150</wp:posOffset>
                </wp:positionH>
                <wp:positionV relativeFrom="paragraph">
                  <wp:posOffset>93345</wp:posOffset>
                </wp:positionV>
                <wp:extent cx="1" cy="466725"/>
                <wp:effectExtent l="95250" t="0" r="57150" b="6667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6" o:spid="_x0000_s1026" type="#_x0000_t32" style="position:absolute;left:0;text-align:left;margin-left:334.5pt;margin-top:7.35pt;width:0;height:36.75pt;flip:x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0CAF1ED" wp14:editId="14AFF1E8">
                <wp:simplePos x="0" y="0"/>
                <wp:positionH relativeFrom="column">
                  <wp:posOffset>3162300</wp:posOffset>
                </wp:positionH>
                <wp:positionV relativeFrom="paragraph">
                  <wp:posOffset>131445</wp:posOffset>
                </wp:positionV>
                <wp:extent cx="1" cy="466725"/>
                <wp:effectExtent l="95250" t="0" r="57150" b="6667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5" o:spid="_x0000_s1026" type="#_x0000_t32" style="position:absolute;left:0;text-align:left;margin-left:249pt;margin-top:10.35pt;width:0;height:36.75pt;flip:x;z-index:25171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CE01ED5" wp14:editId="7D0BAB24">
                <wp:simplePos x="0" y="0"/>
                <wp:positionH relativeFrom="column">
                  <wp:posOffset>1990725</wp:posOffset>
                </wp:positionH>
                <wp:positionV relativeFrom="paragraph">
                  <wp:posOffset>131445</wp:posOffset>
                </wp:positionV>
                <wp:extent cx="0" cy="466725"/>
                <wp:effectExtent l="95250" t="0" r="57150" b="6667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4" o:spid="_x0000_s1026" type="#_x0000_t32" style="position:absolute;left:0;text-align:left;margin-left:156.75pt;margin-top:10.35pt;width:0;height:36.75pt;flip:x;z-index:25171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3B17525" wp14:editId="09E7EA08">
                <wp:simplePos x="0" y="0"/>
                <wp:positionH relativeFrom="column">
                  <wp:posOffset>857250</wp:posOffset>
                </wp:positionH>
                <wp:positionV relativeFrom="paragraph">
                  <wp:posOffset>131445</wp:posOffset>
                </wp:positionV>
                <wp:extent cx="0" cy="466725"/>
                <wp:effectExtent l="95250" t="0" r="57150" b="6667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3" o:spid="_x0000_s1026" type="#_x0000_t32" style="position:absolute;left:0;text-align:left;margin-left:67.5pt;margin-top:10.35pt;width:0;height:36.75pt;flip:x;z-index:25170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" strokecolor="black [3040]">
                <v:stroke endarrow="open"/>
              </v:shape>
            </w:pict>
          </mc:Fallback>
        </mc:AlternateContent>
      </w:r>
    </w:p>
    <w:p w:rsidR="00CB13A8" w:rsidRDefault="00CB13A8" w:rsidP="00693493">
      <w:pPr>
        <w:pStyle w:val="a0"/>
      </w:pPr>
    </w:p>
    <w:p w:rsidR="00040543" w:rsidRDefault="00310325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109E35D" wp14:editId="136431F1">
                <wp:simplePos x="0" y="0"/>
                <wp:positionH relativeFrom="column">
                  <wp:posOffset>314325</wp:posOffset>
                </wp:positionH>
                <wp:positionV relativeFrom="paragraph">
                  <wp:posOffset>78105</wp:posOffset>
                </wp:positionV>
                <wp:extent cx="4733925" cy="495300"/>
                <wp:effectExtent l="0" t="0" r="28575" b="1905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495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8" o:spid="_x0000_s1026" style="position:absolute;left:0;text-align:left;margin-left:24.75pt;margin-top:6.15pt;width:372.75pt;height:39pt;z-index:25173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" filled="f" strokecolor="black [3213]" strokeweight="1pt"/>
            </w:pict>
          </mc:Fallback>
        </mc:AlternateContent>
      </w:r>
    </w:p>
    <w:p w:rsidR="00040543" w:rsidRDefault="008151F7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5DCA526" wp14:editId="7CB857ED">
                <wp:simplePos x="0" y="0"/>
                <wp:positionH relativeFrom="column">
                  <wp:posOffset>3962400</wp:posOffset>
                </wp:positionH>
                <wp:positionV relativeFrom="paragraph">
                  <wp:posOffset>1905</wp:posOffset>
                </wp:positionV>
                <wp:extent cx="1019175" cy="257175"/>
                <wp:effectExtent l="0" t="0" r="104775" b="104775"/>
                <wp:wrapNone/>
                <wp:docPr id="7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8151F7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作业员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n~m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40" style="position:absolute;left:0;text-align:left;margin-left:312pt;margin-top:.15pt;width:80.25pt;height:20.2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">
                <v:shadow on="t" opacity=".5" offset="6pt,6pt"/>
                <v:textbox>
                  <w:txbxContent>
                    <w:p w:rsidR="006C26C2" w:rsidRDefault="006C26C2" w:rsidP="008151F7"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作业员</w:t>
                      </w:r>
                      <w:proofErr w:type="spellStart"/>
                      <w:r>
                        <w:rPr>
                          <w:rFonts w:hint="eastAsia"/>
                        </w:rPr>
                        <w:t>n~m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71216FC" wp14:editId="1C088D01">
                <wp:simplePos x="0" y="0"/>
                <wp:positionH relativeFrom="column">
                  <wp:posOffset>2695575</wp:posOffset>
                </wp:positionH>
                <wp:positionV relativeFrom="paragraph">
                  <wp:posOffset>1905</wp:posOffset>
                </wp:positionV>
                <wp:extent cx="1019175" cy="257175"/>
                <wp:effectExtent l="0" t="0" r="104775" b="104775"/>
                <wp:wrapNone/>
                <wp:docPr id="7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8151F7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作业员</w:t>
                            </w:r>
                            <w:r>
                              <w:rPr>
                                <w:rFonts w:hint="eastAsia"/>
                              </w:rPr>
                              <w:t>1~c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212.25pt;margin-top:.15pt;width:80.25pt;height:20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">
                <v:shadow on="t" opacity=".5" offset="6pt,6pt"/>
                <v:textbox>
                  <w:txbxContent>
                    <w:p w:rsidR="006C26C2" w:rsidRDefault="006C26C2" w:rsidP="008151F7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作业员</w:t>
                      </w:r>
                      <w:r>
                        <w:rPr>
                          <w:rFonts w:hint="eastAsia"/>
                        </w:rPr>
                        <w:t>1~c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F160F78" wp14:editId="5C5C3998">
                <wp:simplePos x="0" y="0"/>
                <wp:positionH relativeFrom="column">
                  <wp:posOffset>1495425</wp:posOffset>
                </wp:positionH>
                <wp:positionV relativeFrom="paragraph">
                  <wp:posOffset>1905</wp:posOffset>
                </wp:positionV>
                <wp:extent cx="1019175" cy="257175"/>
                <wp:effectExtent l="0" t="0" r="104775" b="104775"/>
                <wp:wrapNone/>
                <wp:docPr id="7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8151F7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作业员</w:t>
                            </w:r>
                            <w:r>
                              <w:rPr>
                                <w:rFonts w:hint="eastAsia"/>
                              </w:rPr>
                              <w:t>1~b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left:0;text-align:left;margin-left:117.75pt;margin-top:.15pt;width:80.25pt;height:20.2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">
                <v:shadow on="t" opacity=".5" offset="6pt,6pt"/>
                <v:textbox>
                  <w:txbxContent>
                    <w:p w:rsidR="006C26C2" w:rsidRDefault="006C26C2" w:rsidP="008151F7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作业员</w:t>
                      </w:r>
                      <w:r>
                        <w:rPr>
                          <w:rFonts w:hint="eastAsia"/>
                        </w:rPr>
                        <w:t>1~b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1A759A" wp14:editId="671E78AC">
                <wp:simplePos x="0" y="0"/>
                <wp:positionH relativeFrom="column">
                  <wp:posOffset>361950</wp:posOffset>
                </wp:positionH>
                <wp:positionV relativeFrom="paragraph">
                  <wp:posOffset>1905</wp:posOffset>
                </wp:positionV>
                <wp:extent cx="1019175" cy="257175"/>
                <wp:effectExtent l="0" t="0" r="104775" b="104775"/>
                <wp:wrapNone/>
                <wp:docPr id="3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作业员</w:t>
                            </w:r>
                            <w:r>
                              <w:rPr>
                                <w:rFonts w:hint="eastAsia"/>
                              </w:rPr>
                              <w:t>1~a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3" style="position:absolute;left:0;text-align:left;margin-left:28.5pt;margin-top:.15pt;width:80.25pt;height:2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">
                <v:shadow on="t" opacity=".5" offset="6pt,6pt"/>
                <v:textbox>
                  <w:txbxContent>
                    <w:p w:rsidR="006C26C2" w:rsidRDefault="006C26C2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作业员</w:t>
                      </w:r>
                      <w:r>
                        <w:rPr>
                          <w:rFonts w:hint="eastAsia"/>
                        </w:rPr>
                        <w:t>1~a</w:t>
                      </w:r>
                    </w:p>
                  </w:txbxContent>
                </v:textbox>
              </v:rect>
            </w:pict>
          </mc:Fallback>
        </mc:AlternateContent>
      </w:r>
    </w:p>
    <w:p w:rsidR="00040543" w:rsidRDefault="00310325" w:rsidP="00693493">
      <w:pPr>
        <w:pStyle w:val="a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70855A0" wp14:editId="35C98742">
                <wp:simplePos x="0" y="0"/>
                <wp:positionH relativeFrom="column">
                  <wp:posOffset>992823</wp:posOffset>
                </wp:positionH>
                <wp:positionV relativeFrom="paragraph">
                  <wp:posOffset>188912</wp:posOffset>
                </wp:positionV>
                <wp:extent cx="661035" cy="637541"/>
                <wp:effectExtent l="87948" t="45402" r="36512" b="17463"/>
                <wp:wrapNone/>
                <wp:docPr id="102" name="肘形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61035" cy="637541"/>
                        </a:xfrm>
                        <a:prstGeom prst="bentConnector3">
                          <a:avLst>
                            <a:gd name="adj1" fmla="val 10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02" o:spid="_x0000_s1026" type="#_x0000_t34" style="position:absolute;left:0;text-align:left;margin-left:78.2pt;margin-top:14.85pt;width:52.05pt;height:50.2pt;rotation:90;flip:y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" adj="218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F56C84B" wp14:editId="0F4EAC82">
                <wp:simplePos x="0" y="0"/>
                <wp:positionH relativeFrom="column">
                  <wp:posOffset>2676525</wp:posOffset>
                </wp:positionH>
                <wp:positionV relativeFrom="paragraph">
                  <wp:posOffset>177165</wp:posOffset>
                </wp:positionV>
                <wp:extent cx="1" cy="523875"/>
                <wp:effectExtent l="95250" t="0" r="57150" b="6667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1" o:spid="_x0000_s1026" type="#_x0000_t32" style="position:absolute;left:0;text-align:left;margin-left:210.75pt;margin-top:13.95pt;width:0;height:41.2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" strokecolor="black [3040]">
                <v:stroke endarrow="open"/>
              </v:shape>
            </w:pict>
          </mc:Fallback>
        </mc:AlternateContent>
      </w:r>
    </w:p>
    <w:p w:rsidR="00040543" w:rsidRDefault="00040543" w:rsidP="00693493">
      <w:pPr>
        <w:pStyle w:val="a0"/>
      </w:pPr>
    </w:p>
    <w:p w:rsidR="00040543" w:rsidRDefault="00040543" w:rsidP="00693493">
      <w:pPr>
        <w:pStyle w:val="a0"/>
      </w:pPr>
    </w:p>
    <w:p w:rsidR="00040543" w:rsidRDefault="00FD07C7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83CA0BC" wp14:editId="28EF3E44">
                <wp:simplePos x="0" y="0"/>
                <wp:positionH relativeFrom="column">
                  <wp:posOffset>1638300</wp:posOffset>
                </wp:positionH>
                <wp:positionV relativeFrom="paragraph">
                  <wp:posOffset>106680</wp:posOffset>
                </wp:positionV>
                <wp:extent cx="2076450" cy="266700"/>
                <wp:effectExtent l="0" t="0" r="95250" b="95250"/>
                <wp:wrapNone/>
                <wp:docPr id="8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FD07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质检员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4" style="position:absolute;left:0;text-align:left;margin-left:129pt;margin-top:8.4pt;width:163.5pt;height:21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">
                <v:shadow on="t" opacity=".5" offset="6pt,6pt"/>
                <v:textbox>
                  <w:txbxContent>
                    <w:p w:rsidR="006C26C2" w:rsidRDefault="006C26C2" w:rsidP="00FD07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质检员</w:t>
                      </w:r>
                    </w:p>
                  </w:txbxContent>
                </v:textbox>
              </v:rect>
            </w:pict>
          </mc:Fallback>
        </mc:AlternateContent>
      </w:r>
    </w:p>
    <w:p w:rsidR="00040543" w:rsidRDefault="005C2837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D3474BE" wp14:editId="606F8625">
                <wp:simplePos x="0" y="0"/>
                <wp:positionH relativeFrom="column">
                  <wp:posOffset>2695575</wp:posOffset>
                </wp:positionH>
                <wp:positionV relativeFrom="paragraph">
                  <wp:posOffset>175260</wp:posOffset>
                </wp:positionV>
                <wp:extent cx="0" cy="295275"/>
                <wp:effectExtent l="95250" t="0" r="57150" b="66675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4" o:spid="_x0000_s1026" type="#_x0000_t32" style="position:absolute;left:0;text-align:left;margin-left:212.25pt;margin-top:13.8pt;width:0;height:23.2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" strokecolor="black [3040]">
                <v:stroke endarrow="open"/>
              </v:shape>
            </w:pict>
          </mc:Fallback>
        </mc:AlternateContent>
      </w:r>
    </w:p>
    <w:p w:rsidR="00040543" w:rsidRDefault="00040543" w:rsidP="00693493">
      <w:pPr>
        <w:pStyle w:val="a0"/>
      </w:pPr>
    </w:p>
    <w:p w:rsidR="00040543" w:rsidRDefault="005C2837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17A33A7" wp14:editId="381C4AF6">
                <wp:simplePos x="0" y="0"/>
                <wp:positionH relativeFrom="column">
                  <wp:posOffset>1638300</wp:posOffset>
                </wp:positionH>
                <wp:positionV relativeFrom="paragraph">
                  <wp:posOffset>74295</wp:posOffset>
                </wp:positionV>
                <wp:extent cx="2076450" cy="266700"/>
                <wp:effectExtent l="0" t="0" r="95250" b="95250"/>
                <wp:wrapNone/>
                <wp:docPr id="9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5C28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5" style="position:absolute;left:0;text-align:left;margin-left:129pt;margin-top:5.85pt;width:163.5pt;height:21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">
                <v:shadow on="t" opacity=".5" offset="6pt,6pt"/>
                <v:textbox>
                  <w:txbxContent>
                    <w:p w:rsidR="006C26C2" w:rsidRDefault="006C26C2" w:rsidP="005C28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入库</w:t>
                      </w:r>
                    </w:p>
                  </w:txbxContent>
                </v:textbox>
              </v:rect>
            </w:pict>
          </mc:Fallback>
        </mc:AlternateContent>
      </w:r>
    </w:p>
    <w:p w:rsidR="00040543" w:rsidRDefault="00040543" w:rsidP="00693493">
      <w:pPr>
        <w:pStyle w:val="a0"/>
      </w:pPr>
    </w:p>
    <w:p w:rsidR="00040543" w:rsidRDefault="00040543" w:rsidP="00693493">
      <w:pPr>
        <w:pStyle w:val="a0"/>
      </w:pPr>
    </w:p>
    <w:p w:rsidR="00040543" w:rsidRDefault="00040543" w:rsidP="00693493">
      <w:pPr>
        <w:pStyle w:val="a0"/>
      </w:pPr>
    </w:p>
    <w:p w:rsidR="008E505B" w:rsidRDefault="009F6877" w:rsidP="00F0296B">
      <w:pPr>
        <w:pStyle w:val="a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数据的过程流</w:t>
      </w:r>
    </w:p>
    <w:p w:rsidR="008E505B" w:rsidRDefault="008E505B" w:rsidP="00693493">
      <w:pPr>
        <w:pStyle w:val="a0"/>
      </w:pPr>
    </w:p>
    <w:p w:rsidR="00676B42" w:rsidRDefault="00676B42" w:rsidP="00693493">
      <w:pPr>
        <w:pStyle w:val="a0"/>
      </w:pPr>
    </w:p>
    <w:p w:rsidR="00676B42" w:rsidRDefault="00676B42" w:rsidP="00693493">
      <w:pPr>
        <w:pStyle w:val="a0"/>
      </w:pPr>
    </w:p>
    <w:p w:rsidR="00676B42" w:rsidRDefault="00676B42" w:rsidP="00693493">
      <w:pPr>
        <w:pStyle w:val="a0"/>
      </w:pPr>
    </w:p>
    <w:p w:rsidR="00676B42" w:rsidRDefault="00676B42" w:rsidP="00693493">
      <w:pPr>
        <w:pStyle w:val="a0"/>
      </w:pPr>
    </w:p>
    <w:p w:rsidR="00676B42" w:rsidRDefault="00676B42" w:rsidP="00693493">
      <w:pPr>
        <w:pStyle w:val="a0"/>
      </w:pPr>
    </w:p>
    <w:p w:rsidR="00676B42" w:rsidRDefault="00676B42" w:rsidP="00693493">
      <w:pPr>
        <w:pStyle w:val="a0"/>
      </w:pPr>
    </w:p>
    <w:p w:rsidR="008E505B" w:rsidRDefault="008E505B" w:rsidP="00693493">
      <w:pPr>
        <w:pStyle w:val="a0"/>
      </w:pPr>
    </w:p>
    <w:p w:rsidR="008E505B" w:rsidRDefault="004B44E0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27E36B" wp14:editId="614C5C42">
                <wp:simplePos x="0" y="0"/>
                <wp:positionH relativeFrom="column">
                  <wp:posOffset>228600</wp:posOffset>
                </wp:positionH>
                <wp:positionV relativeFrom="paragraph">
                  <wp:posOffset>3810</wp:posOffset>
                </wp:positionV>
                <wp:extent cx="4800600" cy="4695825"/>
                <wp:effectExtent l="0" t="0" r="19050" b="28575"/>
                <wp:wrapNone/>
                <wp:docPr id="2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469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left:0;text-align:left;margin-left:18pt;margin-top:.3pt;width:378pt;height:369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"/>
            </w:pict>
          </mc:Fallback>
        </mc:AlternateContent>
      </w:r>
    </w:p>
    <w:p w:rsidR="008E505B" w:rsidRDefault="008E505B" w:rsidP="00693493">
      <w:pPr>
        <w:pStyle w:val="a0"/>
      </w:pPr>
    </w:p>
    <w:p w:rsidR="008E505B" w:rsidRDefault="008E505B" w:rsidP="00693493">
      <w:pPr>
        <w:pStyle w:val="a0"/>
      </w:pPr>
    </w:p>
    <w:p w:rsidR="008E505B" w:rsidRDefault="00297E09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97C2864" wp14:editId="3B266B0E">
                <wp:simplePos x="0" y="0"/>
                <wp:positionH relativeFrom="column">
                  <wp:posOffset>2428875</wp:posOffset>
                </wp:positionH>
                <wp:positionV relativeFrom="paragraph">
                  <wp:posOffset>0</wp:posOffset>
                </wp:positionV>
                <wp:extent cx="0" cy="295275"/>
                <wp:effectExtent l="95250" t="0" r="57150" b="6667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6" o:spid="_x0000_s1026" type="#_x0000_t32" style="position:absolute;left:0;text-align:left;margin-left:191.25pt;margin-top:0;width:0;height:23.2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" strokecolor="black [3040]">
                <v:stroke endarrow="open"/>
              </v:shape>
            </w:pict>
          </mc:Fallback>
        </mc:AlternateContent>
      </w:r>
    </w:p>
    <w:p w:rsidR="008E505B" w:rsidRDefault="00236276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BE5D30C" wp14:editId="4ADE60D4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1257300" cy="396240"/>
                <wp:effectExtent l="0" t="0" r="95250" b="99060"/>
                <wp:wrapNone/>
                <wp:docPr id="3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2362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作业分流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46" style="position:absolute;left:0;text-align:left;margin-left:2in;margin-top:7.8pt;width:99pt;height:31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">
                <v:shadow on="t" opacity=".5" offset="6pt,6pt"/>
                <v:textbox>
                  <w:txbxContent>
                    <w:p w:rsidR="006C26C2" w:rsidRDefault="006C26C2" w:rsidP="002362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作业分流</w:t>
                      </w:r>
                    </w:p>
                  </w:txbxContent>
                </v:textbox>
              </v:rect>
            </w:pict>
          </mc:Fallback>
        </mc:AlternateContent>
      </w:r>
    </w:p>
    <w:p w:rsidR="008E505B" w:rsidRDefault="008E505B" w:rsidP="00693493">
      <w:pPr>
        <w:pStyle w:val="a0"/>
      </w:pPr>
    </w:p>
    <w:p w:rsidR="008E505B" w:rsidRDefault="00297E09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0358D51" wp14:editId="317B3046">
                <wp:simplePos x="0" y="0"/>
                <wp:positionH relativeFrom="column">
                  <wp:posOffset>2428875</wp:posOffset>
                </wp:positionH>
                <wp:positionV relativeFrom="paragraph">
                  <wp:posOffset>100965</wp:posOffset>
                </wp:positionV>
                <wp:extent cx="0" cy="295275"/>
                <wp:effectExtent l="95250" t="0" r="57150" b="6667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7" o:spid="_x0000_s1026" type="#_x0000_t32" style="position:absolute;left:0;text-align:left;margin-left:191.25pt;margin-top:7.95pt;width:0;height:23.2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" strokecolor="black [3040]">
                <v:stroke endarrow="open"/>
              </v:shape>
            </w:pict>
          </mc:Fallback>
        </mc:AlternateContent>
      </w:r>
      <w:r w:rsidR="00055A15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DF7AAB8" wp14:editId="015D4504">
                <wp:simplePos x="0" y="0"/>
                <wp:positionH relativeFrom="column">
                  <wp:posOffset>228600</wp:posOffset>
                </wp:positionH>
                <wp:positionV relativeFrom="paragraph">
                  <wp:posOffset>-1485900</wp:posOffset>
                </wp:positionV>
                <wp:extent cx="1257300" cy="297180"/>
                <wp:effectExtent l="0" t="0" r="0" b="0"/>
                <wp:wrapNone/>
                <wp:docPr id="3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26C2" w:rsidRDefault="006C26C2"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47" style="position:absolute;left:0;text-align:left;margin-left:18pt;margin-top:-117pt;width:99pt;height:23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">
                <v:shadow opacity=".5" offset="6pt,6pt"/>
                <v:textbox>
                  <w:txbxContent>
                    <w:p w:rsidR="006C26C2" w:rsidRDefault="006C26C2">
                      <w:r>
                        <w:rPr>
                          <w:rFonts w:hint="eastAsia"/>
                        </w:rPr>
                        <w:t>层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rect>
            </w:pict>
          </mc:Fallback>
        </mc:AlternateContent>
      </w:r>
      <w:r w:rsidR="00055A15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22D5AB4" wp14:editId="50FDAAB2">
                <wp:simplePos x="0" y="0"/>
                <wp:positionH relativeFrom="column">
                  <wp:posOffset>1828800</wp:posOffset>
                </wp:positionH>
                <wp:positionV relativeFrom="paragraph">
                  <wp:posOffset>-990600</wp:posOffset>
                </wp:positionV>
                <wp:extent cx="1257300" cy="396240"/>
                <wp:effectExtent l="0" t="0" r="0" b="0"/>
                <wp:wrapNone/>
                <wp:docPr id="2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4B4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项目作业数据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48" style="position:absolute;left:0;text-align:left;margin-left:2in;margin-top:-78pt;width:99pt;height:31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">
                <v:shadow on="t" opacity=".5" offset="6pt,6pt"/>
                <v:textbox>
                  <w:txbxContent>
                    <w:p w:rsidR="006C26C2" w:rsidRDefault="006C26C2" w:rsidP="004B4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项目作业数据</w:t>
                      </w:r>
                    </w:p>
                  </w:txbxContent>
                </v:textbox>
              </v:rect>
            </w:pict>
          </mc:Fallback>
        </mc:AlternateContent>
      </w:r>
    </w:p>
    <w:p w:rsidR="008E505B" w:rsidRDefault="008E505B" w:rsidP="00693493">
      <w:pPr>
        <w:pStyle w:val="a0"/>
      </w:pPr>
    </w:p>
    <w:p w:rsidR="008E505B" w:rsidRDefault="00236276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E8A44E8" wp14:editId="098254BF">
                <wp:simplePos x="0" y="0"/>
                <wp:positionH relativeFrom="column">
                  <wp:posOffset>1828800</wp:posOffset>
                </wp:positionH>
                <wp:positionV relativeFrom="paragraph">
                  <wp:posOffset>1905</wp:posOffset>
                </wp:positionV>
                <wp:extent cx="1257300" cy="396240"/>
                <wp:effectExtent l="0" t="0" r="95250" b="99060"/>
                <wp:wrapNone/>
                <wp:docPr id="104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3F7B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数据制作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9" style="position:absolute;left:0;text-align:left;margin-left:2in;margin-top:.15pt;width:99pt;height:31.2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">
                <v:shadow on="t" opacity=".5" offset="6pt,6pt"/>
                <v:textbox>
                  <w:txbxContent>
                    <w:p w:rsidR="006C26C2" w:rsidRDefault="006C26C2" w:rsidP="003F7B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数据制作</w:t>
                      </w:r>
                    </w:p>
                  </w:txbxContent>
                </v:textbox>
              </v:rect>
            </w:pict>
          </mc:Fallback>
        </mc:AlternateContent>
      </w:r>
    </w:p>
    <w:p w:rsidR="008E505B" w:rsidRDefault="00ED6408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7F9DC68" wp14:editId="77896462">
                <wp:simplePos x="0" y="0"/>
                <wp:positionH relativeFrom="column">
                  <wp:posOffset>3086100</wp:posOffset>
                </wp:positionH>
                <wp:positionV relativeFrom="paragraph">
                  <wp:posOffset>49530</wp:posOffset>
                </wp:positionV>
                <wp:extent cx="66675" cy="1381125"/>
                <wp:effectExtent l="38100" t="76200" r="752475" b="28575"/>
                <wp:wrapNone/>
                <wp:docPr id="118" name="肘形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381125"/>
                        </a:xfrm>
                        <a:prstGeom prst="bentConnector3">
                          <a:avLst>
                            <a:gd name="adj1" fmla="val -107857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18" o:spid="_x0000_s1026" type="#_x0000_t34" style="position:absolute;left:0;text-align:left;margin-left:243pt;margin-top:3.9pt;width:5.25pt;height:108.75pt;flip:x y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" adj="-232971" strokecolor="black [3213]">
                <v:stroke endarrow="open"/>
              </v:shape>
            </w:pict>
          </mc:Fallback>
        </mc:AlternateContent>
      </w:r>
    </w:p>
    <w:p w:rsidR="008E505B" w:rsidRDefault="00297E09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CDD054D" wp14:editId="762144FE">
                <wp:simplePos x="0" y="0"/>
                <wp:positionH relativeFrom="column">
                  <wp:posOffset>2428875</wp:posOffset>
                </wp:positionH>
                <wp:positionV relativeFrom="paragraph">
                  <wp:posOffset>0</wp:posOffset>
                </wp:positionV>
                <wp:extent cx="0" cy="295275"/>
                <wp:effectExtent l="95250" t="0" r="57150" b="66675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8" o:spid="_x0000_s1026" type="#_x0000_t32" style="position:absolute;left:0;text-align:left;margin-left:191.25pt;margin-top:0;width:0;height:23.2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" strokecolor="black [3040]">
                <v:stroke endarrow="open"/>
              </v:shape>
            </w:pict>
          </mc:Fallback>
        </mc:AlternateContent>
      </w:r>
    </w:p>
    <w:p w:rsidR="00CB13A8" w:rsidRDefault="00236276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560C55F" wp14:editId="1C80CC85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</wp:posOffset>
                </wp:positionV>
                <wp:extent cx="1257300" cy="396240"/>
                <wp:effectExtent l="0" t="0" r="95250" b="99060"/>
                <wp:wrapNone/>
                <wp:docPr id="10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534C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数据制作完成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0" style="position:absolute;left:0;text-align:left;margin-left:2in;margin-top:3.6pt;width:99pt;height:31.2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">
                <v:shadow on="t" opacity=".5" offset="6pt,6pt"/>
                <v:textbox>
                  <w:txbxContent>
                    <w:p w:rsidR="006C26C2" w:rsidRDefault="006C26C2" w:rsidP="00534C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数据制作完成</w:t>
                      </w:r>
                    </w:p>
                  </w:txbxContent>
                </v:textbox>
              </v:rect>
            </w:pict>
          </mc:Fallback>
        </mc:AlternateContent>
      </w:r>
    </w:p>
    <w:p w:rsidR="00CB13A8" w:rsidRDefault="00CB13A8" w:rsidP="00693493">
      <w:pPr>
        <w:pStyle w:val="a0"/>
      </w:pPr>
    </w:p>
    <w:p w:rsidR="00CB13A8" w:rsidRDefault="00ED6408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432B94D" wp14:editId="78FB6E2D">
                <wp:simplePos x="0" y="0"/>
                <wp:positionH relativeFrom="column">
                  <wp:posOffset>2438400</wp:posOffset>
                </wp:positionH>
                <wp:positionV relativeFrom="paragraph">
                  <wp:posOffset>129540</wp:posOffset>
                </wp:positionV>
                <wp:extent cx="0" cy="295275"/>
                <wp:effectExtent l="95250" t="0" r="57150" b="66675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1" o:spid="_x0000_s1026" type="#_x0000_t32" style="position:absolute;left:0;text-align:left;margin-left:192pt;margin-top:10.2pt;width:0;height:23.2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</w:p>
    <w:p w:rsidR="00CB13A8" w:rsidRDefault="00CB13A8" w:rsidP="00693493">
      <w:pPr>
        <w:pStyle w:val="a0"/>
      </w:pPr>
    </w:p>
    <w:p w:rsidR="00242217" w:rsidRDefault="00ED6408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438208D" wp14:editId="38458A5A">
                <wp:simplePos x="0" y="0"/>
                <wp:positionH relativeFrom="column">
                  <wp:posOffset>3429000</wp:posOffset>
                </wp:positionH>
                <wp:positionV relativeFrom="paragraph">
                  <wp:posOffset>28575</wp:posOffset>
                </wp:positionV>
                <wp:extent cx="1257300" cy="396240"/>
                <wp:effectExtent l="0" t="0" r="95250" b="99060"/>
                <wp:wrapNone/>
                <wp:docPr id="11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ED64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数据不合格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1" style="position:absolute;left:0;text-align:left;margin-left:270pt;margin-top:2.25pt;width:99pt;height:31.2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">
                <v:shadow on="t" opacity=".5" offset="6pt,6pt"/>
                <v:textbox>
                  <w:txbxContent>
                    <w:p w:rsidR="006C26C2" w:rsidRDefault="006C26C2" w:rsidP="00ED64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数据不合格</w:t>
                      </w:r>
                    </w:p>
                  </w:txbxContent>
                </v:textbox>
              </v:rect>
            </w:pict>
          </mc:Fallback>
        </mc:AlternateContent>
      </w:r>
      <w:r w:rsidR="00297E09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0998A75" wp14:editId="5D618BE9">
                <wp:simplePos x="0" y="0"/>
                <wp:positionH relativeFrom="column">
                  <wp:posOffset>1828800</wp:posOffset>
                </wp:positionH>
                <wp:positionV relativeFrom="paragraph">
                  <wp:posOffset>34290</wp:posOffset>
                </wp:positionV>
                <wp:extent cx="1257300" cy="396240"/>
                <wp:effectExtent l="0" t="0" r="95250" b="99060"/>
                <wp:wrapNone/>
                <wp:docPr id="10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297E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数据质量检查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2" style="position:absolute;left:0;text-align:left;margin-left:2in;margin-top:2.7pt;width:99pt;height:31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">
                <v:shadow on="t" opacity=".5" offset="6pt,6pt"/>
                <v:textbox>
                  <w:txbxContent>
                    <w:p w:rsidR="006C26C2" w:rsidRDefault="006C26C2" w:rsidP="00297E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数据质量检查</w:t>
                      </w:r>
                    </w:p>
                  </w:txbxContent>
                </v:textbox>
              </v:rect>
            </w:pict>
          </mc:Fallback>
        </mc:AlternateContent>
      </w:r>
    </w:p>
    <w:p w:rsidR="00242217" w:rsidRDefault="00242217" w:rsidP="00693493">
      <w:pPr>
        <w:pStyle w:val="a0"/>
      </w:pPr>
    </w:p>
    <w:p w:rsidR="00242217" w:rsidRDefault="00ED6408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2414895" wp14:editId="1D8A34ED">
                <wp:simplePos x="0" y="0"/>
                <wp:positionH relativeFrom="column">
                  <wp:posOffset>2438400</wp:posOffset>
                </wp:positionH>
                <wp:positionV relativeFrom="paragraph">
                  <wp:posOffset>22860</wp:posOffset>
                </wp:positionV>
                <wp:extent cx="0" cy="295275"/>
                <wp:effectExtent l="95250" t="0" r="57150" b="66675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2" o:spid="_x0000_s1026" type="#_x0000_t32" style="position:absolute;left:0;text-align:left;margin-left:192pt;margin-top:1.8pt;width:0;height:23.2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" strokecolor="black [3040]">
                <v:stroke endarrow="open"/>
              </v:shape>
            </w:pict>
          </mc:Fallback>
        </mc:AlternateContent>
      </w:r>
    </w:p>
    <w:p w:rsidR="003A6BA2" w:rsidRDefault="00ED6408" w:rsidP="00693493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90A5878" wp14:editId="2CF0CB90">
                <wp:simplePos x="0" y="0"/>
                <wp:positionH relativeFrom="column">
                  <wp:posOffset>1828800</wp:posOffset>
                </wp:positionH>
                <wp:positionV relativeFrom="paragraph">
                  <wp:posOffset>125730</wp:posOffset>
                </wp:positionV>
                <wp:extent cx="1257300" cy="396240"/>
                <wp:effectExtent l="0" t="0" r="95250" b="99060"/>
                <wp:wrapNone/>
                <wp:docPr id="11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ED64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合格入库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3" style="position:absolute;left:0;text-align:left;margin-left:2in;margin-top:9.9pt;width:99pt;height:31.2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">
                <v:shadow on="t" opacity=".5" offset="6pt,6pt"/>
                <v:textbox>
                  <w:txbxContent>
                    <w:p w:rsidR="006C26C2" w:rsidRDefault="006C26C2" w:rsidP="00ED64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合格入库</w:t>
                      </w:r>
                    </w:p>
                  </w:txbxContent>
                </v:textbox>
              </v:rect>
            </w:pict>
          </mc:Fallback>
        </mc:AlternateContent>
      </w:r>
      <w:r w:rsidR="00EA5527">
        <w:br w:type="page"/>
      </w:r>
    </w:p>
    <w:p w:rsidR="003A6BA2" w:rsidRDefault="008744CD" w:rsidP="008744CD">
      <w:pPr>
        <w:pStyle w:val="3"/>
      </w:pPr>
      <w:bookmarkStart w:id="11" w:name="_Toc65496686"/>
      <w:r>
        <w:rPr>
          <w:rFonts w:hint="eastAsia"/>
        </w:rPr>
        <w:lastRenderedPageBreak/>
        <w:t>系统部署结构</w:t>
      </w:r>
      <w:r w:rsidR="003C756A">
        <w:rPr>
          <w:rFonts w:hint="eastAsia"/>
        </w:rPr>
        <w:t>图</w:t>
      </w:r>
      <w:bookmarkEnd w:id="11"/>
    </w:p>
    <w:p w:rsidR="0036537B" w:rsidRDefault="004E43F6" w:rsidP="0036537B">
      <w:pPr>
        <w:pStyle w:val="a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2176" behindDoc="0" locked="0" layoutInCell="1" allowOverlap="1" wp14:anchorId="126B7755" wp14:editId="3FCDAF1A">
                <wp:simplePos x="0" y="0"/>
                <wp:positionH relativeFrom="column">
                  <wp:posOffset>276225</wp:posOffset>
                </wp:positionH>
                <wp:positionV relativeFrom="paragraph">
                  <wp:posOffset>192405</wp:posOffset>
                </wp:positionV>
                <wp:extent cx="4569491" cy="3863340"/>
                <wp:effectExtent l="0" t="0" r="2540" b="3810"/>
                <wp:wrapNone/>
                <wp:docPr id="14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9491" cy="3863340"/>
                          <a:chOff x="2160" y="2064"/>
                          <a:chExt cx="6749" cy="6084"/>
                        </a:xfrm>
                      </wpg:grpSpPr>
                      <wps:wsp>
                        <wps:cNvPr id="148" name="computr3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2340" y="6276"/>
                            <a:ext cx="1080" cy="78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0800 h 21600"/>
                              <a:gd name="T2" fmla="*/ 10800 w 21600"/>
                              <a:gd name="T3" fmla="*/ 0 h 21600"/>
                              <a:gd name="T4" fmla="*/ 10800 w 21600"/>
                              <a:gd name="T5" fmla="*/ 21600 h 21600"/>
                              <a:gd name="T6" fmla="*/ 18135 w 21600"/>
                              <a:gd name="T7" fmla="*/ 10800 h 21600"/>
                              <a:gd name="T8" fmla="*/ 7811 w 21600"/>
                              <a:gd name="T9" fmla="*/ 2584 h 21600"/>
                              <a:gd name="T10" fmla="*/ 16359 w 21600"/>
                              <a:gd name="T11" fmla="*/ 11764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 extrusionOk="0">
                                <a:moveTo>
                                  <a:pt x="18250" y="17743"/>
                                </a:moveTo>
                                <a:lnTo>
                                  <a:pt x="17557" y="16971"/>
                                </a:lnTo>
                                <a:lnTo>
                                  <a:pt x="5429" y="16971"/>
                                </a:lnTo>
                                <a:lnTo>
                                  <a:pt x="4736" y="17743"/>
                                </a:lnTo>
                                <a:lnTo>
                                  <a:pt x="18250" y="17743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8250" y="17743"/>
                                </a:moveTo>
                                <a:moveTo>
                                  <a:pt x="19405" y="19131"/>
                                </a:moveTo>
                                <a:lnTo>
                                  <a:pt x="18712" y="18360"/>
                                </a:lnTo>
                                <a:lnTo>
                                  <a:pt x="4274" y="18360"/>
                                </a:lnTo>
                                <a:lnTo>
                                  <a:pt x="3581" y="19131"/>
                                </a:lnTo>
                                <a:lnTo>
                                  <a:pt x="19405" y="1913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9405" y="19131"/>
                                </a:moveTo>
                                <a:moveTo>
                                  <a:pt x="20560" y="20520"/>
                                </a:moveTo>
                                <a:lnTo>
                                  <a:pt x="19867" y="19749"/>
                                </a:lnTo>
                                <a:lnTo>
                                  <a:pt x="3119" y="19749"/>
                                </a:lnTo>
                                <a:lnTo>
                                  <a:pt x="2426" y="20520"/>
                                </a:lnTo>
                                <a:lnTo>
                                  <a:pt x="20560" y="20520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0560" y="20520"/>
                                </a:moveTo>
                                <a:moveTo>
                                  <a:pt x="4620" y="16971"/>
                                </a:moveTo>
                                <a:lnTo>
                                  <a:pt x="5313" y="16200"/>
                                </a:lnTo>
                                <a:lnTo>
                                  <a:pt x="7624" y="16200"/>
                                </a:lnTo>
                                <a:lnTo>
                                  <a:pt x="7624" y="14194"/>
                                </a:lnTo>
                                <a:lnTo>
                                  <a:pt x="5891" y="14194"/>
                                </a:lnTo>
                                <a:lnTo>
                                  <a:pt x="5891" y="0"/>
                                </a:lnTo>
                                <a:lnTo>
                                  <a:pt x="12013" y="0"/>
                                </a:lnTo>
                                <a:lnTo>
                                  <a:pt x="18135" y="0"/>
                                </a:lnTo>
                                <a:lnTo>
                                  <a:pt x="18135" y="10800"/>
                                </a:lnTo>
                                <a:lnTo>
                                  <a:pt x="18135" y="14194"/>
                                </a:lnTo>
                                <a:lnTo>
                                  <a:pt x="16402" y="14194"/>
                                </a:lnTo>
                                <a:lnTo>
                                  <a:pt x="16402" y="16200"/>
                                </a:lnTo>
                                <a:lnTo>
                                  <a:pt x="17788" y="16200"/>
                                </a:lnTo>
                                <a:lnTo>
                                  <a:pt x="19059" y="17743"/>
                                </a:lnTo>
                                <a:lnTo>
                                  <a:pt x="21022" y="19903"/>
                                </a:lnTo>
                                <a:lnTo>
                                  <a:pt x="21253" y="20057"/>
                                </a:lnTo>
                                <a:lnTo>
                                  <a:pt x="21369" y="20366"/>
                                </a:lnTo>
                                <a:lnTo>
                                  <a:pt x="21600" y="20674"/>
                                </a:lnTo>
                                <a:lnTo>
                                  <a:pt x="21600" y="20829"/>
                                </a:lnTo>
                                <a:lnTo>
                                  <a:pt x="21600" y="20983"/>
                                </a:lnTo>
                                <a:lnTo>
                                  <a:pt x="21600" y="21137"/>
                                </a:lnTo>
                                <a:lnTo>
                                  <a:pt x="21600" y="21291"/>
                                </a:lnTo>
                                <a:lnTo>
                                  <a:pt x="21484" y="21446"/>
                                </a:lnTo>
                                <a:lnTo>
                                  <a:pt x="21369" y="21446"/>
                                </a:lnTo>
                                <a:lnTo>
                                  <a:pt x="21138" y="21600"/>
                                </a:lnTo>
                                <a:lnTo>
                                  <a:pt x="21022" y="21600"/>
                                </a:lnTo>
                                <a:lnTo>
                                  <a:pt x="10973" y="21600"/>
                                </a:lnTo>
                                <a:lnTo>
                                  <a:pt x="2079" y="21600"/>
                                </a:lnTo>
                                <a:lnTo>
                                  <a:pt x="1848" y="21600"/>
                                </a:lnTo>
                                <a:lnTo>
                                  <a:pt x="1733" y="21446"/>
                                </a:lnTo>
                                <a:lnTo>
                                  <a:pt x="1617" y="21446"/>
                                </a:lnTo>
                                <a:lnTo>
                                  <a:pt x="1502" y="21291"/>
                                </a:lnTo>
                                <a:lnTo>
                                  <a:pt x="1386" y="21291"/>
                                </a:lnTo>
                                <a:lnTo>
                                  <a:pt x="1386" y="21137"/>
                                </a:lnTo>
                                <a:lnTo>
                                  <a:pt x="1386" y="20983"/>
                                </a:lnTo>
                                <a:lnTo>
                                  <a:pt x="1386" y="20829"/>
                                </a:lnTo>
                                <a:lnTo>
                                  <a:pt x="1502" y="20674"/>
                                </a:lnTo>
                                <a:lnTo>
                                  <a:pt x="1617" y="20366"/>
                                </a:lnTo>
                                <a:lnTo>
                                  <a:pt x="1733" y="20057"/>
                                </a:lnTo>
                                <a:lnTo>
                                  <a:pt x="1964" y="19903"/>
                                </a:lnTo>
                                <a:lnTo>
                                  <a:pt x="0" y="19903"/>
                                </a:lnTo>
                                <a:lnTo>
                                  <a:pt x="0" y="10800"/>
                                </a:lnTo>
                                <a:lnTo>
                                  <a:pt x="0" y="2777"/>
                                </a:lnTo>
                                <a:lnTo>
                                  <a:pt x="4620" y="2777"/>
                                </a:lnTo>
                                <a:lnTo>
                                  <a:pt x="4620" y="16971"/>
                                </a:lnTo>
                                <a:moveTo>
                                  <a:pt x="4620" y="16971"/>
                                </a:moveTo>
                                <a:moveTo>
                                  <a:pt x="4620" y="16971"/>
                                </a:moveTo>
                                <a:lnTo>
                                  <a:pt x="4158" y="17434"/>
                                </a:lnTo>
                                <a:lnTo>
                                  <a:pt x="2541" y="19286"/>
                                </a:lnTo>
                                <a:lnTo>
                                  <a:pt x="1964" y="19903"/>
                                </a:lnTo>
                                <a:lnTo>
                                  <a:pt x="4620" y="1697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7624" y="2314"/>
                                </a:moveTo>
                                <a:moveTo>
                                  <a:pt x="16402" y="2314"/>
                                </a:moveTo>
                                <a:lnTo>
                                  <a:pt x="16402" y="11880"/>
                                </a:lnTo>
                                <a:lnTo>
                                  <a:pt x="7624" y="11880"/>
                                </a:lnTo>
                                <a:lnTo>
                                  <a:pt x="7624" y="23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578" y="4011"/>
                                </a:moveTo>
                                <a:moveTo>
                                  <a:pt x="4043" y="4011"/>
                                </a:moveTo>
                                <a:lnTo>
                                  <a:pt x="4043" y="4320"/>
                                </a:lnTo>
                                <a:lnTo>
                                  <a:pt x="578" y="4320"/>
                                </a:lnTo>
                                <a:lnTo>
                                  <a:pt x="578" y="4011"/>
                                </a:lnTo>
                                <a:close/>
                                <a:moveTo>
                                  <a:pt x="7624" y="14194"/>
                                </a:moveTo>
                                <a:lnTo>
                                  <a:pt x="16402" y="14194"/>
                                </a:lnTo>
                                <a:lnTo>
                                  <a:pt x="16402" y="16200"/>
                                </a:lnTo>
                                <a:lnTo>
                                  <a:pt x="7624" y="16200"/>
                                </a:lnTo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computr3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3960" y="6276"/>
                            <a:ext cx="1080" cy="78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0800 h 21600"/>
                              <a:gd name="T2" fmla="*/ 10800 w 21600"/>
                              <a:gd name="T3" fmla="*/ 0 h 21600"/>
                              <a:gd name="T4" fmla="*/ 10800 w 21600"/>
                              <a:gd name="T5" fmla="*/ 21600 h 21600"/>
                              <a:gd name="T6" fmla="*/ 18135 w 21600"/>
                              <a:gd name="T7" fmla="*/ 10800 h 21600"/>
                              <a:gd name="T8" fmla="*/ 7811 w 21600"/>
                              <a:gd name="T9" fmla="*/ 2584 h 21600"/>
                              <a:gd name="T10" fmla="*/ 16359 w 21600"/>
                              <a:gd name="T11" fmla="*/ 11764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 extrusionOk="0">
                                <a:moveTo>
                                  <a:pt x="18250" y="17743"/>
                                </a:moveTo>
                                <a:lnTo>
                                  <a:pt x="17557" y="16971"/>
                                </a:lnTo>
                                <a:lnTo>
                                  <a:pt x="5429" y="16971"/>
                                </a:lnTo>
                                <a:lnTo>
                                  <a:pt x="4736" y="17743"/>
                                </a:lnTo>
                                <a:lnTo>
                                  <a:pt x="18250" y="17743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8250" y="17743"/>
                                </a:moveTo>
                                <a:moveTo>
                                  <a:pt x="19405" y="19131"/>
                                </a:moveTo>
                                <a:lnTo>
                                  <a:pt x="18712" y="18360"/>
                                </a:lnTo>
                                <a:lnTo>
                                  <a:pt x="4274" y="18360"/>
                                </a:lnTo>
                                <a:lnTo>
                                  <a:pt x="3581" y="19131"/>
                                </a:lnTo>
                                <a:lnTo>
                                  <a:pt x="19405" y="1913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9405" y="19131"/>
                                </a:moveTo>
                                <a:moveTo>
                                  <a:pt x="20560" y="20520"/>
                                </a:moveTo>
                                <a:lnTo>
                                  <a:pt x="19867" y="19749"/>
                                </a:lnTo>
                                <a:lnTo>
                                  <a:pt x="3119" y="19749"/>
                                </a:lnTo>
                                <a:lnTo>
                                  <a:pt x="2426" y="20520"/>
                                </a:lnTo>
                                <a:lnTo>
                                  <a:pt x="20560" y="20520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0560" y="20520"/>
                                </a:moveTo>
                                <a:moveTo>
                                  <a:pt x="4620" y="16971"/>
                                </a:moveTo>
                                <a:lnTo>
                                  <a:pt x="5313" y="16200"/>
                                </a:lnTo>
                                <a:lnTo>
                                  <a:pt x="7624" y="16200"/>
                                </a:lnTo>
                                <a:lnTo>
                                  <a:pt x="7624" y="14194"/>
                                </a:lnTo>
                                <a:lnTo>
                                  <a:pt x="5891" y="14194"/>
                                </a:lnTo>
                                <a:lnTo>
                                  <a:pt x="5891" y="0"/>
                                </a:lnTo>
                                <a:lnTo>
                                  <a:pt x="12013" y="0"/>
                                </a:lnTo>
                                <a:lnTo>
                                  <a:pt x="18135" y="0"/>
                                </a:lnTo>
                                <a:lnTo>
                                  <a:pt x="18135" y="10800"/>
                                </a:lnTo>
                                <a:lnTo>
                                  <a:pt x="18135" y="14194"/>
                                </a:lnTo>
                                <a:lnTo>
                                  <a:pt x="16402" y="14194"/>
                                </a:lnTo>
                                <a:lnTo>
                                  <a:pt x="16402" y="16200"/>
                                </a:lnTo>
                                <a:lnTo>
                                  <a:pt x="17788" y="16200"/>
                                </a:lnTo>
                                <a:lnTo>
                                  <a:pt x="19059" y="17743"/>
                                </a:lnTo>
                                <a:lnTo>
                                  <a:pt x="21022" y="19903"/>
                                </a:lnTo>
                                <a:lnTo>
                                  <a:pt x="21253" y="20057"/>
                                </a:lnTo>
                                <a:lnTo>
                                  <a:pt x="21369" y="20366"/>
                                </a:lnTo>
                                <a:lnTo>
                                  <a:pt x="21600" y="20674"/>
                                </a:lnTo>
                                <a:lnTo>
                                  <a:pt x="21600" y="20829"/>
                                </a:lnTo>
                                <a:lnTo>
                                  <a:pt x="21600" y="20983"/>
                                </a:lnTo>
                                <a:lnTo>
                                  <a:pt x="21600" y="21137"/>
                                </a:lnTo>
                                <a:lnTo>
                                  <a:pt x="21600" y="21291"/>
                                </a:lnTo>
                                <a:lnTo>
                                  <a:pt x="21484" y="21446"/>
                                </a:lnTo>
                                <a:lnTo>
                                  <a:pt x="21369" y="21446"/>
                                </a:lnTo>
                                <a:lnTo>
                                  <a:pt x="21138" y="21600"/>
                                </a:lnTo>
                                <a:lnTo>
                                  <a:pt x="21022" y="21600"/>
                                </a:lnTo>
                                <a:lnTo>
                                  <a:pt x="10973" y="21600"/>
                                </a:lnTo>
                                <a:lnTo>
                                  <a:pt x="2079" y="21600"/>
                                </a:lnTo>
                                <a:lnTo>
                                  <a:pt x="1848" y="21600"/>
                                </a:lnTo>
                                <a:lnTo>
                                  <a:pt x="1733" y="21446"/>
                                </a:lnTo>
                                <a:lnTo>
                                  <a:pt x="1617" y="21446"/>
                                </a:lnTo>
                                <a:lnTo>
                                  <a:pt x="1502" y="21291"/>
                                </a:lnTo>
                                <a:lnTo>
                                  <a:pt x="1386" y="21291"/>
                                </a:lnTo>
                                <a:lnTo>
                                  <a:pt x="1386" y="21137"/>
                                </a:lnTo>
                                <a:lnTo>
                                  <a:pt x="1386" y="20983"/>
                                </a:lnTo>
                                <a:lnTo>
                                  <a:pt x="1386" y="20829"/>
                                </a:lnTo>
                                <a:lnTo>
                                  <a:pt x="1502" y="20674"/>
                                </a:lnTo>
                                <a:lnTo>
                                  <a:pt x="1617" y="20366"/>
                                </a:lnTo>
                                <a:lnTo>
                                  <a:pt x="1733" y="20057"/>
                                </a:lnTo>
                                <a:lnTo>
                                  <a:pt x="1964" y="19903"/>
                                </a:lnTo>
                                <a:lnTo>
                                  <a:pt x="0" y="19903"/>
                                </a:lnTo>
                                <a:lnTo>
                                  <a:pt x="0" y="10800"/>
                                </a:lnTo>
                                <a:lnTo>
                                  <a:pt x="0" y="2777"/>
                                </a:lnTo>
                                <a:lnTo>
                                  <a:pt x="4620" y="2777"/>
                                </a:lnTo>
                                <a:lnTo>
                                  <a:pt x="4620" y="16971"/>
                                </a:lnTo>
                                <a:moveTo>
                                  <a:pt x="4620" y="16971"/>
                                </a:moveTo>
                                <a:moveTo>
                                  <a:pt x="4620" y="16971"/>
                                </a:moveTo>
                                <a:lnTo>
                                  <a:pt x="4158" y="17434"/>
                                </a:lnTo>
                                <a:lnTo>
                                  <a:pt x="2541" y="19286"/>
                                </a:lnTo>
                                <a:lnTo>
                                  <a:pt x="1964" y="19903"/>
                                </a:lnTo>
                                <a:lnTo>
                                  <a:pt x="4620" y="1697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7624" y="2314"/>
                                </a:moveTo>
                                <a:moveTo>
                                  <a:pt x="16402" y="2314"/>
                                </a:moveTo>
                                <a:lnTo>
                                  <a:pt x="16402" y="11880"/>
                                </a:lnTo>
                                <a:lnTo>
                                  <a:pt x="7624" y="11880"/>
                                </a:lnTo>
                                <a:lnTo>
                                  <a:pt x="7624" y="23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578" y="4011"/>
                                </a:moveTo>
                                <a:moveTo>
                                  <a:pt x="4043" y="4011"/>
                                </a:moveTo>
                                <a:lnTo>
                                  <a:pt x="4043" y="4320"/>
                                </a:lnTo>
                                <a:lnTo>
                                  <a:pt x="578" y="4320"/>
                                </a:lnTo>
                                <a:lnTo>
                                  <a:pt x="578" y="4011"/>
                                </a:lnTo>
                                <a:close/>
                                <a:moveTo>
                                  <a:pt x="7624" y="14194"/>
                                </a:moveTo>
                                <a:lnTo>
                                  <a:pt x="16402" y="14194"/>
                                </a:lnTo>
                                <a:lnTo>
                                  <a:pt x="16402" y="16200"/>
                                </a:lnTo>
                                <a:lnTo>
                                  <a:pt x="7624" y="16200"/>
                                </a:lnTo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modem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4862" y="4872"/>
                            <a:ext cx="1260" cy="4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152 h 21600"/>
                              <a:gd name="T2" fmla="*/ 2941 w 21600"/>
                              <a:gd name="T3" fmla="*/ 0 h 21600"/>
                              <a:gd name="T4" fmla="*/ 18625 w 21600"/>
                              <a:gd name="T5" fmla="*/ 0 h 21600"/>
                              <a:gd name="T6" fmla="*/ 21600 w 21600"/>
                              <a:gd name="T7" fmla="*/ 5152 h 21600"/>
                              <a:gd name="T8" fmla="*/ 21600 w 21600"/>
                              <a:gd name="T9" fmla="*/ 21600 h 21600"/>
                              <a:gd name="T10" fmla="*/ 0 w 21600"/>
                              <a:gd name="T11" fmla="*/ 21600 h 21600"/>
                              <a:gd name="T12" fmla="*/ 10800 w 21600"/>
                              <a:gd name="T13" fmla="*/ 0 h 21600"/>
                              <a:gd name="T14" fmla="*/ 10800 w 21600"/>
                              <a:gd name="T15" fmla="*/ 21600 h 21600"/>
                              <a:gd name="T16" fmla="*/ 0 w 21600"/>
                              <a:gd name="T17" fmla="*/ 13376 h 21600"/>
                              <a:gd name="T18" fmla="*/ 21600 w 21600"/>
                              <a:gd name="T19" fmla="*/ 13376 h 21600"/>
                              <a:gd name="T20" fmla="*/ 400 w 21600"/>
                              <a:gd name="T21" fmla="*/ 22400 h 21600"/>
                              <a:gd name="T22" fmla="*/ 21200 w 21600"/>
                              <a:gd name="T23" fmla="*/ 300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 extrusionOk="0">
                                <a:moveTo>
                                  <a:pt x="0" y="5152"/>
                                </a:moveTo>
                                <a:lnTo>
                                  <a:pt x="2941" y="0"/>
                                </a:lnTo>
                                <a:lnTo>
                                  <a:pt x="18625" y="0"/>
                                </a:lnTo>
                                <a:lnTo>
                                  <a:pt x="21600" y="5152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5152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5251"/>
                                </a:moveTo>
                                <a:lnTo>
                                  <a:pt x="21600" y="5251"/>
                                </a:lnTo>
                                <a:moveTo>
                                  <a:pt x="1961" y="11791"/>
                                </a:moveTo>
                                <a:lnTo>
                                  <a:pt x="1961" y="14268"/>
                                </a:lnTo>
                                <a:lnTo>
                                  <a:pt x="2806" y="14268"/>
                                </a:lnTo>
                                <a:lnTo>
                                  <a:pt x="2806" y="11791"/>
                                </a:lnTo>
                                <a:lnTo>
                                  <a:pt x="1961" y="1179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685" y="11791"/>
                                </a:moveTo>
                                <a:lnTo>
                                  <a:pt x="3685" y="14268"/>
                                </a:lnTo>
                                <a:lnTo>
                                  <a:pt x="4530" y="14268"/>
                                </a:lnTo>
                                <a:lnTo>
                                  <a:pt x="4530" y="11791"/>
                                </a:lnTo>
                                <a:lnTo>
                                  <a:pt x="3685" y="1179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5408" y="11791"/>
                                </a:moveTo>
                                <a:lnTo>
                                  <a:pt x="5408" y="14268"/>
                                </a:lnTo>
                                <a:lnTo>
                                  <a:pt x="6254" y="14268"/>
                                </a:lnTo>
                                <a:lnTo>
                                  <a:pt x="6254" y="11791"/>
                                </a:lnTo>
                                <a:lnTo>
                                  <a:pt x="5408" y="1179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7132" y="11791"/>
                                </a:moveTo>
                                <a:lnTo>
                                  <a:pt x="7132" y="14268"/>
                                </a:lnTo>
                                <a:lnTo>
                                  <a:pt x="7977" y="14268"/>
                                </a:lnTo>
                                <a:lnTo>
                                  <a:pt x="7977" y="11791"/>
                                </a:lnTo>
                                <a:lnTo>
                                  <a:pt x="7132" y="1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26"/>
                        <wps:cNvCnPr/>
                        <wps:spPr bwMode="auto">
                          <a:xfrm>
                            <a:off x="5496" y="3780"/>
                            <a:ext cx="0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27"/>
                        <wps:cNvCnPr>
                          <a:stCxn id="151" idx="5"/>
                        </wps:cNvCnPr>
                        <wps:spPr bwMode="auto">
                          <a:xfrm flipH="1">
                            <a:off x="2880" y="5340"/>
                            <a:ext cx="1982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28"/>
                        <wps:cNvCnPr>
                          <a:stCxn id="151" idx="7"/>
                          <a:endCxn id="149" idx="1"/>
                        </wps:cNvCnPr>
                        <wps:spPr bwMode="auto">
                          <a:xfrm flipH="1">
                            <a:off x="4500" y="5340"/>
                            <a:ext cx="992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tower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5206" y="2064"/>
                            <a:ext cx="900" cy="171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184 h 21600"/>
                              <a:gd name="T2" fmla="*/ 6664 w 21600"/>
                              <a:gd name="T3" fmla="*/ 0 h 21600"/>
                              <a:gd name="T4" fmla="*/ 10800 w 21600"/>
                              <a:gd name="T5" fmla="*/ 0 h 21600"/>
                              <a:gd name="T6" fmla="*/ 21600 w 21600"/>
                              <a:gd name="T7" fmla="*/ 0 h 21600"/>
                              <a:gd name="T8" fmla="*/ 21600 w 21600"/>
                              <a:gd name="T9" fmla="*/ 11649 h 21600"/>
                              <a:gd name="T10" fmla="*/ 21600 w 21600"/>
                              <a:gd name="T11" fmla="*/ 19416 h 21600"/>
                              <a:gd name="T12" fmla="*/ 15166 w 21600"/>
                              <a:gd name="T13" fmla="*/ 21600 h 21600"/>
                              <a:gd name="T14" fmla="*/ 10570 w 21600"/>
                              <a:gd name="T15" fmla="*/ 21600 h 21600"/>
                              <a:gd name="T16" fmla="*/ 0 w 21600"/>
                              <a:gd name="T17" fmla="*/ 21600 h 21600"/>
                              <a:gd name="T18" fmla="*/ 0 w 21600"/>
                              <a:gd name="T19" fmla="*/ 11528 h 21600"/>
                              <a:gd name="T20" fmla="*/ 459 w 21600"/>
                              <a:gd name="T21" fmla="*/ 22540 h 21600"/>
                              <a:gd name="T22" fmla="*/ 21485 w 21600"/>
                              <a:gd name="T23" fmla="*/ 270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6664" y="0"/>
                                </a:lnTo>
                                <a:lnTo>
                                  <a:pt x="1080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11649"/>
                                </a:lnTo>
                                <a:lnTo>
                                  <a:pt x="21600" y="19416"/>
                                </a:lnTo>
                                <a:lnTo>
                                  <a:pt x="15166" y="21600"/>
                                </a:lnTo>
                                <a:lnTo>
                                  <a:pt x="1057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11528"/>
                                </a:lnTo>
                                <a:lnTo>
                                  <a:pt x="0" y="218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0" y="2184"/>
                                </a:lnTo>
                                <a:lnTo>
                                  <a:pt x="14706" y="2184"/>
                                </a:lnTo>
                                <a:lnTo>
                                  <a:pt x="21600" y="0"/>
                                </a:lnTo>
                                <a:moveTo>
                                  <a:pt x="0" y="2184"/>
                                </a:moveTo>
                                <a:lnTo>
                                  <a:pt x="14706" y="2184"/>
                                </a:lnTo>
                                <a:lnTo>
                                  <a:pt x="14706" y="5339"/>
                                </a:lnTo>
                                <a:lnTo>
                                  <a:pt x="14706" y="17474"/>
                                </a:lnTo>
                                <a:lnTo>
                                  <a:pt x="14706" y="21600"/>
                                </a:lnTo>
                                <a:moveTo>
                                  <a:pt x="1149" y="3034"/>
                                </a:moveTo>
                                <a:lnTo>
                                  <a:pt x="13328" y="3034"/>
                                </a:lnTo>
                                <a:lnTo>
                                  <a:pt x="13328" y="3519"/>
                                </a:lnTo>
                                <a:lnTo>
                                  <a:pt x="1149" y="3519"/>
                                </a:lnTo>
                                <a:lnTo>
                                  <a:pt x="1149" y="3034"/>
                                </a:lnTo>
                                <a:moveTo>
                                  <a:pt x="1149" y="4490"/>
                                </a:moveTo>
                                <a:lnTo>
                                  <a:pt x="13328" y="4490"/>
                                </a:lnTo>
                                <a:lnTo>
                                  <a:pt x="13328" y="4854"/>
                                </a:lnTo>
                                <a:lnTo>
                                  <a:pt x="1149" y="4854"/>
                                </a:lnTo>
                                <a:lnTo>
                                  <a:pt x="1149" y="4490"/>
                                </a:lnTo>
                                <a:moveTo>
                                  <a:pt x="1149" y="5946"/>
                                </a:moveTo>
                                <a:lnTo>
                                  <a:pt x="13328" y="5946"/>
                                </a:lnTo>
                                <a:lnTo>
                                  <a:pt x="13328" y="6310"/>
                                </a:lnTo>
                                <a:lnTo>
                                  <a:pt x="1149" y="6310"/>
                                </a:lnTo>
                                <a:lnTo>
                                  <a:pt x="1149" y="5946"/>
                                </a:lnTo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26C2" w:rsidRDefault="006C26C2" w:rsidP="004E43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computr3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7776" y="6276"/>
                            <a:ext cx="1080" cy="78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0800 h 21600"/>
                              <a:gd name="T2" fmla="*/ 10800 w 21600"/>
                              <a:gd name="T3" fmla="*/ 0 h 21600"/>
                              <a:gd name="T4" fmla="*/ 10800 w 21600"/>
                              <a:gd name="T5" fmla="*/ 21600 h 21600"/>
                              <a:gd name="T6" fmla="*/ 18135 w 21600"/>
                              <a:gd name="T7" fmla="*/ 10800 h 21600"/>
                              <a:gd name="T8" fmla="*/ 7811 w 21600"/>
                              <a:gd name="T9" fmla="*/ 2584 h 21600"/>
                              <a:gd name="T10" fmla="*/ 16359 w 21600"/>
                              <a:gd name="T11" fmla="*/ 11764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 extrusionOk="0">
                                <a:moveTo>
                                  <a:pt x="18250" y="17743"/>
                                </a:moveTo>
                                <a:lnTo>
                                  <a:pt x="17557" y="16971"/>
                                </a:lnTo>
                                <a:lnTo>
                                  <a:pt x="5429" y="16971"/>
                                </a:lnTo>
                                <a:lnTo>
                                  <a:pt x="4736" y="17743"/>
                                </a:lnTo>
                                <a:lnTo>
                                  <a:pt x="18250" y="17743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8250" y="17743"/>
                                </a:moveTo>
                                <a:moveTo>
                                  <a:pt x="19405" y="19131"/>
                                </a:moveTo>
                                <a:lnTo>
                                  <a:pt x="18712" y="18360"/>
                                </a:lnTo>
                                <a:lnTo>
                                  <a:pt x="4274" y="18360"/>
                                </a:lnTo>
                                <a:lnTo>
                                  <a:pt x="3581" y="19131"/>
                                </a:lnTo>
                                <a:lnTo>
                                  <a:pt x="19405" y="1913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9405" y="19131"/>
                                </a:moveTo>
                                <a:moveTo>
                                  <a:pt x="20560" y="20520"/>
                                </a:moveTo>
                                <a:lnTo>
                                  <a:pt x="19867" y="19749"/>
                                </a:lnTo>
                                <a:lnTo>
                                  <a:pt x="3119" y="19749"/>
                                </a:lnTo>
                                <a:lnTo>
                                  <a:pt x="2426" y="20520"/>
                                </a:lnTo>
                                <a:lnTo>
                                  <a:pt x="20560" y="20520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0560" y="20520"/>
                                </a:moveTo>
                                <a:moveTo>
                                  <a:pt x="4620" y="16971"/>
                                </a:moveTo>
                                <a:lnTo>
                                  <a:pt x="5313" y="16200"/>
                                </a:lnTo>
                                <a:lnTo>
                                  <a:pt x="7624" y="16200"/>
                                </a:lnTo>
                                <a:lnTo>
                                  <a:pt x="7624" y="14194"/>
                                </a:lnTo>
                                <a:lnTo>
                                  <a:pt x="5891" y="14194"/>
                                </a:lnTo>
                                <a:lnTo>
                                  <a:pt x="5891" y="0"/>
                                </a:lnTo>
                                <a:lnTo>
                                  <a:pt x="12013" y="0"/>
                                </a:lnTo>
                                <a:lnTo>
                                  <a:pt x="18135" y="0"/>
                                </a:lnTo>
                                <a:lnTo>
                                  <a:pt x="18135" y="10800"/>
                                </a:lnTo>
                                <a:lnTo>
                                  <a:pt x="18135" y="14194"/>
                                </a:lnTo>
                                <a:lnTo>
                                  <a:pt x="16402" y="14194"/>
                                </a:lnTo>
                                <a:lnTo>
                                  <a:pt x="16402" y="16200"/>
                                </a:lnTo>
                                <a:lnTo>
                                  <a:pt x="17788" y="16200"/>
                                </a:lnTo>
                                <a:lnTo>
                                  <a:pt x="19059" y="17743"/>
                                </a:lnTo>
                                <a:lnTo>
                                  <a:pt x="21022" y="19903"/>
                                </a:lnTo>
                                <a:lnTo>
                                  <a:pt x="21253" y="20057"/>
                                </a:lnTo>
                                <a:lnTo>
                                  <a:pt x="21369" y="20366"/>
                                </a:lnTo>
                                <a:lnTo>
                                  <a:pt x="21600" y="20674"/>
                                </a:lnTo>
                                <a:lnTo>
                                  <a:pt x="21600" y="20829"/>
                                </a:lnTo>
                                <a:lnTo>
                                  <a:pt x="21600" y="20983"/>
                                </a:lnTo>
                                <a:lnTo>
                                  <a:pt x="21600" y="21137"/>
                                </a:lnTo>
                                <a:lnTo>
                                  <a:pt x="21600" y="21291"/>
                                </a:lnTo>
                                <a:lnTo>
                                  <a:pt x="21484" y="21446"/>
                                </a:lnTo>
                                <a:lnTo>
                                  <a:pt x="21369" y="21446"/>
                                </a:lnTo>
                                <a:lnTo>
                                  <a:pt x="21138" y="21600"/>
                                </a:lnTo>
                                <a:lnTo>
                                  <a:pt x="21022" y="21600"/>
                                </a:lnTo>
                                <a:lnTo>
                                  <a:pt x="10973" y="21600"/>
                                </a:lnTo>
                                <a:lnTo>
                                  <a:pt x="2079" y="21600"/>
                                </a:lnTo>
                                <a:lnTo>
                                  <a:pt x="1848" y="21600"/>
                                </a:lnTo>
                                <a:lnTo>
                                  <a:pt x="1733" y="21446"/>
                                </a:lnTo>
                                <a:lnTo>
                                  <a:pt x="1617" y="21446"/>
                                </a:lnTo>
                                <a:lnTo>
                                  <a:pt x="1502" y="21291"/>
                                </a:lnTo>
                                <a:lnTo>
                                  <a:pt x="1386" y="21291"/>
                                </a:lnTo>
                                <a:lnTo>
                                  <a:pt x="1386" y="21137"/>
                                </a:lnTo>
                                <a:lnTo>
                                  <a:pt x="1386" y="20983"/>
                                </a:lnTo>
                                <a:lnTo>
                                  <a:pt x="1386" y="20829"/>
                                </a:lnTo>
                                <a:lnTo>
                                  <a:pt x="1502" y="20674"/>
                                </a:lnTo>
                                <a:lnTo>
                                  <a:pt x="1617" y="20366"/>
                                </a:lnTo>
                                <a:lnTo>
                                  <a:pt x="1733" y="20057"/>
                                </a:lnTo>
                                <a:lnTo>
                                  <a:pt x="1964" y="19903"/>
                                </a:lnTo>
                                <a:lnTo>
                                  <a:pt x="0" y="19903"/>
                                </a:lnTo>
                                <a:lnTo>
                                  <a:pt x="0" y="10800"/>
                                </a:lnTo>
                                <a:lnTo>
                                  <a:pt x="0" y="2777"/>
                                </a:lnTo>
                                <a:lnTo>
                                  <a:pt x="4620" y="2777"/>
                                </a:lnTo>
                                <a:lnTo>
                                  <a:pt x="4620" y="16971"/>
                                </a:lnTo>
                                <a:moveTo>
                                  <a:pt x="4620" y="16971"/>
                                </a:moveTo>
                                <a:moveTo>
                                  <a:pt x="4620" y="16971"/>
                                </a:moveTo>
                                <a:lnTo>
                                  <a:pt x="4158" y="17434"/>
                                </a:lnTo>
                                <a:lnTo>
                                  <a:pt x="2541" y="19286"/>
                                </a:lnTo>
                                <a:lnTo>
                                  <a:pt x="1964" y="19903"/>
                                </a:lnTo>
                                <a:lnTo>
                                  <a:pt x="4620" y="1697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7624" y="2314"/>
                                </a:moveTo>
                                <a:moveTo>
                                  <a:pt x="16402" y="2314"/>
                                </a:moveTo>
                                <a:lnTo>
                                  <a:pt x="16402" y="11880"/>
                                </a:lnTo>
                                <a:lnTo>
                                  <a:pt x="7624" y="11880"/>
                                </a:lnTo>
                                <a:lnTo>
                                  <a:pt x="7624" y="23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578" y="4011"/>
                                </a:moveTo>
                                <a:moveTo>
                                  <a:pt x="4043" y="4011"/>
                                </a:moveTo>
                                <a:lnTo>
                                  <a:pt x="4043" y="4320"/>
                                </a:lnTo>
                                <a:lnTo>
                                  <a:pt x="578" y="4320"/>
                                </a:lnTo>
                                <a:lnTo>
                                  <a:pt x="578" y="4011"/>
                                </a:lnTo>
                                <a:close/>
                                <a:moveTo>
                                  <a:pt x="7624" y="14194"/>
                                </a:moveTo>
                                <a:lnTo>
                                  <a:pt x="16402" y="14194"/>
                                </a:lnTo>
                                <a:lnTo>
                                  <a:pt x="16402" y="16200"/>
                                </a:lnTo>
                                <a:lnTo>
                                  <a:pt x="7624" y="16200"/>
                                </a:lnTo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computr3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5972" y="6276"/>
                            <a:ext cx="1080" cy="78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0800 h 21600"/>
                              <a:gd name="T2" fmla="*/ 10800 w 21600"/>
                              <a:gd name="T3" fmla="*/ 0 h 21600"/>
                              <a:gd name="T4" fmla="*/ 10800 w 21600"/>
                              <a:gd name="T5" fmla="*/ 21600 h 21600"/>
                              <a:gd name="T6" fmla="*/ 18135 w 21600"/>
                              <a:gd name="T7" fmla="*/ 10800 h 21600"/>
                              <a:gd name="T8" fmla="*/ 7811 w 21600"/>
                              <a:gd name="T9" fmla="*/ 2584 h 21600"/>
                              <a:gd name="T10" fmla="*/ 16359 w 21600"/>
                              <a:gd name="T11" fmla="*/ 11764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 extrusionOk="0">
                                <a:moveTo>
                                  <a:pt x="18250" y="17743"/>
                                </a:moveTo>
                                <a:lnTo>
                                  <a:pt x="17557" y="16971"/>
                                </a:lnTo>
                                <a:lnTo>
                                  <a:pt x="5429" y="16971"/>
                                </a:lnTo>
                                <a:lnTo>
                                  <a:pt x="4736" y="17743"/>
                                </a:lnTo>
                                <a:lnTo>
                                  <a:pt x="18250" y="17743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8250" y="17743"/>
                                </a:moveTo>
                                <a:moveTo>
                                  <a:pt x="19405" y="19131"/>
                                </a:moveTo>
                                <a:lnTo>
                                  <a:pt x="18712" y="18360"/>
                                </a:lnTo>
                                <a:lnTo>
                                  <a:pt x="4274" y="18360"/>
                                </a:lnTo>
                                <a:lnTo>
                                  <a:pt x="3581" y="19131"/>
                                </a:lnTo>
                                <a:lnTo>
                                  <a:pt x="19405" y="1913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9405" y="19131"/>
                                </a:moveTo>
                                <a:moveTo>
                                  <a:pt x="20560" y="20520"/>
                                </a:moveTo>
                                <a:lnTo>
                                  <a:pt x="19867" y="19749"/>
                                </a:lnTo>
                                <a:lnTo>
                                  <a:pt x="3119" y="19749"/>
                                </a:lnTo>
                                <a:lnTo>
                                  <a:pt x="2426" y="20520"/>
                                </a:lnTo>
                                <a:lnTo>
                                  <a:pt x="20560" y="20520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0560" y="20520"/>
                                </a:moveTo>
                                <a:moveTo>
                                  <a:pt x="4620" y="16971"/>
                                </a:moveTo>
                                <a:lnTo>
                                  <a:pt x="5313" y="16200"/>
                                </a:lnTo>
                                <a:lnTo>
                                  <a:pt x="7624" y="16200"/>
                                </a:lnTo>
                                <a:lnTo>
                                  <a:pt x="7624" y="14194"/>
                                </a:lnTo>
                                <a:lnTo>
                                  <a:pt x="5891" y="14194"/>
                                </a:lnTo>
                                <a:lnTo>
                                  <a:pt x="5891" y="0"/>
                                </a:lnTo>
                                <a:lnTo>
                                  <a:pt x="12013" y="0"/>
                                </a:lnTo>
                                <a:lnTo>
                                  <a:pt x="18135" y="0"/>
                                </a:lnTo>
                                <a:lnTo>
                                  <a:pt x="18135" y="10800"/>
                                </a:lnTo>
                                <a:lnTo>
                                  <a:pt x="18135" y="14194"/>
                                </a:lnTo>
                                <a:lnTo>
                                  <a:pt x="16402" y="14194"/>
                                </a:lnTo>
                                <a:lnTo>
                                  <a:pt x="16402" y="16200"/>
                                </a:lnTo>
                                <a:lnTo>
                                  <a:pt x="17788" y="16200"/>
                                </a:lnTo>
                                <a:lnTo>
                                  <a:pt x="19059" y="17743"/>
                                </a:lnTo>
                                <a:lnTo>
                                  <a:pt x="21022" y="19903"/>
                                </a:lnTo>
                                <a:lnTo>
                                  <a:pt x="21253" y="20057"/>
                                </a:lnTo>
                                <a:lnTo>
                                  <a:pt x="21369" y="20366"/>
                                </a:lnTo>
                                <a:lnTo>
                                  <a:pt x="21600" y="20674"/>
                                </a:lnTo>
                                <a:lnTo>
                                  <a:pt x="21600" y="20829"/>
                                </a:lnTo>
                                <a:lnTo>
                                  <a:pt x="21600" y="20983"/>
                                </a:lnTo>
                                <a:lnTo>
                                  <a:pt x="21600" y="21137"/>
                                </a:lnTo>
                                <a:lnTo>
                                  <a:pt x="21600" y="21291"/>
                                </a:lnTo>
                                <a:lnTo>
                                  <a:pt x="21484" y="21446"/>
                                </a:lnTo>
                                <a:lnTo>
                                  <a:pt x="21369" y="21446"/>
                                </a:lnTo>
                                <a:lnTo>
                                  <a:pt x="21138" y="21600"/>
                                </a:lnTo>
                                <a:lnTo>
                                  <a:pt x="21022" y="21600"/>
                                </a:lnTo>
                                <a:lnTo>
                                  <a:pt x="10973" y="21600"/>
                                </a:lnTo>
                                <a:lnTo>
                                  <a:pt x="2079" y="21600"/>
                                </a:lnTo>
                                <a:lnTo>
                                  <a:pt x="1848" y="21600"/>
                                </a:lnTo>
                                <a:lnTo>
                                  <a:pt x="1733" y="21446"/>
                                </a:lnTo>
                                <a:lnTo>
                                  <a:pt x="1617" y="21446"/>
                                </a:lnTo>
                                <a:lnTo>
                                  <a:pt x="1502" y="21291"/>
                                </a:lnTo>
                                <a:lnTo>
                                  <a:pt x="1386" y="21291"/>
                                </a:lnTo>
                                <a:lnTo>
                                  <a:pt x="1386" y="21137"/>
                                </a:lnTo>
                                <a:lnTo>
                                  <a:pt x="1386" y="20983"/>
                                </a:lnTo>
                                <a:lnTo>
                                  <a:pt x="1386" y="20829"/>
                                </a:lnTo>
                                <a:lnTo>
                                  <a:pt x="1502" y="20674"/>
                                </a:lnTo>
                                <a:lnTo>
                                  <a:pt x="1617" y="20366"/>
                                </a:lnTo>
                                <a:lnTo>
                                  <a:pt x="1733" y="20057"/>
                                </a:lnTo>
                                <a:lnTo>
                                  <a:pt x="1964" y="19903"/>
                                </a:lnTo>
                                <a:lnTo>
                                  <a:pt x="0" y="19903"/>
                                </a:lnTo>
                                <a:lnTo>
                                  <a:pt x="0" y="10800"/>
                                </a:lnTo>
                                <a:lnTo>
                                  <a:pt x="0" y="2777"/>
                                </a:lnTo>
                                <a:lnTo>
                                  <a:pt x="4620" y="2777"/>
                                </a:lnTo>
                                <a:lnTo>
                                  <a:pt x="4620" y="16971"/>
                                </a:lnTo>
                                <a:moveTo>
                                  <a:pt x="4620" y="16971"/>
                                </a:moveTo>
                                <a:moveTo>
                                  <a:pt x="4620" y="16971"/>
                                </a:moveTo>
                                <a:lnTo>
                                  <a:pt x="4158" y="17434"/>
                                </a:lnTo>
                                <a:lnTo>
                                  <a:pt x="2541" y="19286"/>
                                </a:lnTo>
                                <a:lnTo>
                                  <a:pt x="1964" y="19903"/>
                                </a:lnTo>
                                <a:lnTo>
                                  <a:pt x="4620" y="1697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7624" y="2314"/>
                                </a:moveTo>
                                <a:moveTo>
                                  <a:pt x="16402" y="2314"/>
                                </a:moveTo>
                                <a:lnTo>
                                  <a:pt x="16402" y="11880"/>
                                </a:lnTo>
                                <a:lnTo>
                                  <a:pt x="7624" y="11880"/>
                                </a:lnTo>
                                <a:lnTo>
                                  <a:pt x="7624" y="23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578" y="4011"/>
                                </a:moveTo>
                                <a:moveTo>
                                  <a:pt x="4043" y="4011"/>
                                </a:moveTo>
                                <a:lnTo>
                                  <a:pt x="4043" y="4320"/>
                                </a:lnTo>
                                <a:lnTo>
                                  <a:pt x="578" y="4320"/>
                                </a:lnTo>
                                <a:lnTo>
                                  <a:pt x="578" y="4011"/>
                                </a:lnTo>
                                <a:close/>
                                <a:moveTo>
                                  <a:pt x="7624" y="14194"/>
                                </a:moveTo>
                                <a:lnTo>
                                  <a:pt x="16402" y="14194"/>
                                </a:lnTo>
                                <a:lnTo>
                                  <a:pt x="16402" y="16200"/>
                                </a:lnTo>
                                <a:lnTo>
                                  <a:pt x="7624" y="16200"/>
                                </a:lnTo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Line 35"/>
                        <wps:cNvCnPr>
                          <a:stCxn id="151" idx="7"/>
                          <a:endCxn id="162" idx="1"/>
                        </wps:cNvCnPr>
                        <wps:spPr bwMode="auto">
                          <a:xfrm>
                            <a:off x="5492" y="5340"/>
                            <a:ext cx="102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36"/>
                        <wps:cNvCnPr>
                          <a:stCxn id="151" idx="4"/>
                          <a:endCxn id="161" idx="1"/>
                        </wps:cNvCnPr>
                        <wps:spPr bwMode="auto">
                          <a:xfrm>
                            <a:off x="6122" y="5340"/>
                            <a:ext cx="2194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902" y="3852"/>
                            <a:ext cx="12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26C2" w:rsidRDefault="006C26C2" w:rsidP="004E43F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数据库服务器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7212"/>
                            <a:ext cx="12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26C2" w:rsidRDefault="006C26C2" w:rsidP="004E43F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内部客户机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7212"/>
                            <a:ext cx="12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26C2" w:rsidRDefault="006C26C2" w:rsidP="004E43F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内部客户机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851" y="7212"/>
                            <a:ext cx="12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26C2" w:rsidRDefault="006C26C2" w:rsidP="004E43F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内部客户机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649" y="7212"/>
                            <a:ext cx="12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26C2" w:rsidRDefault="006C26C2" w:rsidP="004E43F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内部客户机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7836"/>
                            <a:ext cx="288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26C2" w:rsidRDefault="006C26C2" w:rsidP="004E43F6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系统网络拓扑结构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54" style="position:absolute;left:0;text-align:left;margin-left:21.75pt;margin-top:15.15pt;width:359.8pt;height:304.2pt;z-index:251762176" coordorigin="2160,2064" coordsize="6749,6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">
                <v:shape id="computr3" o:spid="_x0000_s1055" style="position:absolute;left:2340;top:6276;width:1080;height:7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xXMcA&#10;AADcAAAADwAAAGRycy9kb3ducmV2LnhtbESPQUvDQBCF74L/YRnBS2k32qA1dltUKPVQqKai1yE7&#10;JsHsbNhdm/Tfdw6Ctxnem/e+Wa5H16kjhdh6NnAzy0ARV962XBv4OGymC1AxIVvsPJOBE0VYry4v&#10;llhYP/A7HctUKwnhWKCBJqW+0DpWDTmMM98Ti/btg8Mka6i1DThIuOv0bZbdaYctS0ODPb00VP2U&#10;v87APQ3P+88xbLuvYZdPJg/zxVs+N+b6anx6BJVoTP/mv+tXK/i50MozMoFe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I8VzHAAAA3AAAAA8AAAAAAAAAAAAAAAAAmAIAAGRy&#10;cy9kb3ducmV2LnhtbFBLBQYAAAAABAAEAPUAAACMAwAAAAA=&#10;" path="m18250,17743r-693,-772l5429,16971r-693,772l18250,17743xem18250,17743t1155,1388l18712,18360r-14438,l3581,19131r15824,xem19405,19131t1155,1389l19867,19749r-16748,l2426,20520r18134,xem20560,20520,4620,16971r693,-771l7624,16200r,-2006l5891,14194,5891,r6122,l18135,r,10800l18135,14194r-1733,l16402,16200r1386,l19059,17743r1963,2160l21253,20057r116,309l21600,20674r,155l21600,20983r,154l21600,21291r-116,155l21369,21446r-231,154l21022,21600r-10049,l2079,21600r-231,l1733,21446r-116,l1502,21291r-116,l1386,21137r,-154l1386,20829r116,-155l1617,20366r116,-309l1964,19903,,19903,,10800,,2777r4620,l4620,16971t,m4620,16971r-462,463l2541,19286r-577,617l4620,16971xem7624,2314t8778,l16402,11880r-8778,l7624,2314r8778,xem578,4011t3465,l4043,4320r-3465,l578,4011r3465,xm7624,14194r8778,l16402,16200r-8778,e" fillcolor="#ffc">
                  <v:stroke joinstyle="miter"/>
                  <v:path o:extrusionok="f" o:connecttype="custom" o:connectlocs="0,390;540,0;540,780;907,390" o:connectangles="0,0,0,0" textboxrect="7820,2575,16360,11769"/>
                  <o:lock v:ext="edit" verticies="t"/>
                </v:shape>
                <v:shape id="computr3" o:spid="_x0000_s1056" style="position:absolute;left:3960;top:6276;width:1080;height:7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RUx8QA&#10;AADcAAAADwAAAGRycy9kb3ducmV2LnhtbERPTWvCQBC9C/0PywhepG7U0GrqKipIPQi2trTXITsm&#10;odnZsLua9N93C4K3ebzPWaw6U4srOV9ZVjAeJSCIc6srLhR8fuweZyB8QNZYWyYFv+RhtXzoLTDT&#10;tuV3up5CIWII+wwVlCE0mZQ+L8mgH9mGOHJn6wyGCF0htcM2hptaTpLkSRqsODaU2NC2pPzndDEK&#10;nqndHL8691p/t4d0OJxPZ2/pVKlBv1u/gAjUhbv45t7rOD+dw/8z8QK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EVMfEAAAA3AAAAA8AAAAAAAAAAAAAAAAAmAIAAGRycy9k&#10;b3ducmV2LnhtbFBLBQYAAAAABAAEAPUAAACJAwAAAAA=&#10;" path="m18250,17743r-693,-772l5429,16971r-693,772l18250,17743xem18250,17743t1155,1388l18712,18360r-14438,l3581,19131r15824,xem19405,19131t1155,1389l19867,19749r-16748,l2426,20520r18134,xem20560,20520,4620,16971r693,-771l7624,16200r,-2006l5891,14194,5891,r6122,l18135,r,10800l18135,14194r-1733,l16402,16200r1386,l19059,17743r1963,2160l21253,20057r116,309l21600,20674r,155l21600,20983r,154l21600,21291r-116,155l21369,21446r-231,154l21022,21600r-10049,l2079,21600r-231,l1733,21446r-116,l1502,21291r-116,l1386,21137r,-154l1386,20829r116,-155l1617,20366r116,-309l1964,19903,,19903,,10800,,2777r4620,l4620,16971t,m4620,16971r-462,463l2541,19286r-577,617l4620,16971xem7624,2314t8778,l16402,11880r-8778,l7624,2314r8778,xem578,4011t3465,l4043,4320r-3465,l578,4011r3465,xm7624,14194r8778,l16402,16200r-8778,e" fillcolor="#ffc">
                  <v:stroke joinstyle="miter"/>
                  <v:path o:extrusionok="f" o:connecttype="custom" o:connectlocs="0,390;540,0;540,780;907,390" o:connectangles="0,0,0,0" textboxrect="7820,2575,16360,11769"/>
                  <o:lock v:ext="edit" verticies="t"/>
                </v:shape>
                <v:shape id="modem" o:spid="_x0000_s1057" style="position:absolute;left:4862;top:4872;width:1260;height:4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wNfsMA&#10;AADcAAAADwAAAGRycy9kb3ducmV2LnhtbERPTWsCMRC9F/wPYQq9lJq1opWtUVQUeirdtRdvw2a6&#10;G7qZLEnU1V/fFARv83ifM1/2thUn8sE4VjAaZiCIK6cN1wq+97uXGYgQkTW2jknBhQIsF4OHOeba&#10;nbmgUxlrkUI45KigibHLpQxVQxbD0HXEiftx3mJM0NdSezyncNvK1yybSouGU0ODHW0aqn7Lo1Wg&#10;v/TeXz6v00N4NsVbMe7NertW6umxX72DiNTHu/jm/tBp/mQE/8+k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wNfsMAAADcAAAADwAAAAAAAAAAAAAAAACYAgAAZHJzL2Rv&#10;d25yZXYueG1sUEsFBgAAAAAEAAQA9QAAAIgDAAAAAA==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    <v:stroke joinstyle="miter"/>
                  <v:path o:extrusionok="f" o:connecttype="custom" o:connectlocs="0,112;172,0;1086,0;1260,112;1260,468;0,468;630,0;630,468;0,290;1260,290" o:connectangles="0,0,0,0,0,0,0,0,0,0" textboxrect="394,22385,21206,30000"/>
                  <o:lock v:ext="edit" verticies="t"/>
                </v:shape>
                <v:line id="Line 26" o:spid="_x0000_s1058" style="position:absolute;visibility:visible;mso-wrap-style:square" from="5496,3780" to="5496,4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<v:line id="Line 27" o:spid="_x0000_s1059" style="position:absolute;flip:x;visibility:visible;mso-wrap-style:square" from="2880,5340" to="4862,6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NJMQAAADcAAAADwAAAGRycy9kb3ducmV2LnhtbERPTWsCMRC9C/6HMIVeSs1atOhqFCkU&#10;PHipyoq3cTPdLLuZbJNUt/++KRS8zeN9znLd21ZcyYfasYLxKANBXDpdc6XgeHh/noEIEVlj65gU&#10;/FCA9Wo4WGKu3Y0/6LqPlUghHHJUYGLscilDachiGLmOOHGfzluMCfpKao+3FG5b+ZJlr9JizanB&#10;YEdvhspm/20VyNnu6ctvLpOmaE6nuSnKojvvlHp86DcLEJH6eBf/u7c6zZ9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Q0kxAAAANwAAAAPAAAAAAAAAAAA&#10;AAAAAKECAABkcnMvZG93bnJldi54bWxQSwUGAAAAAAQABAD5AAAAkgMAAAAA&#10;"/>
                <v:line id="Line 28" o:spid="_x0000_s1060" style="position:absolute;flip:x;visibility:visible;mso-wrap-style:square" from="4500,5340" to="5492,6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uTU8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r9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y5NTxAAAANwAAAAPAAAAAAAAAAAA&#10;AAAAAKECAABkcnMvZG93bnJldi54bWxQSwUGAAAAAAQABAD5AAAAkgMAAAAA&#10;"/>
                <v:shape id="tower" o:spid="_x0000_s1061" style="position:absolute;left:5206;top:2064;width:900;height:1716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jq8gA&#10;AADcAAAADwAAAGRycy9kb3ducmV2LnhtbESPQWvCQBCF74X+h2UKXopuWlBKdBURhELFktSC3obs&#10;NAnNzobsGqO/vnMQepvhvXnvm8VqcI3qqQu1ZwMvkwQUceFtzaWBw9d2/AYqRGSLjWcycKUAq+Xj&#10;wwJT6y+cUZ/HUkkIhxQNVDG2qdahqMhhmPiWWLQf3zmMsnalth1eJNw1+jVJZtphzdJQYUubiorf&#10;/OwMbPqsfu6/T7ssX+8/zp/b2/FwvRkzehrWc1CRhvhvvl+/W8GfCq08IxPo5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ISOryAAAANwAAAAPAAAAAAAAAAAAAAAAAJgCAABk&#10;cnMvZG93bnJldi54bWxQSwUGAAAAAAQABAD1AAAAjQMAAAAA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color="#ffc">
                  <v:stroke joinstyle="miter"/>
                  <v:formulas/>
                  <v:path o:extrusionok="f" o:connecttype="custom" o:connectlocs="0,174;278,0;450,0;900,0;900,925;900,1542;632,1716;440,1716;0,1716;0,916" o:connectangles="0,0,0,0,0,0,0,0,0,0" textboxrect="456,22544,21480,27000"/>
                  <o:lock v:ext="edit" verticies="t"/>
                  <v:textbox>
                    <w:txbxContent>
                      <w:p w:rsidR="006C26C2" w:rsidRDefault="006C26C2" w:rsidP="004E43F6">
                        <w:pPr>
                          <w:jc w:val="center"/>
                        </w:pPr>
                      </w:p>
                    </w:txbxContent>
                  </v:textbox>
                </v:shape>
                <v:shape id="computr3" o:spid="_x0000_s1062" style="position:absolute;left:7776;top:6276;width:1080;height:7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EocUA&#10;AADcAAAADwAAAGRycy9kb3ducmV2LnhtbERPS2vCQBC+F/wPywi9iG6s4iO6SlsQexDapkWvQ3ZM&#10;gtnZsLs16b93C0Jv8/E9Z73tTC2u5HxlWcF4lIAgzq2uuFDw/bUbLkD4gKyxtkwKfsnDdtN7WGOq&#10;bcufdM1CIWII+xQVlCE0qZQ+L8mgH9mGOHJn6wyGCF0htcM2hptaPiXJTBqsODaU2NBrSfkl+zEK&#10;5tS+vB87t69P7WE6GCwni4/pRKnHfve8AhGoC//iu/tNx/mzMfw9Ey+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hwShxQAAANwAAAAPAAAAAAAAAAAAAAAAAJgCAABkcnMv&#10;ZG93bnJldi54bWxQSwUGAAAAAAQABAD1AAAAigMAAAAA&#10;" path="m18250,17743r-693,-772l5429,16971r-693,772l18250,17743xem18250,17743t1155,1388l18712,18360r-14438,l3581,19131r15824,xem19405,19131t1155,1389l19867,19749r-16748,l2426,20520r18134,xem20560,20520,4620,16971r693,-771l7624,16200r,-2006l5891,14194,5891,r6122,l18135,r,10800l18135,14194r-1733,l16402,16200r1386,l19059,17743r1963,2160l21253,20057r116,309l21600,20674r,155l21600,20983r,154l21600,21291r-116,155l21369,21446r-231,154l21022,21600r-10049,l2079,21600r-231,l1733,21446r-116,l1502,21291r-116,l1386,21137r,-154l1386,20829r116,-155l1617,20366r116,-309l1964,19903,,19903,,10800,,2777r4620,l4620,16971t,m4620,16971r-462,463l2541,19286r-577,617l4620,16971xem7624,2314t8778,l16402,11880r-8778,l7624,2314r8778,xem578,4011t3465,l4043,4320r-3465,l578,4011r3465,xm7624,14194r8778,l16402,16200r-8778,e" fillcolor="#ffc">
                  <v:stroke joinstyle="miter"/>
                  <v:path o:extrusionok="f" o:connecttype="custom" o:connectlocs="0,390;540,0;540,780;907,390" o:connectangles="0,0,0,0" textboxrect="7820,2575,16360,11769"/>
                  <o:lock v:ext="edit" verticies="t"/>
                </v:shape>
                <v:shape id="computr3" o:spid="_x0000_s1063" style="position:absolute;left:5972;top:6276;width:1080;height:7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Wa1sUA&#10;AADcAAAADwAAAGRycy9kb3ducmV2LnhtbERPS2vCQBC+C/0PyxR6Ed1UxUfqKm1B9CCoUex1yE6T&#10;0Oxs2N2a9N93CwVv8/E9Z7nuTC1u5HxlWcHzMAFBnFtdcaHgct4M5iB8QNZYWyYFP+RhvXroLTHV&#10;tuUT3bJQiBjCPkUFZQhNKqXPSzLoh7YhjtyndQZDhK6Q2mEbw00tR0kylQYrjg0lNvReUv6VfRsF&#10;M2rfDtfObeuPdj/p9xfj+XEyVurpsXt9ARGoC3fxv3un4/zpCP6eiR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VZrWxQAAANwAAAAPAAAAAAAAAAAAAAAAAJgCAABkcnMv&#10;ZG93bnJldi54bWxQSwUGAAAAAAQABAD1AAAAigMAAAAA&#10;" path="m18250,17743r-693,-772l5429,16971r-693,772l18250,17743xem18250,17743t1155,1388l18712,18360r-14438,l3581,19131r15824,xem19405,19131t1155,1389l19867,19749r-16748,l2426,20520r18134,xem20560,20520,4620,16971r693,-771l7624,16200r,-2006l5891,14194,5891,r6122,l18135,r,10800l18135,14194r-1733,l16402,16200r1386,l19059,17743r1963,2160l21253,20057r116,309l21600,20674r,155l21600,20983r,154l21600,21291r-116,155l21369,21446r-231,154l21022,21600r-10049,l2079,21600r-231,l1733,21446r-116,l1502,21291r-116,l1386,21137r,-154l1386,20829r116,-155l1617,20366r116,-309l1964,19903,,19903,,10800,,2777r4620,l4620,16971t,m4620,16971r-462,463l2541,19286r-577,617l4620,16971xem7624,2314t8778,l16402,11880r-8778,l7624,2314r8778,xem578,4011t3465,l4043,4320r-3465,l578,4011r3465,xm7624,14194r8778,l16402,16200r-8778,e" fillcolor="#ffc">
                  <v:stroke joinstyle="miter"/>
                  <v:path o:extrusionok="f" o:connecttype="custom" o:connectlocs="0,390;540,0;540,780;907,390" o:connectangles="0,0,0,0" textboxrect="7820,2575,16360,11769"/>
                  <o:lock v:ext="edit" verticies="t"/>
                </v:shape>
                <v:line id="Line 35" o:spid="_x0000_s1064" style="position:absolute;visibility:visible;mso-wrap-style:square" from="5492,5340" to="6512,6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<v:line id="Line 36" o:spid="_x0000_s1065" style="position:absolute;visibility:visible;mso-wrap-style:square" from="6122,5340" to="8316,6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66" type="#_x0000_t202" style="position:absolute;left:4902;top:3852;width:12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/wM8MA&#10;AADcAAAADwAAAGRycy9kb3ducmV2LnhtbERPTWvCQBC9F/wPywheSt1UaCipq2hSwUN70Iach+w0&#10;Cc3Oht3VxH/vFgq9zeN9zno7mV5cyfnOsoLnZQKCuLa640ZB+XV4egXhA7LG3jIpuJGH7Wb2sMZM&#10;25FPdD2HRsQQ9hkqaEMYMil93ZJBv7QDceS+rTMYInSN1A7HGG56uUqSVBrsODa0OFDeUv1zvhgF&#10;aeEu44nzx6J8/8DPoVlV+1ul1GI+7d5ABJrCv/jPfdRxfvoCv8/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/wM8MAAADcAAAADwAAAAAAAAAAAAAAAACYAgAAZHJzL2Rv&#10;d25yZXYueG1sUEsFBgAAAAAEAAQA9QAAAIgDAAAAAA==&#10;" stroked="f">
                  <v:textbox inset="0,0,0,0">
                    <w:txbxContent>
                      <w:p w:rsidR="006C26C2" w:rsidRDefault="006C26C2" w:rsidP="004E43F6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数据库服务器</w:t>
                        </w:r>
                      </w:p>
                    </w:txbxContent>
                  </v:textbox>
                </v:shape>
                <v:shape id="Text Box 40" o:spid="_x0000_s1067" type="#_x0000_t202" style="position:absolute;left:2160;top:7212;width:12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5frcUA&#10;AADcAAAADwAAAGRycy9kb3ducmV2LnhtbESPT2/CMAzF75P2HSJP2mWCdBwq1BEQ44+0AxxgiLPV&#10;mLaicaok0PLt8WHSbrbe83s/zxaDa9WdQmw8G/gcZ6CIS28brgycfrejKaiYkC22nsnAgyIs5q8v&#10;Myys7/lA92OqlIRwLNBAnVJXaB3LmhzGse+IRbv44DDJGiptA/YS7lo9ybJcO2xYGmrsaFVTeT3e&#10;nIF8HW79gVcf69Nmh/uumpy/H2dj3t+G5ReoREP6N/9d/1jBz4VWnpEJ9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zl+txQAAANwAAAAPAAAAAAAAAAAAAAAAAJgCAABkcnMv&#10;ZG93bnJldi54bWxQSwUGAAAAAAQABAD1AAAAigMAAAAA&#10;" stroked="f">
                  <v:textbox inset="0,0,0,0">
                    <w:txbxContent>
                      <w:p w:rsidR="006C26C2" w:rsidRDefault="006C26C2" w:rsidP="004E43F6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内部客户机</w:t>
                        </w:r>
                      </w:p>
                    </w:txbxContent>
                  </v:textbox>
                </v:shape>
                <v:shape id="Text Box 41" o:spid="_x0000_s1068" type="#_x0000_t202" style="position:absolute;left:3960;top:7212;width:12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6NsMA&#10;AADcAAAADwAAAGRycy9kb3ducmV2LnhtbERPTWvCQBC9F/wPywheSt3UQ2hTV9Gkgof2oA05D9lp&#10;EpqdDburif/eLRR6m8f7nPV2Mr24kvOdZQXPywQEcW11x42C8uvw9ALCB2SNvWVScCMP283sYY2Z&#10;tiOf6HoOjYgh7DNU0IYwZFL6uiWDfmkH4sh9W2cwROgaqR2OMdz0cpUkqTTYcWxocaC8pfrnfDEK&#10;0sJdxhPnj0X5/oGfQ7Oq9rdKqcV82r2BCDSFf/Gf+6jj/PQVfp+JF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L6NsMAAADcAAAADwAAAAAAAAAAAAAAAACYAgAAZHJzL2Rv&#10;d25yZXYueG1sUEsFBgAAAAAEAAQA9QAAAIgDAAAAAA==&#10;" stroked="f">
                  <v:textbox inset="0,0,0,0">
                    <w:txbxContent>
                      <w:p w:rsidR="006C26C2" w:rsidRDefault="006C26C2" w:rsidP="004E43F6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内部客户机</w:t>
                        </w:r>
                      </w:p>
                    </w:txbxContent>
                  </v:textbox>
                </v:shape>
                <v:shape id="Text Box 43" o:spid="_x0000_s1069" type="#_x0000_t202" style="position:absolute;left:5851;top:7212;width:12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g7cIA&#10;AADcAAAADwAAAGRycy9kb3ducmV2LnhtbERPS4vCMBC+C/6HMMJeRFM9uFKNsj4WPLiHqngemrEt&#10;20xKEm3990ZY2Nt8fM9ZrjtTiwc5X1lWMBknIIhzqysuFFzO36M5CB+QNdaWScGTPKxX/d4SU21b&#10;zuhxCoWIIexTVFCG0KRS+rwkg35sG+LI3awzGCJ0hdQO2xhuajlNkpk0WHFsKLGhbUn57+luFMx2&#10;7t5mvB3uLvsj/jTF9Lp5XpX6GHRfCxCBuvAv/nMfdJz/OYH3M/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LWDtwgAAANwAAAAPAAAAAAAAAAAAAAAAAJgCAABkcnMvZG93&#10;bnJldi54bWxQSwUGAAAAAAQABAD1AAAAhwMAAAAA&#10;" stroked="f">
                  <v:textbox inset="0,0,0,0">
                    <w:txbxContent>
                      <w:p w:rsidR="006C26C2" w:rsidRDefault="006C26C2" w:rsidP="004E43F6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内部客户机</w:t>
                        </w:r>
                      </w:p>
                    </w:txbxContent>
                  </v:textbox>
                </v:shape>
                <v:shape id="Text Box 44" o:spid="_x0000_s1070" type="#_x0000_t202" style="position:absolute;left:7649;top:7212;width:12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/+msIA&#10;AADcAAAADwAAAGRycy9kb3ducmV2LnhtbERPS4vCMBC+C/sfwizsRTS1B5VqlF11wcN68IHnoRnb&#10;YjMpSbT135sFwdt8fM+ZLztTizs5X1lWMBomIIhzqysuFJyOv4MpCB+QNdaWScGDPCwXH705Ztq2&#10;vKf7IRQihrDPUEEZQpNJ6fOSDPqhbYgjd7HOYIjQFVI7bGO4qWWaJGNpsOLYUGJDq5Ly6+FmFIzX&#10;7tbuedVfnzZ/uGuK9PzzOCv19dl9z0AE6sJb/HJvdZw/SeH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//6awgAAANwAAAAPAAAAAAAAAAAAAAAAAJgCAABkcnMvZG93&#10;bnJldi54bWxQSwUGAAAAAAQABAD1AAAAhwMAAAAA&#10;" stroked="f">
                  <v:textbox inset="0,0,0,0">
                    <w:txbxContent>
                      <w:p w:rsidR="006C26C2" w:rsidRDefault="006C26C2" w:rsidP="004E43F6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内部客户机</w:t>
                        </w:r>
                      </w:p>
                    </w:txbxContent>
                  </v:textbox>
                </v:shape>
                <v:shape id="Text Box 45" o:spid="_x0000_s1071" type="#_x0000_t202" style="position:absolute;left:4500;top:7836;width:28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NbAcMA&#10;AADcAAAADwAAAGRycy9kb3ducmV2LnhtbERPS2vCQBC+F/wPywi9FN00BSvRVaxpoYd60IrnITsm&#10;wexs2F3z+PfdQqG3+fies94OphEdOV9bVvA8T0AQF1bXXCo4f3/MliB8QNbYWCYFI3nYbiYPa8y0&#10;7flI3SmUIoawz1BBFUKbSemLigz6uW2JI3e1zmCI0JVSO+xjuGlkmiQLabDm2FBhS/uKitvpbhQs&#10;cnfvj7x/ys/vX3hoy/TyNl6UepwOuxWIQEP4F/+5P3Wc//oC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NbAcMAAADcAAAADwAAAAAAAAAAAAAAAACYAgAAZHJzL2Rv&#10;d25yZXYueG1sUEsFBgAAAAAEAAQA9QAAAIgDAAAAAA==&#10;" stroked="f">
                  <v:textbox inset="0,0,0,0">
                    <w:txbxContent>
                      <w:p w:rsidR="006C26C2" w:rsidRDefault="006C26C2" w:rsidP="004E43F6">
                        <w:pPr>
                          <w:jc w:val="center"/>
                          <w:rPr>
                            <w:b/>
                            <w:bCs/>
                            <w:sz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系统网络拓扑结构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6537B" w:rsidRDefault="0036537B" w:rsidP="0036537B">
      <w:pPr>
        <w:pStyle w:val="a0"/>
      </w:pPr>
    </w:p>
    <w:p w:rsidR="004E43F6" w:rsidRDefault="004E43F6" w:rsidP="0036537B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50C34D43" wp14:editId="6F77F4DB">
                <wp:simplePos x="0" y="0"/>
                <wp:positionH relativeFrom="column">
                  <wp:posOffset>3695700</wp:posOffset>
                </wp:positionH>
                <wp:positionV relativeFrom="paragraph">
                  <wp:posOffset>184785</wp:posOffset>
                </wp:positionV>
                <wp:extent cx="1600200" cy="1072515"/>
                <wp:effectExtent l="0" t="0" r="95250" b="89535"/>
                <wp:wrapNone/>
                <wp:docPr id="190" name="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 noChangeArrowheads="1"/>
                      </wps:cNvSpPr>
                      <wps:spPr bwMode="auto">
                        <a:xfrm>
                          <a:off x="0" y="0"/>
                          <a:ext cx="1600200" cy="1072515"/>
                        </a:xfrm>
                        <a:custGeom>
                          <a:avLst/>
                          <a:gdLst>
                            <a:gd name="T0" fmla="*/ 67 w 21600"/>
                            <a:gd name="T1" fmla="*/ 10800 h 21600"/>
                            <a:gd name="T2" fmla="*/ 10800 w 21600"/>
                            <a:gd name="T3" fmla="*/ 21577 h 21600"/>
                            <a:gd name="T4" fmla="*/ 21582 w 21600"/>
                            <a:gd name="T5" fmla="*/ 10800 h 21600"/>
                            <a:gd name="T6" fmla="*/ 10800 w 21600"/>
                            <a:gd name="T7" fmla="*/ 1235 h 21600"/>
                            <a:gd name="T8" fmla="*/ 2977 w 21600"/>
                            <a:gd name="T9" fmla="*/ 3262 h 21600"/>
                            <a:gd name="T10" fmla="*/ 17087 w 21600"/>
                            <a:gd name="T11" fmla="*/ 173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949" y="7180"/>
                              </a:moveTo>
                              <a:cubicBezTo>
                                <a:pt x="841" y="7336"/>
                                <a:pt x="0" y="8613"/>
                                <a:pt x="0" y="10137"/>
                              </a:cubicBezTo>
                              <a:cubicBezTo>
                                <a:pt x="-1" y="11192"/>
                                <a:pt x="409" y="12169"/>
                                <a:pt x="1074" y="12702"/>
                              </a:cubicBezTo>
                              <a:lnTo>
                                <a:pt x="1063" y="12668"/>
                              </a:lnTo>
                              <a:cubicBezTo>
                                <a:pt x="685" y="13217"/>
                                <a:pt x="475" y="13940"/>
                                <a:pt x="475" y="14690"/>
                              </a:cubicBezTo>
                              <a:cubicBezTo>
                                <a:pt x="475" y="16325"/>
                                <a:pt x="1451" y="17650"/>
                                <a:pt x="2655" y="17650"/>
                              </a:cubicBezTo>
                              <a:cubicBezTo>
                                <a:pt x="2739" y="17650"/>
                                <a:pt x="2824" y="17643"/>
                                <a:pt x="2909" y="17629"/>
                              </a:cubicBezTo>
                              <a:lnTo>
                                <a:pt x="2897" y="17649"/>
                              </a:lnTo>
                              <a:cubicBezTo>
                                <a:pt x="3585" y="19288"/>
                                <a:pt x="4863" y="20300"/>
                                <a:pt x="6247" y="20300"/>
                              </a:cubicBezTo>
                              <a:cubicBezTo>
                                <a:pt x="6947" y="20299"/>
                                <a:pt x="7635" y="20039"/>
                                <a:pt x="8235" y="19546"/>
                              </a:cubicBezTo>
                              <a:lnTo>
                                <a:pt x="8229" y="19550"/>
                              </a:lnTo>
                              <a:cubicBezTo>
                                <a:pt x="8855" y="20829"/>
                                <a:pt x="9908" y="21597"/>
                                <a:pt x="11036" y="21597"/>
                              </a:cubicBezTo>
                              <a:cubicBezTo>
                                <a:pt x="12523" y="21596"/>
                                <a:pt x="13836" y="20267"/>
                                <a:pt x="14267" y="18324"/>
                              </a:cubicBezTo>
                              <a:lnTo>
                                <a:pt x="14270" y="18350"/>
                              </a:lnTo>
                              <a:cubicBezTo>
                                <a:pt x="14730" y="18740"/>
                                <a:pt x="15260" y="18947"/>
                                <a:pt x="15802" y="18947"/>
                              </a:cubicBezTo>
                              <a:cubicBezTo>
                                <a:pt x="17390" y="18946"/>
                                <a:pt x="18682" y="17205"/>
                                <a:pt x="18694" y="15045"/>
                              </a:cubicBezTo>
                              <a:lnTo>
                                <a:pt x="18689" y="15035"/>
                              </a:lnTo>
                              <a:cubicBezTo>
                                <a:pt x="20357" y="14710"/>
                                <a:pt x="21597" y="12765"/>
                                <a:pt x="21597" y="10472"/>
                              </a:cubicBezTo>
                              <a:cubicBezTo>
                                <a:pt x="21597" y="9456"/>
                                <a:pt x="21350" y="8469"/>
                                <a:pt x="20896" y="7663"/>
                              </a:cubicBezTo>
                              <a:lnTo>
                                <a:pt x="20889" y="7661"/>
                              </a:lnTo>
                              <a:cubicBezTo>
                                <a:pt x="21031" y="7208"/>
                                <a:pt x="21105" y="6721"/>
                                <a:pt x="21105" y="6228"/>
                              </a:cubicBezTo>
                              <a:cubicBezTo>
                                <a:pt x="21105" y="4588"/>
                                <a:pt x="20299" y="3150"/>
                                <a:pt x="19139" y="2719"/>
                              </a:cubicBezTo>
                              <a:lnTo>
                                <a:pt x="19148" y="2712"/>
                              </a:lnTo>
                              <a:cubicBezTo>
                                <a:pt x="18940" y="1142"/>
                                <a:pt x="17933" y="0"/>
                                <a:pt x="16758" y="0"/>
                              </a:cubicBezTo>
                              <a:cubicBezTo>
                                <a:pt x="16044" y="-1"/>
                                <a:pt x="15367" y="426"/>
                                <a:pt x="14905" y="1165"/>
                              </a:cubicBezTo>
                              <a:lnTo>
                                <a:pt x="14909" y="1170"/>
                              </a:lnTo>
                              <a:cubicBezTo>
                                <a:pt x="14497" y="432"/>
                                <a:pt x="13855" y="0"/>
                                <a:pt x="13174" y="0"/>
                              </a:cubicBezTo>
                              <a:cubicBezTo>
                                <a:pt x="12347" y="-1"/>
                                <a:pt x="11590" y="637"/>
                                <a:pt x="11221" y="1645"/>
                              </a:cubicBezTo>
                              <a:lnTo>
                                <a:pt x="11229" y="1694"/>
                              </a:lnTo>
                              <a:cubicBezTo>
                                <a:pt x="10730" y="1024"/>
                                <a:pt x="10058" y="650"/>
                                <a:pt x="9358" y="650"/>
                              </a:cubicBezTo>
                              <a:cubicBezTo>
                                <a:pt x="8372" y="649"/>
                                <a:pt x="7466" y="1391"/>
                                <a:pt x="7003" y="2578"/>
                              </a:cubicBezTo>
                              <a:lnTo>
                                <a:pt x="6995" y="2602"/>
                              </a:lnTo>
                              <a:cubicBezTo>
                                <a:pt x="6477" y="2189"/>
                                <a:pt x="5888" y="1972"/>
                                <a:pt x="5288" y="1972"/>
                              </a:cubicBezTo>
                              <a:cubicBezTo>
                                <a:pt x="3423" y="1972"/>
                                <a:pt x="1912" y="4029"/>
                                <a:pt x="1912" y="6567"/>
                              </a:cubicBezTo>
                              <a:cubicBezTo>
                                <a:pt x="1911" y="6774"/>
                                <a:pt x="1922" y="6981"/>
                                <a:pt x="1942" y="7186"/>
                              </a:cubicBezTo>
                              <a:close/>
                            </a:path>
                            <a:path w="21600" h="21600" fill="none" extrusionOk="0">
                              <a:moveTo>
                                <a:pt x="1074" y="12702"/>
                              </a:moveTo>
                              <a:cubicBezTo>
                                <a:pt x="1407" y="12969"/>
                                <a:pt x="1786" y="13110"/>
                                <a:pt x="2172" y="13110"/>
                              </a:cubicBezTo>
                              <a:cubicBezTo>
                                <a:pt x="2228" y="13109"/>
                                <a:pt x="2285" y="13107"/>
                                <a:pt x="2341" y="13101"/>
                              </a:cubicBezTo>
                            </a:path>
                            <a:path w="21600" h="21600" fill="none" extrusionOk="0">
                              <a:moveTo>
                                <a:pt x="2909" y="17629"/>
                              </a:moveTo>
                              <a:cubicBezTo>
                                <a:pt x="3099" y="17599"/>
                                <a:pt x="3285" y="17535"/>
                                <a:pt x="3463" y="17439"/>
                              </a:cubicBezTo>
                            </a:path>
                            <a:path w="21600" h="21600" fill="none" extrusionOk="0">
                              <a:moveTo>
                                <a:pt x="7895" y="18680"/>
                              </a:moveTo>
                              <a:cubicBezTo>
                                <a:pt x="7983" y="18985"/>
                                <a:pt x="8095" y="19277"/>
                                <a:pt x="8229" y="19550"/>
                              </a:cubicBezTo>
                            </a:path>
                            <a:path w="21600" h="21600" fill="none" extrusionOk="0">
                              <a:moveTo>
                                <a:pt x="14267" y="18324"/>
                              </a:moveTo>
                              <a:cubicBezTo>
                                <a:pt x="14336" y="18013"/>
                                <a:pt x="14380" y="17693"/>
                                <a:pt x="14400" y="17370"/>
                              </a:cubicBezTo>
                            </a:path>
                            <a:path w="21600" h="21600" fill="none" extrusionOk="0">
                              <a:moveTo>
                                <a:pt x="18694" y="15045"/>
                              </a:moveTo>
                              <a:cubicBezTo>
                                <a:pt x="18694" y="15034"/>
                                <a:pt x="18695" y="15024"/>
                                <a:pt x="18695" y="15013"/>
                              </a:cubicBezTo>
                              <a:cubicBezTo>
                                <a:pt x="18695" y="13508"/>
                                <a:pt x="18063" y="12136"/>
                                <a:pt x="17069" y="11477"/>
                              </a:cubicBezTo>
                            </a:path>
                            <a:path w="21600" h="21600" fill="none" extrusionOk="0">
                              <a:moveTo>
                                <a:pt x="20165" y="8999"/>
                              </a:moveTo>
                              <a:cubicBezTo>
                                <a:pt x="20479" y="8635"/>
                                <a:pt x="20726" y="8177"/>
                                <a:pt x="20889" y="7661"/>
                              </a:cubicBezTo>
                            </a:path>
                            <a:path w="21600" h="21600" fill="none" extrusionOk="0">
                              <a:moveTo>
                                <a:pt x="19186" y="3344"/>
                              </a:moveTo>
                              <a:cubicBezTo>
                                <a:pt x="19186" y="3328"/>
                                <a:pt x="19187" y="3313"/>
                                <a:pt x="19187" y="3297"/>
                              </a:cubicBezTo>
                              <a:cubicBezTo>
                                <a:pt x="19187" y="3101"/>
                                <a:pt x="19174" y="2905"/>
                                <a:pt x="19148" y="2712"/>
                              </a:cubicBezTo>
                            </a:path>
                            <a:path w="21600" h="21600" fill="none" extrusionOk="0">
                              <a:moveTo>
                                <a:pt x="14905" y="1165"/>
                              </a:moveTo>
                              <a:cubicBezTo>
                                <a:pt x="14754" y="1408"/>
                                <a:pt x="14629" y="1679"/>
                                <a:pt x="14535" y="1971"/>
                              </a:cubicBezTo>
                            </a:path>
                            <a:path w="21600" h="21600" fill="none" extrusionOk="0">
                              <a:moveTo>
                                <a:pt x="11221" y="1645"/>
                              </a:moveTo>
                              <a:cubicBezTo>
                                <a:pt x="11140" y="1866"/>
                                <a:pt x="11080" y="2099"/>
                                <a:pt x="11041" y="2340"/>
                              </a:cubicBezTo>
                            </a:path>
                            <a:path w="21600" h="21600" fill="none" extrusionOk="0">
                              <a:moveTo>
                                <a:pt x="7645" y="3276"/>
                              </a:moveTo>
                              <a:cubicBezTo>
                                <a:pt x="7449" y="3016"/>
                                <a:pt x="7231" y="2790"/>
                                <a:pt x="6995" y="2602"/>
                              </a:cubicBezTo>
                            </a:path>
                            <a:path w="21600" h="21600" fill="none" extrusionOk="0">
                              <a:moveTo>
                                <a:pt x="1942" y="7186"/>
                              </a:moveTo>
                              <a:cubicBezTo>
                                <a:pt x="1966" y="7426"/>
                                <a:pt x="2004" y="7663"/>
                                <a:pt x="2056" y="789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6C26C2" w:rsidRDefault="006C26C2" w:rsidP="004E43F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INTERNET</w:t>
                            </w:r>
                          </w:p>
                          <w:p w:rsidR="006C26C2" w:rsidRDefault="006C26C2" w:rsidP="004E43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" o:spid="_x0000_s1072" style="position:absolute;left:0;text-align:left;margin-left:291pt;margin-top:14.55pt;width:126pt;height:84.45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" adj="-11796480,,5400" path="m1949,7180c841,7336,,8613,,10137v-1,1055,409,2032,1074,2565l1063,12668v-378,549,-588,1272,-588,2022c475,16325,1451,17650,2655,17650v84,,169,-7,254,-21l2897,17649v688,1639,1966,2651,3350,2651c6947,20299,7635,20039,8235,19546r-6,4c8855,20829,9908,21597,11036,21597v1487,-1,2800,-1330,3231,-3273l14270,18350v460,390,990,597,1532,597c17390,18946,18682,17205,18694,15045r-5,-10c20357,14710,21597,12765,21597,10472v,-1016,-247,-2003,-701,-2809l20889,7661v142,-453,216,-940,216,-1433c21105,4588,20299,3150,19139,2719r9,-7c18940,1142,17933,,16758,v-714,-1,-1391,426,-1853,1165l14909,1170c14497,432,13855,,13174,v-827,-1,-1584,637,-1953,1645l11229,1694c10730,1024,10058,650,9358,650,8372,649,7466,1391,7003,2578r-8,24c6477,2189,5888,1972,5288,1972v-1865,,-3376,2057,-3376,4595c1911,6774,1922,6981,1942,7186r7,-6xem1074,12702nfc1407,12969,1786,13110,2172,13110v56,-1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>
                <v:stroke joinstyle="miter"/>
                <v:shadow on="t" offset="6pt,6pt"/>
                <v:formulas/>
                <v:path o:extrusionok="f" o:connecttype="custom" o:connectlocs="4964,536258;800100,1071373;1598867,536258;800100,61322" o:connectangles="0,0,0,0" textboxrect="2977,3262,17087,17337"/>
                <o:lock v:ext="edit" aspectratio="t" verticies="t"/>
                <v:textbox>
                  <w:txbxContent>
                    <w:p w:rsidR="006C26C2" w:rsidRDefault="006C26C2" w:rsidP="004E43F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INTERNET</w:t>
                      </w:r>
                    </w:p>
                    <w:p w:rsidR="006C26C2" w:rsidRDefault="006C26C2" w:rsidP="004E43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E43F6" w:rsidRDefault="004E43F6" w:rsidP="0036537B">
      <w:pPr>
        <w:pStyle w:val="a0"/>
      </w:pPr>
    </w:p>
    <w:p w:rsidR="0036537B" w:rsidRDefault="0036537B" w:rsidP="0036537B">
      <w:pPr>
        <w:pStyle w:val="a0"/>
      </w:pPr>
    </w:p>
    <w:p w:rsidR="004E43F6" w:rsidRDefault="004E43F6" w:rsidP="0036537B">
      <w:pPr>
        <w:pStyle w:val="a0"/>
      </w:pPr>
    </w:p>
    <w:p w:rsidR="004E43F6" w:rsidRDefault="004E43F6" w:rsidP="0036537B">
      <w:pPr>
        <w:pStyle w:val="a0"/>
      </w:pPr>
    </w:p>
    <w:p w:rsidR="004E43F6" w:rsidRDefault="004E43F6" w:rsidP="0036537B">
      <w:pPr>
        <w:pStyle w:val="a0"/>
      </w:pPr>
    </w:p>
    <w:p w:rsidR="004E43F6" w:rsidRDefault="004E43F6" w:rsidP="0036537B">
      <w:pPr>
        <w:pStyle w:val="a0"/>
      </w:pPr>
    </w:p>
    <w:p w:rsidR="004E43F6" w:rsidRDefault="004E43F6" w:rsidP="0036537B">
      <w:pPr>
        <w:pStyle w:val="a0"/>
      </w:pPr>
    </w:p>
    <w:p w:rsidR="004E43F6" w:rsidRDefault="004E43F6" w:rsidP="0036537B">
      <w:pPr>
        <w:pStyle w:val="a0"/>
      </w:pPr>
    </w:p>
    <w:p w:rsidR="004E43F6" w:rsidRDefault="004E43F6" w:rsidP="0036537B">
      <w:pPr>
        <w:pStyle w:val="a0"/>
      </w:pPr>
    </w:p>
    <w:p w:rsidR="004E43F6" w:rsidRDefault="004E43F6" w:rsidP="0036537B">
      <w:pPr>
        <w:pStyle w:val="a0"/>
      </w:pPr>
    </w:p>
    <w:p w:rsidR="004E43F6" w:rsidRDefault="004E43F6" w:rsidP="0036537B">
      <w:pPr>
        <w:pStyle w:val="a0"/>
      </w:pPr>
    </w:p>
    <w:p w:rsidR="004E43F6" w:rsidRDefault="004E43F6" w:rsidP="0036537B">
      <w:pPr>
        <w:pStyle w:val="a0"/>
      </w:pPr>
    </w:p>
    <w:p w:rsidR="004E43F6" w:rsidRDefault="004E43F6" w:rsidP="0036537B">
      <w:pPr>
        <w:pStyle w:val="a0"/>
      </w:pPr>
    </w:p>
    <w:p w:rsidR="004E43F6" w:rsidRDefault="004E43F6" w:rsidP="0036537B">
      <w:pPr>
        <w:pStyle w:val="a0"/>
      </w:pPr>
    </w:p>
    <w:p w:rsidR="004E43F6" w:rsidRDefault="004E43F6" w:rsidP="0036537B">
      <w:pPr>
        <w:pStyle w:val="a0"/>
      </w:pPr>
    </w:p>
    <w:p w:rsidR="004E43F6" w:rsidRDefault="004E43F6" w:rsidP="0036537B">
      <w:pPr>
        <w:pStyle w:val="a0"/>
      </w:pPr>
    </w:p>
    <w:p w:rsidR="004E43F6" w:rsidRDefault="004E43F6" w:rsidP="0036537B">
      <w:pPr>
        <w:pStyle w:val="a0"/>
      </w:pPr>
    </w:p>
    <w:p w:rsidR="004E43F6" w:rsidRDefault="004E43F6" w:rsidP="0036537B">
      <w:pPr>
        <w:pStyle w:val="a0"/>
      </w:pPr>
    </w:p>
    <w:p w:rsidR="00661CF4" w:rsidRDefault="00661CF4" w:rsidP="0036537B">
      <w:pPr>
        <w:pStyle w:val="a0"/>
      </w:pPr>
    </w:p>
    <w:p w:rsidR="00661CF4" w:rsidRDefault="00661CF4" w:rsidP="0036537B">
      <w:pPr>
        <w:pStyle w:val="a0"/>
      </w:pPr>
    </w:p>
    <w:p w:rsidR="00661CF4" w:rsidRDefault="00661CF4" w:rsidP="00C3211E">
      <w:pPr>
        <w:pStyle w:val="a0"/>
        <w:ind w:firstLine="0"/>
      </w:pPr>
    </w:p>
    <w:p w:rsidR="0036537B" w:rsidRPr="0036537B" w:rsidRDefault="0036537B" w:rsidP="0036537B">
      <w:pPr>
        <w:pStyle w:val="a0"/>
      </w:pPr>
    </w:p>
    <w:p w:rsidR="008B2356" w:rsidRDefault="008B2356" w:rsidP="00693493">
      <w:pPr>
        <w:pStyle w:val="a0"/>
      </w:pPr>
      <w:r>
        <w:br w:type="page"/>
      </w:r>
    </w:p>
    <w:p w:rsidR="00693493" w:rsidRPr="00693493" w:rsidRDefault="00693493" w:rsidP="005B4CB5">
      <w:pPr>
        <w:pStyle w:val="2"/>
      </w:pPr>
      <w:bookmarkStart w:id="12" w:name="_Toc65496687"/>
      <w:r>
        <w:rPr>
          <w:rFonts w:hint="eastAsia"/>
        </w:rPr>
        <w:lastRenderedPageBreak/>
        <w:t>主要界面</w:t>
      </w:r>
      <w:r w:rsidR="00F5633F">
        <w:rPr>
          <w:rFonts w:hint="eastAsia"/>
        </w:rPr>
        <w:t>流程</w:t>
      </w:r>
      <w:r>
        <w:rPr>
          <w:rFonts w:hint="eastAsia"/>
        </w:rPr>
        <w:t>描述</w:t>
      </w:r>
      <w:bookmarkEnd w:id="12"/>
    </w:p>
    <w:p w:rsidR="004474CD" w:rsidRDefault="004474CD" w:rsidP="004474CD"/>
    <w:p w:rsidR="008B2356" w:rsidRDefault="008B2356" w:rsidP="004474CD"/>
    <w:p w:rsidR="003F563B" w:rsidRDefault="008476A8" w:rsidP="005B4CB5">
      <w:pPr>
        <w:pStyle w:val="3"/>
      </w:pPr>
      <w:bookmarkStart w:id="13" w:name="_Toc65496688"/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界面流程</w:t>
      </w:r>
      <w:bookmarkEnd w:id="13"/>
    </w:p>
    <w:p w:rsidR="0092663B" w:rsidRDefault="0092663B" w:rsidP="004474CD"/>
    <w:p w:rsidR="0092663B" w:rsidRDefault="0092663B" w:rsidP="004474CD"/>
    <w:p w:rsidR="0092663B" w:rsidRDefault="0092663B" w:rsidP="004474CD"/>
    <w:p w:rsidR="0092663B" w:rsidRDefault="0092663B" w:rsidP="004474CD"/>
    <w:p w:rsidR="0092663B" w:rsidRDefault="0092663B" w:rsidP="004474CD"/>
    <w:p w:rsidR="0092663B" w:rsidRDefault="0092663B" w:rsidP="004474CD"/>
    <w:p w:rsidR="0092663B" w:rsidRDefault="0092663B" w:rsidP="004474CD"/>
    <w:p w:rsidR="0092663B" w:rsidRDefault="0092663B" w:rsidP="004474CD"/>
    <w:p w:rsidR="0092663B" w:rsidRDefault="0092663B" w:rsidP="004474CD"/>
    <w:p w:rsidR="0092663B" w:rsidRDefault="0092663B" w:rsidP="004474CD"/>
    <w:p w:rsidR="003F563B" w:rsidRDefault="003F563B" w:rsidP="004474CD"/>
    <w:p w:rsidR="00C45C05" w:rsidRDefault="00C45C05" w:rsidP="005B4CB5">
      <w:pPr>
        <w:pStyle w:val="3"/>
      </w:pPr>
      <w:bookmarkStart w:id="14" w:name="_Toc65496689"/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界面流程</w:t>
      </w:r>
      <w:bookmarkEnd w:id="14"/>
    </w:p>
    <w:p w:rsidR="008B2356" w:rsidRDefault="001B40EC" w:rsidP="004474CD">
      <w:r>
        <w:rPr>
          <w:noProof/>
        </w:rPr>
        <w:drawing>
          <wp:inline distT="0" distB="0" distL="0" distR="0">
            <wp:extent cx="5274310" cy="3422484"/>
            <wp:effectExtent l="0" t="0" r="2540" b="0"/>
            <wp:docPr id="3" name="图片 3" descr="http://www.cppblog.com/images/cppblog_com/biao/card-deco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pblog.com/images/cppblog_com/biao/card-decor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EC" w:rsidRDefault="001B40EC" w:rsidP="004474CD"/>
    <w:p w:rsidR="00C735C8" w:rsidRDefault="00C735C8" w:rsidP="004474CD">
      <w:r>
        <w:rPr>
          <w:rFonts w:hint="eastAsia"/>
        </w:rPr>
        <w:t>1</w:t>
      </w:r>
    </w:p>
    <w:p w:rsidR="001B40EC" w:rsidRDefault="00C735C8" w:rsidP="00C735C8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经理</w:t>
      </w:r>
    </w:p>
    <w:p w:rsidR="00C735C8" w:rsidRDefault="00C735C8" w:rsidP="00C735C8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作业发放</w:t>
      </w:r>
    </w:p>
    <w:p w:rsidR="00C735C8" w:rsidRDefault="00C735C8" w:rsidP="00C735C8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历史明细</w:t>
      </w:r>
    </w:p>
    <w:p w:rsidR="00C735C8" w:rsidRDefault="00C735C8" w:rsidP="00C735C8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人员管理</w:t>
      </w:r>
    </w:p>
    <w:p w:rsidR="00C735C8" w:rsidRDefault="00C735C8" w:rsidP="00C735C8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其他功能</w:t>
      </w:r>
    </w:p>
    <w:p w:rsidR="00C735C8" w:rsidRDefault="00C735C8" w:rsidP="00C735C8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设置</w:t>
      </w:r>
    </w:p>
    <w:p w:rsidR="00C735C8" w:rsidRDefault="00C735C8" w:rsidP="00C735C8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组长</w:t>
      </w:r>
    </w:p>
    <w:p w:rsidR="00C735C8" w:rsidRDefault="00C735C8" w:rsidP="00C735C8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作业接收</w:t>
      </w:r>
    </w:p>
    <w:p w:rsidR="00C735C8" w:rsidRDefault="00C735C8" w:rsidP="00C735C8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作业发放</w:t>
      </w:r>
    </w:p>
    <w:p w:rsidR="00C735C8" w:rsidRDefault="00C735C8" w:rsidP="00C735C8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历史明细</w:t>
      </w:r>
    </w:p>
    <w:p w:rsidR="00C735C8" w:rsidRDefault="00C735C8" w:rsidP="00C735C8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小组管理</w:t>
      </w:r>
    </w:p>
    <w:p w:rsidR="00C735C8" w:rsidRDefault="00C735C8" w:rsidP="00C735C8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其他功能</w:t>
      </w:r>
    </w:p>
    <w:p w:rsidR="00C735C8" w:rsidRDefault="00C735C8" w:rsidP="00C735C8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设置</w:t>
      </w:r>
    </w:p>
    <w:p w:rsidR="00C735C8" w:rsidRDefault="00C735C8" w:rsidP="00C735C8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作业员</w:t>
      </w:r>
    </w:p>
    <w:p w:rsidR="00C735C8" w:rsidRDefault="00C735C8" w:rsidP="00C735C8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作业接收</w:t>
      </w:r>
    </w:p>
    <w:p w:rsidR="00C735C8" w:rsidRDefault="00C735C8" w:rsidP="00C735C8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历史明细</w:t>
      </w:r>
    </w:p>
    <w:p w:rsidR="00C735C8" w:rsidRDefault="00C735C8" w:rsidP="00C735C8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质检管理</w:t>
      </w:r>
    </w:p>
    <w:p w:rsidR="00C735C8" w:rsidRDefault="00C735C8" w:rsidP="00C735C8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其他功能</w:t>
      </w:r>
    </w:p>
    <w:p w:rsidR="008410CF" w:rsidRDefault="00C735C8" w:rsidP="008410CF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设置</w:t>
      </w:r>
    </w:p>
    <w:p w:rsidR="008410CF" w:rsidRDefault="008410CF" w:rsidP="008410CF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质检员</w:t>
      </w:r>
    </w:p>
    <w:p w:rsidR="008410CF" w:rsidRDefault="008410CF" w:rsidP="008410CF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作业接收</w:t>
      </w:r>
    </w:p>
    <w:p w:rsidR="008410CF" w:rsidRDefault="008410CF" w:rsidP="008410CF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作业反馈</w:t>
      </w:r>
    </w:p>
    <w:p w:rsidR="008410CF" w:rsidRDefault="008410CF" w:rsidP="008410CF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作业入库</w:t>
      </w:r>
    </w:p>
    <w:p w:rsidR="008410CF" w:rsidRDefault="008410CF" w:rsidP="008410CF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作业员管理</w:t>
      </w:r>
    </w:p>
    <w:p w:rsidR="008410CF" w:rsidRDefault="008410CF" w:rsidP="008410CF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其他功能</w:t>
      </w:r>
    </w:p>
    <w:p w:rsidR="008410CF" w:rsidRDefault="008410CF" w:rsidP="008410CF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设置</w:t>
      </w:r>
    </w:p>
    <w:p w:rsidR="001B40EC" w:rsidRDefault="001B40EC" w:rsidP="004474CD"/>
    <w:p w:rsidR="001B40EC" w:rsidRDefault="001B40EC" w:rsidP="004474CD"/>
    <w:p w:rsidR="001B40EC" w:rsidRDefault="001B40EC" w:rsidP="004474CD"/>
    <w:p w:rsidR="001B40EC" w:rsidRDefault="001B40EC" w:rsidP="004474CD"/>
    <w:p w:rsidR="001B40EC" w:rsidRDefault="001B40EC" w:rsidP="004474CD"/>
    <w:p w:rsidR="001B40EC" w:rsidRDefault="001B40EC" w:rsidP="004474CD"/>
    <w:p w:rsidR="001B40EC" w:rsidRDefault="001B40EC" w:rsidP="004474CD"/>
    <w:p w:rsidR="001B40EC" w:rsidRDefault="001B40EC" w:rsidP="004474CD"/>
    <w:p w:rsidR="001B40EC" w:rsidRDefault="001B40EC" w:rsidP="004474CD"/>
    <w:p w:rsidR="001B40EC" w:rsidRDefault="001B40EC" w:rsidP="004474CD"/>
    <w:p w:rsidR="001B40EC" w:rsidRDefault="001B40EC" w:rsidP="004474CD"/>
    <w:p w:rsidR="001B40EC" w:rsidRDefault="001B40EC" w:rsidP="004474CD"/>
    <w:p w:rsidR="001B40EC" w:rsidRDefault="001B40EC" w:rsidP="004474CD"/>
    <w:p w:rsidR="001B40EC" w:rsidRDefault="001B40EC" w:rsidP="004474CD"/>
    <w:p w:rsidR="001B40EC" w:rsidRDefault="001B40EC" w:rsidP="004474CD"/>
    <w:p w:rsidR="001B40EC" w:rsidRDefault="001B40EC" w:rsidP="004474CD"/>
    <w:p w:rsidR="001B40EC" w:rsidRDefault="001B40EC" w:rsidP="004474CD"/>
    <w:p w:rsidR="00DC04B8" w:rsidRDefault="00DC04B8" w:rsidP="00034602">
      <w:pPr>
        <w:pStyle w:val="2"/>
      </w:pPr>
      <w:bookmarkStart w:id="15" w:name="_Toc65496690"/>
      <w:r>
        <w:rPr>
          <w:rFonts w:hint="eastAsia"/>
        </w:rPr>
        <w:t>模块</w:t>
      </w:r>
      <w:r w:rsidR="00034602">
        <w:rPr>
          <w:rFonts w:hint="eastAsia"/>
        </w:rPr>
        <w:t>列表</w:t>
      </w:r>
      <w:bookmarkEnd w:id="15"/>
    </w:p>
    <w:p w:rsidR="004F42B4" w:rsidRDefault="004F42B4" w:rsidP="004F42B4">
      <w:pPr>
        <w:pStyle w:val="a0"/>
      </w:pPr>
    </w:p>
    <w:p w:rsidR="004F42B4" w:rsidRDefault="004F42B4" w:rsidP="004F42B4">
      <w:pPr>
        <w:pStyle w:val="a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780"/>
        <w:gridCol w:w="2654"/>
      </w:tblGrid>
      <w:tr w:rsidR="004044D9" w:rsidRPr="00D3379A" w:rsidTr="00D3379A">
        <w:tc>
          <w:tcPr>
            <w:tcW w:w="2088" w:type="dxa"/>
            <w:shd w:val="clear" w:color="auto" w:fill="auto"/>
          </w:tcPr>
          <w:p w:rsidR="004044D9" w:rsidRPr="00D3379A" w:rsidRDefault="004044D9" w:rsidP="00D3379A">
            <w:pPr>
              <w:pStyle w:val="a0"/>
              <w:ind w:firstLine="0"/>
              <w:rPr>
                <w:b/>
              </w:rPr>
            </w:pPr>
            <w:r w:rsidRPr="00D3379A">
              <w:rPr>
                <w:rFonts w:hint="eastAsia"/>
                <w:b/>
              </w:rPr>
              <w:t>模块名称</w:t>
            </w:r>
            <w:r w:rsidR="00F75478" w:rsidRPr="00D3379A">
              <w:rPr>
                <w:rFonts w:hint="eastAsia"/>
                <w:b/>
              </w:rPr>
              <w:t>(</w:t>
            </w:r>
            <w:r w:rsidR="00F75478" w:rsidRPr="00D3379A">
              <w:rPr>
                <w:rFonts w:hint="eastAsia"/>
                <w:b/>
              </w:rPr>
              <w:t>英文</w:t>
            </w:r>
            <w:r w:rsidR="00F75478" w:rsidRPr="00D3379A">
              <w:rPr>
                <w:rFonts w:hint="eastAsia"/>
                <w:b/>
              </w:rPr>
              <w:t>)</w:t>
            </w:r>
          </w:p>
        </w:tc>
        <w:tc>
          <w:tcPr>
            <w:tcW w:w="3780" w:type="dxa"/>
            <w:shd w:val="clear" w:color="auto" w:fill="auto"/>
          </w:tcPr>
          <w:p w:rsidR="004044D9" w:rsidRPr="00D3379A" w:rsidRDefault="002F3F81" w:rsidP="00D3379A">
            <w:pPr>
              <w:pStyle w:val="a0"/>
              <w:ind w:firstLine="0"/>
              <w:rPr>
                <w:b/>
              </w:rPr>
            </w:pPr>
            <w:r w:rsidRPr="00D3379A">
              <w:rPr>
                <w:rFonts w:hint="eastAsia"/>
                <w:b/>
              </w:rPr>
              <w:t>功能</w:t>
            </w:r>
          </w:p>
        </w:tc>
        <w:tc>
          <w:tcPr>
            <w:tcW w:w="2654" w:type="dxa"/>
            <w:shd w:val="clear" w:color="auto" w:fill="auto"/>
          </w:tcPr>
          <w:p w:rsidR="004044D9" w:rsidRPr="00D3379A" w:rsidRDefault="002F3F81" w:rsidP="00D3379A">
            <w:pPr>
              <w:pStyle w:val="a0"/>
              <w:ind w:firstLine="0"/>
              <w:rPr>
                <w:b/>
              </w:rPr>
            </w:pPr>
            <w:r w:rsidRPr="00D3379A">
              <w:rPr>
                <w:rFonts w:hint="eastAsia"/>
                <w:b/>
              </w:rPr>
              <w:t>备注</w:t>
            </w:r>
          </w:p>
        </w:tc>
      </w:tr>
      <w:tr w:rsidR="004044D9" w:rsidTr="00D3379A">
        <w:tc>
          <w:tcPr>
            <w:tcW w:w="2088" w:type="dxa"/>
            <w:shd w:val="clear" w:color="auto" w:fill="auto"/>
          </w:tcPr>
          <w:p w:rsidR="004044D9" w:rsidRDefault="006E7BD4" w:rsidP="00D3379A">
            <w:pPr>
              <w:pStyle w:val="a0"/>
              <w:ind w:firstLine="0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</w:p>
          <w:p w:rsidR="006E7BD4" w:rsidRDefault="006E7BD4" w:rsidP="00D3379A">
            <w:pPr>
              <w:pStyle w:val="a0"/>
              <w:ind w:firstLine="0"/>
            </w:pPr>
            <w:r>
              <w:rPr>
                <w:rFonts w:hint="eastAsia"/>
              </w:rPr>
              <w:t>Module1</w:t>
            </w:r>
          </w:p>
        </w:tc>
        <w:tc>
          <w:tcPr>
            <w:tcW w:w="3780" w:type="dxa"/>
            <w:shd w:val="clear" w:color="auto" w:fill="auto"/>
          </w:tcPr>
          <w:p w:rsidR="004044D9" w:rsidRDefault="004044D9" w:rsidP="00D3379A">
            <w:pPr>
              <w:pStyle w:val="a0"/>
              <w:ind w:firstLine="0"/>
            </w:pPr>
          </w:p>
        </w:tc>
        <w:tc>
          <w:tcPr>
            <w:tcW w:w="2654" w:type="dxa"/>
            <w:shd w:val="clear" w:color="auto" w:fill="auto"/>
          </w:tcPr>
          <w:p w:rsidR="004044D9" w:rsidRDefault="004044D9" w:rsidP="00D3379A">
            <w:pPr>
              <w:pStyle w:val="a0"/>
              <w:ind w:firstLine="0"/>
            </w:pPr>
          </w:p>
        </w:tc>
      </w:tr>
      <w:tr w:rsidR="00A36FE3" w:rsidTr="00D3379A">
        <w:tc>
          <w:tcPr>
            <w:tcW w:w="2088" w:type="dxa"/>
            <w:shd w:val="clear" w:color="auto" w:fill="auto"/>
          </w:tcPr>
          <w:p w:rsidR="00A36FE3" w:rsidRDefault="00A36FE3" w:rsidP="00D3379A">
            <w:pPr>
              <w:pStyle w:val="a0"/>
              <w:ind w:firstLine="0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2</w:t>
            </w:r>
          </w:p>
          <w:p w:rsidR="00A36FE3" w:rsidRDefault="00A36FE3" w:rsidP="00D3379A">
            <w:pPr>
              <w:pStyle w:val="a0"/>
              <w:ind w:firstLine="0"/>
            </w:pPr>
            <w:r>
              <w:rPr>
                <w:rFonts w:hint="eastAsia"/>
              </w:rPr>
              <w:t>Module2</w:t>
            </w:r>
          </w:p>
        </w:tc>
        <w:tc>
          <w:tcPr>
            <w:tcW w:w="3780" w:type="dxa"/>
            <w:shd w:val="clear" w:color="auto" w:fill="auto"/>
          </w:tcPr>
          <w:p w:rsidR="00A36FE3" w:rsidRDefault="00A36FE3" w:rsidP="00D3379A">
            <w:pPr>
              <w:pStyle w:val="a0"/>
              <w:ind w:firstLine="0"/>
            </w:pPr>
          </w:p>
        </w:tc>
        <w:tc>
          <w:tcPr>
            <w:tcW w:w="2654" w:type="dxa"/>
            <w:shd w:val="clear" w:color="auto" w:fill="auto"/>
          </w:tcPr>
          <w:p w:rsidR="00A36FE3" w:rsidRDefault="00A36FE3" w:rsidP="00D3379A">
            <w:pPr>
              <w:pStyle w:val="a0"/>
              <w:ind w:firstLine="0"/>
            </w:pPr>
          </w:p>
        </w:tc>
      </w:tr>
      <w:tr w:rsidR="00A36FE3" w:rsidTr="00D3379A">
        <w:tc>
          <w:tcPr>
            <w:tcW w:w="2088" w:type="dxa"/>
            <w:shd w:val="clear" w:color="auto" w:fill="auto"/>
          </w:tcPr>
          <w:p w:rsidR="00A36FE3" w:rsidRDefault="00A36FE3" w:rsidP="00D3379A">
            <w:pPr>
              <w:pStyle w:val="a0"/>
              <w:ind w:firstLine="0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3</w:t>
            </w:r>
          </w:p>
          <w:p w:rsidR="00A36FE3" w:rsidRDefault="00A36FE3" w:rsidP="00D3379A">
            <w:pPr>
              <w:pStyle w:val="a0"/>
              <w:ind w:firstLine="0"/>
            </w:pPr>
            <w:r>
              <w:rPr>
                <w:rFonts w:hint="eastAsia"/>
              </w:rPr>
              <w:t>Module3</w:t>
            </w:r>
          </w:p>
        </w:tc>
        <w:tc>
          <w:tcPr>
            <w:tcW w:w="3780" w:type="dxa"/>
            <w:shd w:val="clear" w:color="auto" w:fill="auto"/>
          </w:tcPr>
          <w:p w:rsidR="00A36FE3" w:rsidRDefault="00A36FE3" w:rsidP="00D3379A">
            <w:pPr>
              <w:pStyle w:val="a0"/>
              <w:ind w:firstLine="0"/>
            </w:pPr>
          </w:p>
        </w:tc>
        <w:tc>
          <w:tcPr>
            <w:tcW w:w="2654" w:type="dxa"/>
            <w:shd w:val="clear" w:color="auto" w:fill="auto"/>
          </w:tcPr>
          <w:p w:rsidR="00A36FE3" w:rsidRDefault="00A36FE3" w:rsidP="00D3379A">
            <w:pPr>
              <w:pStyle w:val="a0"/>
              <w:ind w:firstLine="0"/>
            </w:pPr>
          </w:p>
        </w:tc>
      </w:tr>
    </w:tbl>
    <w:p w:rsidR="004F42B4" w:rsidRDefault="004F42B4" w:rsidP="004F42B4">
      <w:pPr>
        <w:pStyle w:val="a0"/>
      </w:pPr>
    </w:p>
    <w:p w:rsidR="005B51FC" w:rsidRDefault="005B51FC" w:rsidP="004F42B4">
      <w:pPr>
        <w:pStyle w:val="a0"/>
      </w:pPr>
    </w:p>
    <w:p w:rsidR="005B51FC" w:rsidRDefault="005B51FC" w:rsidP="004F42B4">
      <w:pPr>
        <w:pStyle w:val="a0"/>
      </w:pPr>
    </w:p>
    <w:p w:rsidR="005B51FC" w:rsidRPr="004F42B4" w:rsidRDefault="005B51FC" w:rsidP="004F42B4">
      <w:pPr>
        <w:pStyle w:val="a0"/>
      </w:pPr>
    </w:p>
    <w:p w:rsidR="001427FE" w:rsidRPr="004474CD" w:rsidRDefault="00700E9D" w:rsidP="004474CD">
      <w:r>
        <w:br w:type="page"/>
      </w:r>
    </w:p>
    <w:p w:rsidR="00700E9D" w:rsidRPr="00700E9D" w:rsidRDefault="00700E9D" w:rsidP="00700E9D"/>
    <w:p w:rsidR="0011321A" w:rsidRDefault="00BE324E" w:rsidP="0011321A">
      <w:pPr>
        <w:pStyle w:val="1"/>
      </w:pPr>
      <w:bookmarkStart w:id="16" w:name="_Toc65496691"/>
      <w:r>
        <w:rPr>
          <w:rFonts w:hint="eastAsia"/>
        </w:rPr>
        <w:t>数据</w:t>
      </w:r>
      <w:r w:rsidR="0011321A">
        <w:rPr>
          <w:rFonts w:hint="eastAsia"/>
        </w:rPr>
        <w:t>结构</w:t>
      </w:r>
      <w:bookmarkEnd w:id="16"/>
    </w:p>
    <w:p w:rsidR="00A42B6E" w:rsidRDefault="00A42B6E" w:rsidP="00700E9D"/>
    <w:p w:rsidR="00A42B6E" w:rsidRDefault="00A2389D" w:rsidP="00700E9D">
      <w:r>
        <w:rPr>
          <w:rFonts w:hint="eastAsia"/>
        </w:rPr>
        <w:t>数据库</w:t>
      </w:r>
      <w:r w:rsidR="001F3734">
        <w:rPr>
          <w:rFonts w:hint="eastAsia"/>
        </w:rPr>
        <w:t>表</w:t>
      </w:r>
      <w:r w:rsidR="00A42B6E">
        <w:rPr>
          <w:rFonts w:hint="eastAsia"/>
        </w:rPr>
        <w:t>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5894"/>
      </w:tblGrid>
      <w:tr w:rsidR="00311839" w:rsidRPr="00D3379A" w:rsidTr="00D3379A">
        <w:tc>
          <w:tcPr>
            <w:tcW w:w="2628" w:type="dxa"/>
            <w:shd w:val="clear" w:color="auto" w:fill="auto"/>
          </w:tcPr>
          <w:p w:rsidR="00311839" w:rsidRPr="00D3379A" w:rsidRDefault="00887678" w:rsidP="00700E9D">
            <w:pPr>
              <w:rPr>
                <w:b/>
              </w:rPr>
            </w:pPr>
            <w:r w:rsidRPr="00D3379A">
              <w:rPr>
                <w:rFonts w:hint="eastAsia"/>
                <w:b/>
              </w:rPr>
              <w:t>表名</w:t>
            </w:r>
          </w:p>
        </w:tc>
        <w:tc>
          <w:tcPr>
            <w:tcW w:w="5894" w:type="dxa"/>
            <w:shd w:val="clear" w:color="auto" w:fill="auto"/>
          </w:tcPr>
          <w:p w:rsidR="00311839" w:rsidRPr="00D3379A" w:rsidRDefault="00887678" w:rsidP="00700E9D">
            <w:pPr>
              <w:rPr>
                <w:b/>
              </w:rPr>
            </w:pPr>
            <w:r w:rsidRPr="00D3379A">
              <w:rPr>
                <w:rFonts w:hint="eastAsia"/>
                <w:b/>
              </w:rPr>
              <w:t>作用</w:t>
            </w:r>
          </w:p>
        </w:tc>
      </w:tr>
      <w:tr w:rsidR="00311839" w:rsidTr="00D3379A">
        <w:tc>
          <w:tcPr>
            <w:tcW w:w="2628" w:type="dxa"/>
            <w:shd w:val="clear" w:color="auto" w:fill="auto"/>
          </w:tcPr>
          <w:p w:rsidR="00311839" w:rsidRDefault="00311839" w:rsidP="00700E9D"/>
        </w:tc>
        <w:tc>
          <w:tcPr>
            <w:tcW w:w="5894" w:type="dxa"/>
            <w:shd w:val="clear" w:color="auto" w:fill="auto"/>
          </w:tcPr>
          <w:p w:rsidR="00311839" w:rsidRDefault="00311839" w:rsidP="00700E9D"/>
        </w:tc>
      </w:tr>
    </w:tbl>
    <w:p w:rsidR="00A42B6E" w:rsidRDefault="00A42B6E" w:rsidP="00700E9D"/>
    <w:p w:rsidR="00A42B6E" w:rsidRDefault="00A42B6E" w:rsidP="00700E9D"/>
    <w:p w:rsidR="00A42B6E" w:rsidRDefault="00A42B6E" w:rsidP="00700E9D"/>
    <w:p w:rsidR="007B6DDE" w:rsidRDefault="005B5C7B" w:rsidP="00700E9D">
      <w:r>
        <w:rPr>
          <w:rFonts w:hint="eastAsia"/>
        </w:rPr>
        <w:t>&lt;</w:t>
      </w:r>
      <w:r w:rsidR="00311839">
        <w:rPr>
          <w:rFonts w:hint="eastAsia"/>
        </w:rPr>
        <w:t>附</w:t>
      </w:r>
      <w:r w:rsidR="00311839">
        <w:rPr>
          <w:rFonts w:hint="eastAsia"/>
        </w:rPr>
        <w:t>SQL</w:t>
      </w:r>
      <w:r w:rsidR="00455B2D">
        <w:rPr>
          <w:rFonts w:hint="eastAsia"/>
        </w:rPr>
        <w:t>数据库结构</w:t>
      </w:r>
      <w:r w:rsidR="00311839">
        <w:rPr>
          <w:rFonts w:hint="eastAsia"/>
        </w:rPr>
        <w:t>定义文档</w:t>
      </w:r>
      <w:r>
        <w:rPr>
          <w:rFonts w:hint="eastAsia"/>
        </w:rPr>
        <w:t>&gt;</w:t>
      </w:r>
    </w:p>
    <w:p w:rsidR="005B5C7B" w:rsidRDefault="005B5C7B" w:rsidP="00700E9D"/>
    <w:p w:rsidR="00551C42" w:rsidRDefault="00551C42" w:rsidP="00700E9D"/>
    <w:p w:rsidR="001D5BA7" w:rsidRDefault="001D5BA7" w:rsidP="001D5BA7">
      <w:pPr>
        <w:pStyle w:val="1"/>
      </w:pPr>
      <w:r>
        <w:br w:type="page"/>
      </w:r>
      <w:bookmarkStart w:id="17" w:name="_Toc65496692"/>
      <w:r>
        <w:rPr>
          <w:rFonts w:hint="eastAsia"/>
        </w:rPr>
        <w:lastRenderedPageBreak/>
        <w:t>接口规范</w:t>
      </w:r>
      <w:bookmarkEnd w:id="17"/>
    </w:p>
    <w:p w:rsidR="00551C42" w:rsidRDefault="00551C42" w:rsidP="00700E9D"/>
    <w:p w:rsidR="00A54E93" w:rsidRDefault="00C230D4" w:rsidP="00C230D4">
      <w:pPr>
        <w:pStyle w:val="2"/>
      </w:pPr>
      <w:bookmarkStart w:id="18" w:name="_Toc65496693"/>
      <w:r>
        <w:rPr>
          <w:rFonts w:hint="eastAsia"/>
        </w:rPr>
        <w:t>&lt;</w:t>
      </w:r>
      <w:r w:rsidR="00D232EF">
        <w:rPr>
          <w:rFonts w:hint="eastAsia"/>
        </w:rPr>
        <w:t>模块</w:t>
      </w:r>
      <w:r w:rsidR="00D232EF">
        <w:rPr>
          <w:rFonts w:hint="eastAsia"/>
        </w:rPr>
        <w:t>1 API</w:t>
      </w:r>
      <w:r>
        <w:rPr>
          <w:rFonts w:hint="eastAsia"/>
        </w:rPr>
        <w:t>&gt;</w:t>
      </w:r>
      <w:bookmarkEnd w:id="18"/>
    </w:p>
    <w:p w:rsidR="00907835" w:rsidRDefault="00907835" w:rsidP="00A1139E"/>
    <w:p w:rsidR="00A1139E" w:rsidRPr="001F15ED" w:rsidRDefault="006E0509" w:rsidP="004533E2">
      <w:pPr>
        <w:numPr>
          <w:ilvl w:val="0"/>
          <w:numId w:val="11"/>
        </w:numPr>
        <w:rPr>
          <w:b/>
        </w:rPr>
      </w:pPr>
      <w:r w:rsidRPr="001F15ED">
        <w:rPr>
          <w:rFonts w:hint="eastAsia"/>
          <w:b/>
        </w:rPr>
        <w:t>描述</w:t>
      </w:r>
    </w:p>
    <w:p w:rsidR="00907835" w:rsidRDefault="004533E2" w:rsidP="00A1139E">
      <w:r>
        <w:rPr>
          <w:rFonts w:hint="eastAsia"/>
        </w:rPr>
        <w:t>&lt;</w:t>
      </w:r>
      <w:r>
        <w:rPr>
          <w:rFonts w:hint="eastAsia"/>
        </w:rPr>
        <w:t>模块功能和设计描述</w:t>
      </w:r>
      <w:r w:rsidR="00AA507F">
        <w:rPr>
          <w:rFonts w:hint="eastAsia"/>
        </w:rPr>
        <w:t>(</w:t>
      </w:r>
      <w:r w:rsidR="00D26D82">
        <w:rPr>
          <w:rFonts w:hint="eastAsia"/>
        </w:rPr>
        <w:t>简要</w:t>
      </w:r>
      <w:r w:rsidR="00AA507F">
        <w:rPr>
          <w:rFonts w:hint="eastAsia"/>
        </w:rPr>
        <w:t>描述</w:t>
      </w:r>
      <w:r w:rsidR="00AA507F">
        <w:rPr>
          <w:rFonts w:hint="eastAsia"/>
        </w:rPr>
        <w:t>)</w:t>
      </w:r>
      <w:r>
        <w:rPr>
          <w:rFonts w:hint="eastAsia"/>
        </w:rPr>
        <w:t>&gt;</w:t>
      </w:r>
    </w:p>
    <w:p w:rsidR="00180444" w:rsidRDefault="00180444" w:rsidP="00A1139E">
      <w:r>
        <w:rPr>
          <w:rFonts w:hint="eastAsia"/>
        </w:rPr>
        <w:t>用户类：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User(</w:t>
      </w:r>
      <w:r>
        <w:rPr>
          <w:rFonts w:hint="eastAsia"/>
        </w:rPr>
        <w:t>用户</w:t>
      </w:r>
      <w:r>
        <w:rPr>
          <w:rFonts w:hint="eastAsia"/>
        </w:rPr>
        <w:t>)</w:t>
      </w:r>
    </w:p>
    <w:p w:rsidR="00180444" w:rsidRDefault="00180444" w:rsidP="00A1139E">
      <w:r>
        <w:rPr>
          <w:rFonts w:hint="eastAsia"/>
        </w:rPr>
        <w:t>继承类：经理用户，作业员组长用户，作业员小组长用户，普通作业员用户，质量检查用户</w:t>
      </w:r>
    </w:p>
    <w:p w:rsidR="004C35B5" w:rsidRDefault="004C35B5" w:rsidP="00A1139E">
      <w:r>
        <w:rPr>
          <w:rFonts w:hint="eastAsia"/>
        </w:rPr>
        <w:t>用户操作类：数据接收和发送</w:t>
      </w:r>
    </w:p>
    <w:p w:rsidR="004C35B5" w:rsidRPr="004C35B5" w:rsidRDefault="004C35B5" w:rsidP="00A1139E">
      <w:r>
        <w:rPr>
          <w:rFonts w:hint="eastAsia"/>
        </w:rPr>
        <w:t>用户权限类：</w:t>
      </w:r>
    </w:p>
    <w:p w:rsidR="004533E2" w:rsidRPr="004C35B5" w:rsidRDefault="004533E2" w:rsidP="00A1139E"/>
    <w:p w:rsidR="006E0509" w:rsidRPr="001F15ED" w:rsidRDefault="00A66C18" w:rsidP="004533E2">
      <w:pPr>
        <w:numPr>
          <w:ilvl w:val="0"/>
          <w:numId w:val="11"/>
        </w:numPr>
        <w:rPr>
          <w:b/>
        </w:rPr>
      </w:pPr>
      <w:r>
        <w:rPr>
          <w:rFonts w:hint="eastAsia"/>
          <w:b/>
        </w:rPr>
        <w:t>集成和部署</w:t>
      </w:r>
    </w:p>
    <w:p w:rsidR="005C076C" w:rsidRDefault="004533E2" w:rsidP="00A1139E">
      <w:r>
        <w:rPr>
          <w:rFonts w:hint="eastAsia"/>
        </w:rPr>
        <w:t>&lt;</w:t>
      </w:r>
      <w:r>
        <w:rPr>
          <w:rFonts w:hint="eastAsia"/>
        </w:rPr>
        <w:t>描述模块如何同系统集成，实现形式是</w:t>
      </w:r>
      <w:r>
        <w:rPr>
          <w:rFonts w:hint="eastAsia"/>
        </w:rPr>
        <w:t>DLL, EXE</w:t>
      </w:r>
      <w:r>
        <w:rPr>
          <w:rFonts w:hint="eastAsia"/>
        </w:rPr>
        <w:t>或</w:t>
      </w:r>
      <w:r w:rsidR="00834008">
        <w:rPr>
          <w:rFonts w:hint="eastAsia"/>
        </w:rPr>
        <w:t>是</w:t>
      </w:r>
      <w:r>
        <w:rPr>
          <w:rFonts w:hint="eastAsia"/>
        </w:rPr>
        <w:t>嵌入式代码</w:t>
      </w:r>
      <w:r>
        <w:rPr>
          <w:rFonts w:hint="eastAsia"/>
        </w:rPr>
        <w:t>&gt;</w:t>
      </w:r>
    </w:p>
    <w:p w:rsidR="008873A9" w:rsidRDefault="008873A9" w:rsidP="00A1139E"/>
    <w:p w:rsidR="0002638E" w:rsidRDefault="009656F1" w:rsidP="009656F1">
      <w:pPr>
        <w:pStyle w:val="3"/>
      </w:pPr>
      <w:bookmarkStart w:id="19" w:name="_Toc65496694"/>
      <w:r>
        <w:rPr>
          <w:rFonts w:hint="eastAsia"/>
        </w:rPr>
        <w:t>Interface1</w:t>
      </w:r>
      <w:bookmarkEnd w:id="19"/>
    </w:p>
    <w:p w:rsidR="009656F1" w:rsidRDefault="009656F1" w:rsidP="00A1139E">
      <w:r>
        <w:rPr>
          <w:rFonts w:hint="eastAsia"/>
        </w:rPr>
        <w:t>&lt;</w:t>
      </w:r>
      <w:proofErr w:type="gramStart"/>
      <w:r>
        <w:rPr>
          <w:rFonts w:hint="eastAsia"/>
        </w:rPr>
        <w:t>interface</w:t>
      </w:r>
      <w:r w:rsidR="000B0207">
        <w:rPr>
          <w:rFonts w:hint="eastAsia"/>
        </w:rPr>
        <w:t>1</w:t>
      </w:r>
      <w:proofErr w:type="gramEnd"/>
      <w:r>
        <w:rPr>
          <w:rFonts w:hint="eastAsia"/>
        </w:rPr>
        <w:t xml:space="preserve"> description&gt;</w:t>
      </w:r>
    </w:p>
    <w:p w:rsidR="00601247" w:rsidRDefault="00601247" w:rsidP="00A1139E"/>
    <w:p w:rsidR="00D170D3" w:rsidRDefault="000474F2" w:rsidP="000474F2">
      <w:pPr>
        <w:numPr>
          <w:ilvl w:val="0"/>
          <w:numId w:val="10"/>
        </w:numPr>
      </w:pPr>
      <w:r>
        <w:t>F</w:t>
      </w:r>
      <w:r>
        <w:rPr>
          <w:rFonts w:hint="eastAsia"/>
        </w:rPr>
        <w:t>unction1</w:t>
      </w:r>
    </w:p>
    <w:p w:rsidR="0002638E" w:rsidRPr="000474F2" w:rsidRDefault="00A43652" w:rsidP="00A1139E">
      <w:pPr>
        <w:rPr>
          <w:b/>
        </w:rPr>
      </w:pPr>
      <w:proofErr w:type="gramStart"/>
      <w:r w:rsidRPr="000474F2">
        <w:rPr>
          <w:rFonts w:hint="eastAsia"/>
          <w:b/>
        </w:rPr>
        <w:t>string</w:t>
      </w:r>
      <w:proofErr w:type="gramEnd"/>
      <w:r w:rsidRPr="000474F2">
        <w:rPr>
          <w:rFonts w:hint="eastAsia"/>
          <w:b/>
        </w:rPr>
        <w:t xml:space="preserve"> </w:t>
      </w:r>
      <w:r w:rsidR="0002638E" w:rsidRPr="000474F2">
        <w:rPr>
          <w:rFonts w:hint="eastAsia"/>
          <w:b/>
        </w:rPr>
        <w:t>function1(</w:t>
      </w:r>
      <w:proofErr w:type="spellStart"/>
      <w:r w:rsidR="00D170D3" w:rsidRPr="000474F2">
        <w:rPr>
          <w:rFonts w:hint="eastAsia"/>
          <w:b/>
        </w:rPr>
        <w:t>int</w:t>
      </w:r>
      <w:proofErr w:type="spellEnd"/>
      <w:r w:rsidR="00D170D3" w:rsidRPr="000474F2">
        <w:rPr>
          <w:rFonts w:hint="eastAsia"/>
          <w:b/>
        </w:rPr>
        <w:t xml:space="preserve"> </w:t>
      </w:r>
      <w:r w:rsidR="0002638E" w:rsidRPr="000474F2">
        <w:rPr>
          <w:rFonts w:hint="eastAsia"/>
          <w:b/>
        </w:rPr>
        <w:t xml:space="preserve">param1, </w:t>
      </w:r>
      <w:r w:rsidR="00D170D3" w:rsidRPr="000474F2">
        <w:rPr>
          <w:rFonts w:hint="eastAsia"/>
          <w:b/>
        </w:rPr>
        <w:t xml:space="preserve">string </w:t>
      </w:r>
      <w:r w:rsidR="0002638E" w:rsidRPr="000474F2">
        <w:rPr>
          <w:rFonts w:hint="eastAsia"/>
          <w:b/>
        </w:rPr>
        <w:t xml:space="preserve">param2, </w:t>
      </w:r>
      <w:r w:rsidR="0002638E" w:rsidRPr="000474F2">
        <w:rPr>
          <w:b/>
        </w:rPr>
        <w:t>…</w:t>
      </w:r>
      <w:r w:rsidR="0002638E" w:rsidRPr="000474F2">
        <w:rPr>
          <w:rFonts w:hint="eastAsia"/>
          <w:b/>
        </w:rPr>
        <w:t>)</w:t>
      </w:r>
    </w:p>
    <w:p w:rsidR="0002638E" w:rsidRDefault="00D170D3" w:rsidP="00A1139E">
      <w:r>
        <w:rPr>
          <w:rFonts w:hint="eastAsia"/>
        </w:rPr>
        <w:t>&lt;</w:t>
      </w:r>
      <w:proofErr w:type="gramStart"/>
      <w:r>
        <w:t>function</w:t>
      </w:r>
      <w:r w:rsidR="000474F2">
        <w:rPr>
          <w:rFonts w:hint="eastAsia"/>
        </w:rPr>
        <w:t>1</w:t>
      </w:r>
      <w:proofErr w:type="gramEnd"/>
      <w:r>
        <w:rPr>
          <w:rFonts w:hint="eastAsia"/>
        </w:rPr>
        <w:t xml:space="preserve"> </w:t>
      </w:r>
      <w:r>
        <w:t>description</w:t>
      </w:r>
      <w:r>
        <w:rPr>
          <w:rFonts w:hint="eastAsia"/>
        </w:rPr>
        <w:t>&gt;</w:t>
      </w:r>
    </w:p>
    <w:p w:rsidR="00D170D3" w:rsidRDefault="00D170D3" w:rsidP="00A1139E">
      <w:r>
        <w:rPr>
          <w:rFonts w:hint="eastAsia"/>
        </w:rPr>
        <w:t>param1 - &lt;param1 description&gt;</w:t>
      </w:r>
    </w:p>
    <w:p w:rsidR="00D170D3" w:rsidRPr="00D170D3" w:rsidRDefault="00D170D3" w:rsidP="00A1139E">
      <w:r>
        <w:rPr>
          <w:rFonts w:hint="eastAsia"/>
        </w:rPr>
        <w:t>param2 - &lt;param2 description&gt;</w:t>
      </w:r>
    </w:p>
    <w:p w:rsidR="0002638E" w:rsidRDefault="0002638E" w:rsidP="00A1139E"/>
    <w:p w:rsidR="000474F2" w:rsidRDefault="000474F2" w:rsidP="000474F2">
      <w:pPr>
        <w:numPr>
          <w:ilvl w:val="0"/>
          <w:numId w:val="10"/>
        </w:numPr>
      </w:pPr>
      <w:r>
        <w:t>F</w:t>
      </w:r>
      <w:r>
        <w:rPr>
          <w:rFonts w:hint="eastAsia"/>
        </w:rPr>
        <w:t>unction2</w:t>
      </w:r>
    </w:p>
    <w:p w:rsidR="000474F2" w:rsidRPr="000474F2" w:rsidRDefault="000474F2" w:rsidP="000474F2">
      <w:pPr>
        <w:rPr>
          <w:b/>
        </w:rPr>
      </w:pPr>
      <w:proofErr w:type="gramStart"/>
      <w:r w:rsidRPr="000474F2">
        <w:rPr>
          <w:rFonts w:hint="eastAsia"/>
          <w:b/>
        </w:rPr>
        <w:t>string</w:t>
      </w:r>
      <w:proofErr w:type="gramEnd"/>
      <w:r w:rsidRPr="000474F2">
        <w:rPr>
          <w:rFonts w:hint="eastAsia"/>
          <w:b/>
        </w:rPr>
        <w:t xml:space="preserve"> function</w:t>
      </w:r>
      <w:r>
        <w:rPr>
          <w:rFonts w:hint="eastAsia"/>
          <w:b/>
        </w:rPr>
        <w:t>2</w:t>
      </w:r>
      <w:r w:rsidRPr="000474F2">
        <w:rPr>
          <w:rFonts w:hint="eastAsia"/>
          <w:b/>
        </w:rPr>
        <w:t>(</w:t>
      </w:r>
      <w:proofErr w:type="spellStart"/>
      <w:r w:rsidRPr="000474F2">
        <w:rPr>
          <w:rFonts w:hint="eastAsia"/>
          <w:b/>
        </w:rPr>
        <w:t>int</w:t>
      </w:r>
      <w:proofErr w:type="spellEnd"/>
      <w:r w:rsidRPr="000474F2">
        <w:rPr>
          <w:rFonts w:hint="eastAsia"/>
          <w:b/>
        </w:rPr>
        <w:t xml:space="preserve"> param1, string param2, </w:t>
      </w:r>
      <w:r w:rsidRPr="000474F2">
        <w:rPr>
          <w:b/>
        </w:rPr>
        <w:t>…</w:t>
      </w:r>
      <w:r w:rsidRPr="000474F2">
        <w:rPr>
          <w:rFonts w:hint="eastAsia"/>
          <w:b/>
        </w:rPr>
        <w:t>)</w:t>
      </w:r>
    </w:p>
    <w:p w:rsidR="000474F2" w:rsidRDefault="000474F2" w:rsidP="000474F2">
      <w:r>
        <w:rPr>
          <w:rFonts w:hint="eastAsia"/>
        </w:rPr>
        <w:t>&lt;</w:t>
      </w:r>
      <w:proofErr w:type="gramStart"/>
      <w:r>
        <w:t>function</w:t>
      </w:r>
      <w:r>
        <w:rPr>
          <w:rFonts w:hint="eastAsia"/>
        </w:rPr>
        <w:t>2</w:t>
      </w:r>
      <w:proofErr w:type="gramEnd"/>
      <w:r>
        <w:rPr>
          <w:rFonts w:hint="eastAsia"/>
        </w:rPr>
        <w:t xml:space="preserve"> </w:t>
      </w:r>
      <w:r>
        <w:t>description</w:t>
      </w:r>
      <w:r>
        <w:rPr>
          <w:rFonts w:hint="eastAsia"/>
        </w:rPr>
        <w:t>&gt;</w:t>
      </w:r>
    </w:p>
    <w:p w:rsidR="000474F2" w:rsidRDefault="000474F2" w:rsidP="000474F2">
      <w:r>
        <w:rPr>
          <w:rFonts w:hint="eastAsia"/>
        </w:rPr>
        <w:t>param1 - &lt;param1 description&gt;</w:t>
      </w:r>
    </w:p>
    <w:p w:rsidR="000474F2" w:rsidRPr="00D170D3" w:rsidRDefault="000474F2" w:rsidP="000474F2">
      <w:r>
        <w:rPr>
          <w:rFonts w:hint="eastAsia"/>
        </w:rPr>
        <w:t>param2 - &lt;param2 description&gt;</w:t>
      </w:r>
    </w:p>
    <w:p w:rsidR="000474F2" w:rsidRDefault="000474F2" w:rsidP="000474F2"/>
    <w:p w:rsidR="00D170D3" w:rsidRDefault="00D170D3" w:rsidP="00A1139E"/>
    <w:p w:rsidR="000B0207" w:rsidRDefault="000B0207" w:rsidP="008A0C3C">
      <w:pPr>
        <w:pStyle w:val="3"/>
      </w:pPr>
      <w:bookmarkStart w:id="20" w:name="_Toc65496695"/>
      <w:r>
        <w:rPr>
          <w:rFonts w:hint="eastAsia"/>
        </w:rPr>
        <w:t>Interface</w:t>
      </w:r>
      <w:r w:rsidR="00741814">
        <w:rPr>
          <w:rFonts w:hint="eastAsia"/>
        </w:rPr>
        <w:t>2</w:t>
      </w:r>
      <w:bookmarkEnd w:id="20"/>
    </w:p>
    <w:p w:rsidR="00C90F99" w:rsidRDefault="00C90F99" w:rsidP="00C90F99">
      <w:pPr>
        <w:pStyle w:val="a0"/>
        <w:ind w:firstLine="0"/>
      </w:pPr>
    </w:p>
    <w:p w:rsidR="00C90F99" w:rsidRDefault="00C90F99" w:rsidP="00C90F99">
      <w:pPr>
        <w:pStyle w:val="a0"/>
        <w:ind w:firstLine="0"/>
      </w:pPr>
    </w:p>
    <w:p w:rsidR="00C90F99" w:rsidRDefault="00C90F99" w:rsidP="00C90F99">
      <w:pPr>
        <w:pStyle w:val="a0"/>
        <w:ind w:firstLine="0"/>
      </w:pPr>
    </w:p>
    <w:p w:rsidR="00C90F99" w:rsidRPr="00C90F99" w:rsidRDefault="00C90F99" w:rsidP="00C90F99">
      <w:pPr>
        <w:pStyle w:val="a0"/>
        <w:ind w:firstLine="0"/>
      </w:pPr>
    </w:p>
    <w:p w:rsidR="00D170D3" w:rsidRDefault="00116E6C" w:rsidP="00A1139E">
      <w:r>
        <w:br w:type="page"/>
      </w:r>
    </w:p>
    <w:p w:rsidR="00A1139E" w:rsidRDefault="00A1139E" w:rsidP="00A1139E">
      <w:pPr>
        <w:pStyle w:val="2"/>
      </w:pPr>
      <w:bookmarkStart w:id="21" w:name="_Toc65496696"/>
      <w:r>
        <w:rPr>
          <w:rFonts w:hint="eastAsia"/>
        </w:rPr>
        <w:lastRenderedPageBreak/>
        <w:t>&lt;</w:t>
      </w:r>
      <w:r w:rsidR="00095F4F">
        <w:rPr>
          <w:rFonts w:hint="eastAsia"/>
        </w:rPr>
        <w:t>模块</w:t>
      </w:r>
      <w:r w:rsidR="00D232EF">
        <w:rPr>
          <w:rFonts w:hint="eastAsia"/>
        </w:rPr>
        <w:t>2 API</w:t>
      </w:r>
      <w:r>
        <w:rPr>
          <w:rFonts w:hint="eastAsia"/>
        </w:rPr>
        <w:t>&gt;</w:t>
      </w:r>
      <w:bookmarkEnd w:id="21"/>
    </w:p>
    <w:p w:rsidR="008C67B4" w:rsidRDefault="008C67B4" w:rsidP="008C67B4"/>
    <w:p w:rsidR="008C67B4" w:rsidRDefault="008C67B4" w:rsidP="008C67B4">
      <w:pPr>
        <w:pStyle w:val="2"/>
      </w:pPr>
      <w:bookmarkStart w:id="22" w:name="_Toc65496697"/>
      <w:r>
        <w:rPr>
          <w:rFonts w:hint="eastAsia"/>
        </w:rPr>
        <w:t>&lt;</w:t>
      </w:r>
      <w:r w:rsidR="00095F4F">
        <w:rPr>
          <w:rFonts w:hint="eastAsia"/>
        </w:rPr>
        <w:t>模块</w:t>
      </w:r>
      <w:r>
        <w:rPr>
          <w:rFonts w:hint="eastAsia"/>
        </w:rPr>
        <w:t>3 API&gt;</w:t>
      </w:r>
      <w:bookmarkEnd w:id="22"/>
    </w:p>
    <w:p w:rsidR="008C67B4" w:rsidRDefault="008C67B4" w:rsidP="008C67B4"/>
    <w:p w:rsidR="008C67B4" w:rsidRDefault="008C67B4" w:rsidP="00A1139E"/>
    <w:p w:rsidR="00A1139E" w:rsidRDefault="00A1139E" w:rsidP="00A1139E">
      <w:pPr>
        <w:pStyle w:val="2"/>
      </w:pPr>
      <w:bookmarkStart w:id="23" w:name="_Toc65496698"/>
      <w:r>
        <w:rPr>
          <w:rFonts w:hint="eastAsia"/>
        </w:rPr>
        <w:t>&lt;</w:t>
      </w:r>
      <w:r>
        <w:rPr>
          <w:rFonts w:hint="eastAsia"/>
        </w:rPr>
        <w:t>数据库</w:t>
      </w:r>
      <w:r w:rsidR="00DC5FED">
        <w:rPr>
          <w:rFonts w:hint="eastAsia"/>
        </w:rPr>
        <w:t>API</w:t>
      </w:r>
      <w:r>
        <w:rPr>
          <w:rFonts w:hint="eastAsia"/>
        </w:rPr>
        <w:t>&gt;</w:t>
      </w:r>
      <w:bookmarkEnd w:id="23"/>
    </w:p>
    <w:p w:rsidR="00A1139E" w:rsidRDefault="00A1139E" w:rsidP="00A1139E"/>
    <w:p w:rsidR="002B240C" w:rsidRDefault="005F70CC" w:rsidP="00700E9D">
      <w:r>
        <w:rPr>
          <w:rFonts w:hint="eastAsia"/>
        </w:rPr>
        <w:t>定义数据库存储过程接口</w:t>
      </w:r>
    </w:p>
    <w:p w:rsidR="002B240C" w:rsidRDefault="002B240C" w:rsidP="00700E9D"/>
    <w:p w:rsidR="002B240C" w:rsidRDefault="002B240C" w:rsidP="00700E9D"/>
    <w:p w:rsidR="002B240C" w:rsidRDefault="002B240C" w:rsidP="00700E9D"/>
    <w:p w:rsidR="002B240C" w:rsidRDefault="002B240C" w:rsidP="00700E9D"/>
    <w:p w:rsidR="002B240C" w:rsidRDefault="002B240C" w:rsidP="00700E9D"/>
    <w:p w:rsidR="002B240C" w:rsidRDefault="002B240C" w:rsidP="00700E9D"/>
    <w:p w:rsidR="002B240C" w:rsidRDefault="002B240C" w:rsidP="00700E9D"/>
    <w:p w:rsidR="002B240C" w:rsidRDefault="002B240C" w:rsidP="00700E9D"/>
    <w:p w:rsidR="002B240C" w:rsidRDefault="002B240C" w:rsidP="00700E9D"/>
    <w:p w:rsidR="002B240C" w:rsidRDefault="002B240C" w:rsidP="00700E9D"/>
    <w:p w:rsidR="00700E9D" w:rsidRPr="00700E9D" w:rsidRDefault="00700E9D" w:rsidP="00700E9D">
      <w:r>
        <w:br w:type="page"/>
      </w:r>
    </w:p>
    <w:p w:rsidR="001D77E0" w:rsidRDefault="008359FE" w:rsidP="00422DE6">
      <w:pPr>
        <w:pStyle w:val="1"/>
      </w:pPr>
      <w:bookmarkStart w:id="24" w:name="_Toc65496699"/>
      <w:r>
        <w:rPr>
          <w:rFonts w:hint="eastAsia"/>
        </w:rPr>
        <w:lastRenderedPageBreak/>
        <w:t>模块</w:t>
      </w:r>
      <w:r w:rsidR="001D77E0">
        <w:rPr>
          <w:rFonts w:hint="eastAsia"/>
        </w:rPr>
        <w:t>设计</w:t>
      </w:r>
      <w:bookmarkEnd w:id="24"/>
    </w:p>
    <w:p w:rsidR="00EC22F1" w:rsidRDefault="00EC22F1" w:rsidP="00EC22F1"/>
    <w:p w:rsidR="00EC22F1" w:rsidRPr="00EC22F1" w:rsidRDefault="00EC22F1" w:rsidP="00EC22F1"/>
    <w:p w:rsidR="001D77E0" w:rsidRDefault="001D77E0" w:rsidP="001D77E0">
      <w:pPr>
        <w:pStyle w:val="2"/>
      </w:pPr>
      <w:bookmarkStart w:id="25" w:name="_Toc65496700"/>
      <w:r>
        <w:rPr>
          <w:rFonts w:hint="eastAsia"/>
        </w:rPr>
        <w:t>Module1</w:t>
      </w:r>
      <w:r>
        <w:rPr>
          <w:rFonts w:hint="eastAsia"/>
        </w:rPr>
        <w:t>设计</w:t>
      </w:r>
      <w:bookmarkEnd w:id="25"/>
    </w:p>
    <w:p w:rsidR="005650F0" w:rsidRDefault="005650F0" w:rsidP="005650F0">
      <w:pPr>
        <w:pStyle w:val="a0"/>
      </w:pPr>
    </w:p>
    <w:p w:rsidR="00925301" w:rsidRDefault="006A4D5A" w:rsidP="00925301">
      <w:r>
        <w:rPr>
          <w:rFonts w:hint="eastAsia"/>
        </w:rPr>
        <w:t>&lt;</w:t>
      </w:r>
      <w:r w:rsidR="00CD2782">
        <w:rPr>
          <w:rFonts w:hint="eastAsia"/>
        </w:rPr>
        <w:t>根据</w:t>
      </w:r>
      <w:r>
        <w:rPr>
          <w:rFonts w:hint="eastAsia"/>
        </w:rPr>
        <w:t>具体情况</w:t>
      </w:r>
      <w:r w:rsidR="00925301">
        <w:rPr>
          <w:rFonts w:hint="eastAsia"/>
        </w:rPr>
        <w:t>细化模块设计</w:t>
      </w:r>
      <w:r w:rsidR="00925301">
        <w:rPr>
          <w:rFonts w:hint="eastAsia"/>
        </w:rPr>
        <w:t>&gt;</w:t>
      </w:r>
    </w:p>
    <w:p w:rsidR="00925301" w:rsidRPr="00F87A67" w:rsidRDefault="00925301" w:rsidP="005650F0">
      <w:pPr>
        <w:pStyle w:val="a0"/>
      </w:pPr>
    </w:p>
    <w:p w:rsidR="005650F0" w:rsidRDefault="005650F0" w:rsidP="005650F0">
      <w:pPr>
        <w:pStyle w:val="3"/>
      </w:pPr>
      <w:bookmarkStart w:id="26" w:name="_Toc65496701"/>
      <w:r>
        <w:rPr>
          <w:rFonts w:hint="eastAsia"/>
        </w:rPr>
        <w:t>模块设计描述</w:t>
      </w:r>
      <w:bookmarkEnd w:id="26"/>
    </w:p>
    <w:p w:rsidR="00CE3CB1" w:rsidRDefault="00CE3CB1" w:rsidP="00015EF6">
      <w:pPr>
        <w:pStyle w:val="a0"/>
        <w:ind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QTcpServer</w:t>
      </w:r>
      <w:proofErr w:type="spellEnd"/>
      <w:r>
        <w:rPr>
          <w:rFonts w:hint="eastAsia"/>
        </w:rPr>
        <w:t>组件作为侦听的服务器接收数据</w:t>
      </w:r>
    </w:p>
    <w:p w:rsidR="00CE3CB1" w:rsidRPr="00CE3CB1" w:rsidRDefault="00CE3CB1" w:rsidP="00015EF6">
      <w:pPr>
        <w:pStyle w:val="a0"/>
        <w:ind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QTcpSocket</w:t>
      </w:r>
      <w:proofErr w:type="spellEnd"/>
      <w:r>
        <w:rPr>
          <w:rFonts w:hint="eastAsia"/>
        </w:rPr>
        <w:t>组件作为连接服务器和发送数据</w:t>
      </w:r>
    </w:p>
    <w:p w:rsidR="00CE3CB1" w:rsidRDefault="00CE3CB1" w:rsidP="00CE3CB1">
      <w:pPr>
        <w:pStyle w:val="a0"/>
        <w:numPr>
          <w:ilvl w:val="0"/>
          <w:numId w:val="14"/>
        </w:numPr>
        <w:rPr>
          <w:rFonts w:hint="eastAsia"/>
        </w:rPr>
      </w:pPr>
      <w:proofErr w:type="spellStart"/>
      <w:r>
        <w:rPr>
          <w:rFonts w:hint="eastAsia"/>
        </w:rPr>
        <w:t>QTcpServer</w:t>
      </w:r>
      <w:proofErr w:type="spellEnd"/>
      <w:r>
        <w:rPr>
          <w:rFonts w:hint="eastAsia"/>
        </w:rPr>
        <w:t>的服务器地址与端口需要在网络中广播出去</w:t>
      </w:r>
      <w:r>
        <w:rPr>
          <w:rFonts w:hint="eastAsia"/>
        </w:rPr>
        <w:t>,</w:t>
      </w:r>
      <w:r>
        <w:rPr>
          <w:rFonts w:hint="eastAsia"/>
        </w:rPr>
        <w:t>让其他</w:t>
      </w:r>
      <w:proofErr w:type="spellStart"/>
      <w:r>
        <w:rPr>
          <w:rFonts w:hint="eastAsia"/>
        </w:rPr>
        <w:t>TcpSocket</w:t>
      </w:r>
      <w:proofErr w:type="spellEnd"/>
      <w:r>
        <w:rPr>
          <w:rFonts w:hint="eastAsia"/>
        </w:rPr>
        <w:t>客户端能连接上，所以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UdpSocket</w:t>
      </w:r>
      <w:proofErr w:type="spellEnd"/>
      <w:r>
        <w:rPr>
          <w:rFonts w:hint="eastAsia"/>
        </w:rPr>
        <w:t>来广播自己的服务器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。</w:t>
      </w:r>
    </w:p>
    <w:p w:rsidR="00CE3CB1" w:rsidRDefault="00CE3CB1" w:rsidP="00CE3CB1">
      <w:pPr>
        <w:pStyle w:val="a0"/>
        <w:numPr>
          <w:ilvl w:val="0"/>
          <w:numId w:val="14"/>
        </w:numPr>
        <w:rPr>
          <w:rFonts w:hint="eastAsia"/>
        </w:rPr>
      </w:pPr>
      <w:proofErr w:type="spellStart"/>
      <w:r>
        <w:rPr>
          <w:rFonts w:hint="eastAsia"/>
        </w:rPr>
        <w:t>TcpSocket</w:t>
      </w:r>
      <w:proofErr w:type="spellEnd"/>
      <w:r w:rsidR="00C76658">
        <w:rPr>
          <w:rFonts w:hint="eastAsia"/>
        </w:rPr>
        <w:t>通过以接收到的广播地址和端口，来</w:t>
      </w:r>
      <w:proofErr w:type="spellStart"/>
      <w:r>
        <w:rPr>
          <w:rFonts w:hint="eastAsia"/>
        </w:rPr>
        <w:t>connectToHost</w:t>
      </w:r>
      <w:proofErr w:type="spellEnd"/>
      <w:r>
        <w:rPr>
          <w:rFonts w:hint="eastAsia"/>
        </w:rPr>
        <w:t>连接上去。将连接的主机加入到列表。</w:t>
      </w:r>
    </w:p>
    <w:p w:rsidR="00CE3CB1" w:rsidRDefault="00CE3CB1" w:rsidP="00CE3CB1">
      <w:pPr>
        <w:pStyle w:val="a0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以后要与该主机进行通信发送数据，则在线程中进行连接并收发数据。</w:t>
      </w:r>
    </w:p>
    <w:p w:rsidR="00CE3CB1" w:rsidRDefault="008656D1" w:rsidP="00015EF6">
      <w:pPr>
        <w:pStyle w:val="a0"/>
        <w:ind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62865</wp:posOffset>
                </wp:positionV>
                <wp:extent cx="5810250" cy="2733675"/>
                <wp:effectExtent l="0" t="0" r="19050" b="28575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733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7" o:spid="_x0000_s1026" style="position:absolute;left:0;text-align:left;margin-left:-3.75pt;margin-top:4.95pt;width:457.5pt;height:215.25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" filled="f" strokecolor="#00b050" strokeweight="1.5pt">
                <v:stroke dashstyle="dash"/>
              </v:rect>
            </w:pict>
          </mc:Fallback>
        </mc:AlternateContent>
      </w:r>
    </w:p>
    <w:p w:rsidR="00CE3CB1" w:rsidRDefault="00DE5273" w:rsidP="00015EF6">
      <w:pPr>
        <w:pStyle w:val="a0"/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6F50ACDD" wp14:editId="05047C85">
                <wp:simplePos x="0" y="0"/>
                <wp:positionH relativeFrom="column">
                  <wp:posOffset>2638424</wp:posOffset>
                </wp:positionH>
                <wp:positionV relativeFrom="paragraph">
                  <wp:posOffset>131445</wp:posOffset>
                </wp:positionV>
                <wp:extent cx="1304925" cy="304800"/>
                <wp:effectExtent l="0" t="0" r="104775" b="95250"/>
                <wp:wrapNone/>
                <wp:docPr id="16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DE52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sendBroadcastData</w:t>
                            </w:r>
                            <w:proofErr w:type="spellEnd"/>
                            <w:proofErr w:type="gramEnd"/>
                          </w:p>
                          <w:p w:rsidR="006C26C2" w:rsidRDefault="006C26C2" w:rsidP="00DE5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3" style="position:absolute;left:0;text-align:left;margin-left:207.75pt;margin-top:10.35pt;width:102.75pt;height:24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">
                <v:shadow on="t" opacity=".5" offset="6pt,6pt"/>
                <v:textbox>
                  <w:txbxContent>
                    <w:p w:rsidR="006C26C2" w:rsidRDefault="006C26C2" w:rsidP="00DE527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sendBroadcastData</w:t>
                      </w:r>
                      <w:proofErr w:type="spellEnd"/>
                      <w:proofErr w:type="gramEnd"/>
                    </w:p>
                    <w:p w:rsidR="006C26C2" w:rsidRDefault="006C26C2" w:rsidP="00DE5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60C85" w:rsidRDefault="00DE5273" w:rsidP="00015EF6">
      <w:pPr>
        <w:pStyle w:val="a0"/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19B23A6" wp14:editId="07B353ED">
                <wp:simplePos x="0" y="0"/>
                <wp:positionH relativeFrom="column">
                  <wp:posOffset>2057400</wp:posOffset>
                </wp:positionH>
                <wp:positionV relativeFrom="paragraph">
                  <wp:posOffset>76200</wp:posOffset>
                </wp:positionV>
                <wp:extent cx="581025" cy="2019300"/>
                <wp:effectExtent l="0" t="0" r="28575" b="19050"/>
                <wp:wrapNone/>
                <wp:docPr id="15" name="左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19300"/>
                        </a:xfrm>
                        <a:prstGeom prst="leftBrace">
                          <a:avLst>
                            <a:gd name="adj1" fmla="val 31284"/>
                            <a:gd name="adj2" fmla="val 346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5" o:spid="_x0000_s1026" type="#_x0000_t87" style="position:absolute;left:0;text-align:left;margin-left:162pt;margin-top:6pt;width:45.75pt;height:159pt;z-index:25178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" adj="1944,7485" strokecolor="#4579b8 [3044]"/>
            </w:pict>
          </mc:Fallback>
        </mc:AlternateContent>
      </w:r>
      <w:r w:rsidR="00B60C85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5A75C8E" wp14:editId="00966292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847725" cy="304800"/>
                <wp:effectExtent l="0" t="0" r="104775" b="95250"/>
                <wp:wrapNone/>
                <wp:docPr id="6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B60C8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TcpServer</w:t>
                            </w:r>
                            <w:proofErr w:type="spellEnd"/>
                          </w:p>
                          <w:p w:rsidR="006C26C2" w:rsidRDefault="006C26C2" w:rsidP="00B60C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4" style="position:absolute;left:0;text-align:left;margin-left:6pt;margin-top:6pt;width:66.75pt;height:24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">
                <v:shadow on="t" opacity=".5" offset="6pt,6pt"/>
                <v:textbox>
                  <w:txbxContent>
                    <w:p w:rsidR="006C26C2" w:rsidRDefault="006C26C2" w:rsidP="00B60C85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TcpServer</w:t>
                      </w:r>
                      <w:proofErr w:type="spellEnd"/>
                    </w:p>
                    <w:p w:rsidR="006C26C2" w:rsidRDefault="006C26C2" w:rsidP="00B60C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60C85" w:rsidRDefault="00882D3F" w:rsidP="00015EF6">
      <w:pPr>
        <w:pStyle w:val="a0"/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97154</wp:posOffset>
                </wp:positionV>
                <wp:extent cx="28575" cy="1609725"/>
                <wp:effectExtent l="57150" t="0" r="85725" b="6667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4" o:spid="_x0000_s1026" type="#_x0000_t32" style="position:absolute;left:0;text-align:left;margin-left:252pt;margin-top:7.65pt;width:2.25pt;height:126.75pt;z-index: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" strokecolor="black [3213]">
                <v:stroke dashstyle="3 1" endarrow="open"/>
              </v:shape>
            </w:pict>
          </mc:Fallback>
        </mc:AlternateContent>
      </w:r>
      <w:r w:rsidR="00DE5273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4502A3F" wp14:editId="32717700">
                <wp:simplePos x="0" y="0"/>
                <wp:positionH relativeFrom="column">
                  <wp:posOffset>4686300</wp:posOffset>
                </wp:positionH>
                <wp:positionV relativeFrom="paragraph">
                  <wp:posOffset>97155</wp:posOffset>
                </wp:positionV>
                <wp:extent cx="847725" cy="304800"/>
                <wp:effectExtent l="0" t="0" r="104775" b="95250"/>
                <wp:wrapNone/>
                <wp:docPr id="18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DE52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TcpSocket</w:t>
                            </w:r>
                            <w:proofErr w:type="spellEnd"/>
                          </w:p>
                          <w:p w:rsidR="006C26C2" w:rsidRDefault="006C26C2" w:rsidP="00DE5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5" style="position:absolute;left:0;text-align:left;margin-left:369pt;margin-top:7.65pt;width:66.75pt;height:24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">
                <v:shadow on="t" opacity=".5" offset="6pt,6pt"/>
                <v:textbox>
                  <w:txbxContent>
                    <w:p w:rsidR="006C26C2" w:rsidRDefault="006C26C2" w:rsidP="00DE527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TcpSocket</w:t>
                      </w:r>
                      <w:proofErr w:type="spellEnd"/>
                    </w:p>
                    <w:p w:rsidR="006C26C2" w:rsidRDefault="006C26C2" w:rsidP="00DE5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52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5EEFE40" wp14:editId="7C9CA4C4">
                <wp:simplePos x="0" y="0"/>
                <wp:positionH relativeFrom="column">
                  <wp:posOffset>504825</wp:posOffset>
                </wp:positionH>
                <wp:positionV relativeFrom="paragraph">
                  <wp:posOffset>182880</wp:posOffset>
                </wp:positionV>
                <wp:extent cx="0" cy="228600"/>
                <wp:effectExtent l="95250" t="0" r="571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39.75pt;margin-top:14.4pt;width:0;height:18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B60C85" w:rsidRDefault="00DE5273" w:rsidP="00015EF6">
      <w:pPr>
        <w:pStyle w:val="a0"/>
        <w:ind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580682E9" wp14:editId="0CD90947">
                <wp:simplePos x="0" y="0"/>
                <wp:positionH relativeFrom="column">
                  <wp:posOffset>3943350</wp:posOffset>
                </wp:positionH>
                <wp:positionV relativeFrom="paragraph">
                  <wp:posOffset>99060</wp:posOffset>
                </wp:positionV>
                <wp:extent cx="762000" cy="1504950"/>
                <wp:effectExtent l="0" t="76200" r="0" b="19050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049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31" o:spid="_x0000_s1026" type="#_x0000_t34" style="position:absolute;left:0;text-align:left;margin-left:310.5pt;margin-top:7.8pt;width:60pt;height:118.5pt;flip:y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B60C85" w:rsidRDefault="00882D3F" w:rsidP="00015EF6">
      <w:pPr>
        <w:pStyle w:val="a0"/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25783BE0" wp14:editId="109DCF5A">
                <wp:simplePos x="0" y="0"/>
                <wp:positionH relativeFrom="column">
                  <wp:posOffset>2628900</wp:posOffset>
                </wp:positionH>
                <wp:positionV relativeFrom="paragraph">
                  <wp:posOffset>110490</wp:posOffset>
                </wp:positionV>
                <wp:extent cx="1162050" cy="847725"/>
                <wp:effectExtent l="0" t="0" r="19050" b="2857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4772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D3F" w:rsidRDefault="00882D3F" w:rsidP="006C26C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imer :2s</w:t>
                            </w:r>
                            <w:proofErr w:type="gramEnd"/>
                          </w:p>
                          <w:p w:rsidR="006C26C2" w:rsidRDefault="00882D3F" w:rsidP="006C26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Broadcast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5" o:spid="_x0000_s1076" style="position:absolute;left:0;text-align:left;margin-left:207pt;margin-top:8.7pt;width:91.5pt;height:66.7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" fillcolor="white [3201]" strokecolor="black [3213]" strokeweight=".25pt">
                <v:textbox>
                  <w:txbxContent>
                    <w:p w:rsidR="00882D3F" w:rsidRDefault="00882D3F" w:rsidP="006C26C2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imer :2s</w:t>
                      </w:r>
                      <w:proofErr w:type="gramEnd"/>
                    </w:p>
                    <w:p w:rsidR="006C26C2" w:rsidRDefault="00882D3F" w:rsidP="006C26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Broadcast</w:t>
                      </w:r>
                    </w:p>
                  </w:txbxContent>
                </v:textbox>
              </v:oval>
            </w:pict>
          </mc:Fallback>
        </mc:AlternateContent>
      </w:r>
      <w:r w:rsidR="00DE52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72DDE5B" wp14:editId="35B840B8">
                <wp:simplePos x="0" y="0"/>
                <wp:positionH relativeFrom="column">
                  <wp:posOffset>5114925</wp:posOffset>
                </wp:positionH>
                <wp:positionV relativeFrom="paragraph">
                  <wp:posOffset>5715</wp:posOffset>
                </wp:positionV>
                <wp:extent cx="0" cy="228600"/>
                <wp:effectExtent l="9525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402.75pt;margin-top:.45pt;width:0;height:18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DE5273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897AFD4" wp14:editId="6E4141D0">
                <wp:simplePos x="0" y="0"/>
                <wp:positionH relativeFrom="column">
                  <wp:posOffset>1209675</wp:posOffset>
                </wp:positionH>
                <wp:positionV relativeFrom="paragraph">
                  <wp:posOffset>15240</wp:posOffset>
                </wp:positionV>
                <wp:extent cx="847725" cy="304800"/>
                <wp:effectExtent l="0" t="0" r="104775" b="95250"/>
                <wp:wrapNone/>
                <wp:docPr id="1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DE52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Broadcast</w:t>
                            </w:r>
                          </w:p>
                          <w:p w:rsidR="006C26C2" w:rsidRDefault="006C26C2" w:rsidP="00DE5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7" style="position:absolute;left:0;text-align:left;margin-left:95.25pt;margin-top:1.2pt;width:66.75pt;height:24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">
                <v:shadow on="t" opacity=".5" offset="6pt,6pt"/>
                <v:textbox>
                  <w:txbxContent>
                    <w:p w:rsidR="006C26C2" w:rsidRDefault="006C26C2" w:rsidP="00DE52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Broadcast</w:t>
                      </w:r>
                    </w:p>
                    <w:p w:rsidR="006C26C2" w:rsidRDefault="006C26C2" w:rsidP="00DE5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60C85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5886B4AF" wp14:editId="42CE7B9C">
                <wp:simplePos x="0" y="0"/>
                <wp:positionH relativeFrom="column">
                  <wp:posOffset>76200</wp:posOffset>
                </wp:positionH>
                <wp:positionV relativeFrom="paragraph">
                  <wp:posOffset>15240</wp:posOffset>
                </wp:positionV>
                <wp:extent cx="847725" cy="304800"/>
                <wp:effectExtent l="0" t="0" r="104775" b="95250"/>
                <wp:wrapNone/>
                <wp:docPr id="7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B60C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8" style="position:absolute;left:0;text-align:left;margin-left:6pt;margin-top:1.2pt;width:66.75pt;height:24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">
                <v:shadow on="t" opacity=".5" offset="6pt,6pt"/>
                <v:textbox>
                  <w:txbxContent>
                    <w:p w:rsidR="006C26C2" w:rsidRDefault="006C26C2" w:rsidP="00B60C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Bind</w:t>
                      </w:r>
                    </w:p>
                  </w:txbxContent>
                </v:textbox>
              </v:rect>
            </w:pict>
          </mc:Fallback>
        </mc:AlternateContent>
      </w:r>
    </w:p>
    <w:p w:rsidR="00B60C85" w:rsidRDefault="006C26C2" w:rsidP="00015EF6">
      <w:pPr>
        <w:pStyle w:val="a0"/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140969</wp:posOffset>
                </wp:positionV>
                <wp:extent cx="3152776" cy="1419225"/>
                <wp:effectExtent l="38100" t="0" r="9525" b="104775"/>
                <wp:wrapNone/>
                <wp:docPr id="63" name="肘形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152776" cy="1419225"/>
                        </a:xfrm>
                        <a:prstGeom prst="bentConnector3">
                          <a:avLst>
                            <a:gd name="adj1" fmla="val 43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63" o:spid="_x0000_s1026" type="#_x0000_t34" style="position:absolute;left:0;text-align:left;margin-left:120.75pt;margin-top:11.1pt;width:248.25pt;height:111.75pt;rotation:180;flip:y;z-index:251813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" adj="946" strokecolor="#4579b8 [3044]">
                <v:stroke endarrow="open"/>
              </v:shape>
            </w:pict>
          </mc:Fallback>
        </mc:AlternateContent>
      </w:r>
      <w:r w:rsidR="00DE5273"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0668E7F1" wp14:editId="0196BAFB">
                <wp:simplePos x="0" y="0"/>
                <wp:positionH relativeFrom="column">
                  <wp:posOffset>4686300</wp:posOffset>
                </wp:positionH>
                <wp:positionV relativeFrom="paragraph">
                  <wp:posOffset>36195</wp:posOffset>
                </wp:positionV>
                <wp:extent cx="847725" cy="304800"/>
                <wp:effectExtent l="0" t="0" r="104775" b="95250"/>
                <wp:wrapNone/>
                <wp:docPr id="2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DE52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Connect</w:t>
                            </w:r>
                          </w:p>
                          <w:p w:rsidR="006C26C2" w:rsidRDefault="006C26C2" w:rsidP="00DE5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9" style="position:absolute;left:0;text-align:left;margin-left:369pt;margin-top:2.85pt;width:66.75pt;height:24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">
                <v:shadow on="t" opacity=".5" offset="6pt,6pt"/>
                <v:textbox>
                  <w:txbxContent>
                    <w:p w:rsidR="006C26C2" w:rsidRDefault="006C26C2" w:rsidP="00DE52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Connect</w:t>
                      </w:r>
                    </w:p>
                    <w:p w:rsidR="006C26C2" w:rsidRDefault="006C26C2" w:rsidP="00DE5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52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0E8FEC07" wp14:editId="425E8EE7">
                <wp:simplePos x="0" y="0"/>
                <wp:positionH relativeFrom="column">
                  <wp:posOffset>933450</wp:posOffset>
                </wp:positionH>
                <wp:positionV relativeFrom="paragraph">
                  <wp:posOffset>-1905</wp:posOffset>
                </wp:positionV>
                <wp:extent cx="276225" cy="0"/>
                <wp:effectExtent l="0" t="76200" r="28575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73.5pt;margin-top:-.15pt;width:21.75pt;height:0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 w:rsidR="00DE52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09D0866" wp14:editId="6358166E">
                <wp:simplePos x="0" y="0"/>
                <wp:positionH relativeFrom="column">
                  <wp:posOffset>504825</wp:posOffset>
                </wp:positionH>
                <wp:positionV relativeFrom="paragraph">
                  <wp:posOffset>140970</wp:posOffset>
                </wp:positionV>
                <wp:extent cx="0" cy="228600"/>
                <wp:effectExtent l="95250" t="0" r="571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39.75pt;margin-top:11.1pt;width:0;height:18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B60C85" w:rsidRDefault="00DE5273" w:rsidP="00015EF6">
      <w:pPr>
        <w:pStyle w:val="a0"/>
        <w:ind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4552D650" wp14:editId="15F48DA3">
                <wp:simplePos x="0" y="0"/>
                <wp:positionH relativeFrom="column">
                  <wp:posOffset>5114925</wp:posOffset>
                </wp:positionH>
                <wp:positionV relativeFrom="paragraph">
                  <wp:posOffset>142875</wp:posOffset>
                </wp:positionV>
                <wp:extent cx="0" cy="1285875"/>
                <wp:effectExtent l="76200" t="0" r="95250" b="666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402.75pt;margin-top:11.25pt;width:0;height:101.25pt;z-index:25180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1EA6022" wp14:editId="7776E1D9">
                <wp:simplePos x="0" y="0"/>
                <wp:positionH relativeFrom="column">
                  <wp:posOffset>76200</wp:posOffset>
                </wp:positionH>
                <wp:positionV relativeFrom="paragraph">
                  <wp:posOffset>171450</wp:posOffset>
                </wp:positionV>
                <wp:extent cx="847725" cy="304800"/>
                <wp:effectExtent l="0" t="0" r="104775" b="95250"/>
                <wp:wrapNone/>
                <wp:docPr id="8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DE52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Listen</w:t>
                            </w:r>
                          </w:p>
                          <w:p w:rsidR="006C26C2" w:rsidRDefault="006C26C2" w:rsidP="00DE5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0" style="position:absolute;left:0;text-align:left;margin-left:6pt;margin-top:13.5pt;width:66.75pt;height:24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">
                <v:shadow on="t" opacity=".5" offset="6pt,6pt"/>
                <v:textbox>
                  <w:txbxContent>
                    <w:p w:rsidR="006C26C2" w:rsidRDefault="006C26C2" w:rsidP="00DE52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Listen</w:t>
                      </w:r>
                    </w:p>
                    <w:p w:rsidR="006C26C2" w:rsidRDefault="006C26C2" w:rsidP="00DE5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60C85" w:rsidRDefault="00B60C85" w:rsidP="00015EF6">
      <w:pPr>
        <w:pStyle w:val="a0"/>
        <w:ind w:firstLine="0"/>
        <w:rPr>
          <w:rFonts w:hint="eastAsia"/>
        </w:rPr>
      </w:pPr>
    </w:p>
    <w:p w:rsidR="00B60C85" w:rsidRDefault="00DE5273" w:rsidP="00015EF6">
      <w:pPr>
        <w:pStyle w:val="a0"/>
        <w:ind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08846C34" wp14:editId="5B37BA25">
                <wp:simplePos x="0" y="0"/>
                <wp:positionH relativeFrom="column">
                  <wp:posOffset>504825</wp:posOffset>
                </wp:positionH>
                <wp:positionV relativeFrom="paragraph">
                  <wp:posOffset>80010</wp:posOffset>
                </wp:positionV>
                <wp:extent cx="0" cy="228600"/>
                <wp:effectExtent l="95250" t="0" r="571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39.75pt;margin-top:6.3pt;width:0;height:18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B60C85" w:rsidRDefault="00E30F67" w:rsidP="00015EF6">
      <w:pPr>
        <w:pStyle w:val="a0"/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1440171" wp14:editId="68F83061">
                <wp:simplePos x="0" y="0"/>
                <wp:positionH relativeFrom="column">
                  <wp:posOffset>-104775</wp:posOffset>
                </wp:positionH>
                <wp:positionV relativeFrom="paragraph">
                  <wp:posOffset>81915</wp:posOffset>
                </wp:positionV>
                <wp:extent cx="1314450" cy="304800"/>
                <wp:effectExtent l="0" t="0" r="95250" b="95250"/>
                <wp:wrapNone/>
                <wp:docPr id="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E30F67" w:rsidP="00DE5273">
                            <w:pPr>
                              <w:jc w:val="center"/>
                            </w:pP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 xml:space="preserve"> connect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1" style="position:absolute;left:0;text-align:left;margin-left:-8.25pt;margin-top:6.45pt;width:103.5pt;height:24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">
                <v:shadow on="t" opacity=".5" offset="6pt,6pt"/>
                <v:textbox>
                  <w:txbxContent>
                    <w:p w:rsidR="006C26C2" w:rsidRDefault="00E30F67" w:rsidP="00DE5273">
                      <w:pPr>
                        <w:jc w:val="center"/>
                      </w:pP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 xml:space="preserve"> connect</w:t>
                      </w:r>
                    </w:p>
                  </w:txbxContent>
                </v:textbox>
              </v:rect>
            </w:pict>
          </mc:Fallback>
        </mc:AlternateContent>
      </w:r>
    </w:p>
    <w:p w:rsidR="00B60C85" w:rsidRDefault="00F25349" w:rsidP="00015EF6">
      <w:pPr>
        <w:pStyle w:val="a0"/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120BF984" wp14:editId="70700050">
                <wp:simplePos x="0" y="0"/>
                <wp:positionH relativeFrom="column">
                  <wp:posOffset>1209675</wp:posOffset>
                </wp:positionH>
                <wp:positionV relativeFrom="paragraph">
                  <wp:posOffset>36195</wp:posOffset>
                </wp:positionV>
                <wp:extent cx="695325" cy="533400"/>
                <wp:effectExtent l="38100" t="76200" r="9525" b="19050"/>
                <wp:wrapNone/>
                <wp:docPr id="65" name="肘形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95325" cy="533400"/>
                        </a:xfrm>
                        <a:prstGeom prst="bentConnector3">
                          <a:avLst>
                            <a:gd name="adj1" fmla="val 623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65" o:spid="_x0000_s1026" type="#_x0000_t34" style="position:absolute;left:0;text-align:left;margin-left:95.25pt;margin-top:2.85pt;width:54.75pt;height:42pt;rotation:180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" adj="13463" strokecolor="#4579b8 [3044]">
                <v:stroke endarrow="open"/>
              </v:shape>
            </w:pict>
          </mc:Fallback>
        </mc:AlternateContent>
      </w:r>
      <w:r w:rsidR="00E30F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033BC4C2" wp14:editId="26F7F8AE">
                <wp:simplePos x="0" y="0"/>
                <wp:positionH relativeFrom="column">
                  <wp:posOffset>504825</wp:posOffset>
                </wp:positionH>
                <wp:positionV relativeFrom="paragraph">
                  <wp:posOffset>169545</wp:posOffset>
                </wp:positionV>
                <wp:extent cx="1" cy="447675"/>
                <wp:effectExtent l="95250" t="0" r="57150" b="6667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3" o:spid="_x0000_s1026" type="#_x0000_t32" style="position:absolute;left:0;text-align:left;margin-left:39.75pt;margin-top:13.35pt;width:0;height:35.25pt;flip:x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" strokecolor="#4579b8 [3044]">
                <v:stroke endarrow="open"/>
              </v:shape>
            </w:pict>
          </mc:Fallback>
        </mc:AlternateContent>
      </w:r>
      <w:r w:rsidR="00DE5273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35AEC40" wp14:editId="32263003">
                <wp:simplePos x="0" y="0"/>
                <wp:positionH relativeFrom="column">
                  <wp:posOffset>2637790</wp:posOffset>
                </wp:positionH>
                <wp:positionV relativeFrom="paragraph">
                  <wp:posOffset>112395</wp:posOffset>
                </wp:positionV>
                <wp:extent cx="1304925" cy="304800"/>
                <wp:effectExtent l="0" t="0" r="104775" b="95250"/>
                <wp:wrapNone/>
                <wp:docPr id="17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6C26C2" w:rsidP="00DE52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readBroadcastData</w:t>
                            </w:r>
                            <w:proofErr w:type="spellEnd"/>
                            <w:proofErr w:type="gramEnd"/>
                          </w:p>
                          <w:p w:rsidR="006C26C2" w:rsidRDefault="006C26C2" w:rsidP="00DE5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2" style="position:absolute;left:0;text-align:left;margin-left:207.7pt;margin-top:8.85pt;width:102.75pt;height:24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">
                <v:shadow on="t" opacity=".5" offset="6pt,6pt"/>
                <v:textbox>
                  <w:txbxContent>
                    <w:p w:rsidR="006C26C2" w:rsidRDefault="006C26C2" w:rsidP="00DE527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readBroadcastData</w:t>
                      </w:r>
                      <w:proofErr w:type="spellEnd"/>
                      <w:proofErr w:type="gramEnd"/>
                    </w:p>
                    <w:p w:rsidR="006C26C2" w:rsidRDefault="006C26C2" w:rsidP="00DE5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60C85" w:rsidRDefault="00B60C85" w:rsidP="00015EF6">
      <w:pPr>
        <w:pStyle w:val="a0"/>
        <w:ind w:firstLine="0"/>
        <w:rPr>
          <w:rFonts w:hint="eastAsia"/>
        </w:rPr>
      </w:pPr>
    </w:p>
    <w:p w:rsidR="00B60C85" w:rsidRDefault="00B60C85" w:rsidP="00015EF6">
      <w:pPr>
        <w:pStyle w:val="a0"/>
        <w:ind w:firstLine="0"/>
        <w:rPr>
          <w:rFonts w:hint="eastAsia"/>
        </w:rPr>
      </w:pPr>
    </w:p>
    <w:p w:rsidR="00B60C85" w:rsidRDefault="00F25349" w:rsidP="00015EF6">
      <w:pPr>
        <w:pStyle w:val="a0"/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028D283F" wp14:editId="7C4DA82A">
                <wp:simplePos x="0" y="0"/>
                <wp:positionH relativeFrom="column">
                  <wp:posOffset>2076450</wp:posOffset>
                </wp:positionH>
                <wp:positionV relativeFrom="paragraph">
                  <wp:posOffset>127000</wp:posOffset>
                </wp:positionV>
                <wp:extent cx="1866900" cy="695325"/>
                <wp:effectExtent l="0" t="0" r="19050" b="28575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9532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349" w:rsidRDefault="00F25349" w:rsidP="00F2534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 Request</w:t>
                            </w:r>
                          </w:p>
                          <w:p w:rsidR="00F25349" w:rsidRDefault="00F25349" w:rsidP="00F253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5" o:spid="_x0000_s1083" style="position:absolute;left:0;text-align:left;margin-left:163.5pt;margin-top:10pt;width:147pt;height:54.7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" fillcolor="white [3201]" strokecolor="black [3213]" strokeweight=".25pt">
                <v:textbox>
                  <w:txbxContent>
                    <w:p w:rsidR="00F25349" w:rsidRDefault="00F25349" w:rsidP="00F2534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 Request</w:t>
                      </w:r>
                    </w:p>
                    <w:p w:rsidR="00F25349" w:rsidRDefault="00F25349" w:rsidP="00F253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 Reply</w:t>
                      </w:r>
                    </w:p>
                  </w:txbxContent>
                </v:textbox>
              </v:oval>
            </w:pict>
          </mc:Fallback>
        </mc:AlternateContent>
      </w:r>
      <w:r w:rsidR="00B529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52B74E3" wp14:editId="6F2FD618">
                <wp:simplePos x="0" y="0"/>
                <wp:positionH relativeFrom="column">
                  <wp:posOffset>933450</wp:posOffset>
                </wp:positionH>
                <wp:positionV relativeFrom="paragraph">
                  <wp:posOffset>184150</wp:posOffset>
                </wp:positionV>
                <wp:extent cx="3800475" cy="0"/>
                <wp:effectExtent l="38100" t="76200" r="0" b="11430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5" o:spid="_x0000_s1026" type="#_x0000_t32" style="position:absolute;left:0;text-align:left;margin-left:73.5pt;margin-top:14.5pt;width:299.25pt;height:0;flip:x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B52900"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19354850" wp14:editId="2C23E6A0">
                <wp:simplePos x="0" y="0"/>
                <wp:positionH relativeFrom="column">
                  <wp:posOffset>85725</wp:posOffset>
                </wp:positionH>
                <wp:positionV relativeFrom="paragraph">
                  <wp:posOffset>22860</wp:posOffset>
                </wp:positionV>
                <wp:extent cx="847725" cy="304800"/>
                <wp:effectExtent l="0" t="0" r="104775" b="95250"/>
                <wp:wrapNone/>
                <wp:docPr id="9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30F67" w:rsidRDefault="00E30F67" w:rsidP="00E30F6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Recieve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4" style="position:absolute;left:0;text-align:left;margin-left:6.75pt;margin-top:1.8pt;width:66.75pt;height:24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">
                <v:shadow on="t" opacity=".5" offset="6pt,6pt"/>
                <v:textbox>
                  <w:txbxContent>
                    <w:p w:rsidR="00E30F67" w:rsidRDefault="00E30F67" w:rsidP="00E30F6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Recieve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52900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78535F7D" wp14:editId="318336AC">
                <wp:simplePos x="0" y="0"/>
                <wp:positionH relativeFrom="column">
                  <wp:posOffset>5581650</wp:posOffset>
                </wp:positionH>
                <wp:positionV relativeFrom="paragraph">
                  <wp:posOffset>165735</wp:posOffset>
                </wp:positionV>
                <wp:extent cx="28575" cy="581025"/>
                <wp:effectExtent l="38100" t="76200" r="219075" b="28575"/>
                <wp:wrapNone/>
                <wp:docPr id="123" name="肘形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581025"/>
                        </a:xfrm>
                        <a:prstGeom prst="bentConnector3">
                          <a:avLst>
                            <a:gd name="adj1" fmla="val -64999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23" o:spid="_x0000_s1026" type="#_x0000_t34" style="position:absolute;left:0;text-align:left;margin-left:439.5pt;margin-top:13.05pt;width:2.25pt;height:45.75pt;flip:x y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" adj="-140400" strokecolor="#4579b8 [3044]">
                <v:stroke endarrow="open"/>
              </v:shape>
            </w:pict>
          </mc:Fallback>
        </mc:AlternateContent>
      </w:r>
      <w:r w:rsidR="00E30F67"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1D52C7E" wp14:editId="3A18A69B">
                <wp:simplePos x="0" y="0"/>
                <wp:positionH relativeFrom="column">
                  <wp:posOffset>4733925</wp:posOffset>
                </wp:positionH>
                <wp:positionV relativeFrom="paragraph">
                  <wp:posOffset>584835</wp:posOffset>
                </wp:positionV>
                <wp:extent cx="847725" cy="304800"/>
                <wp:effectExtent l="0" t="0" r="104775" b="95250"/>
                <wp:wrapNone/>
                <wp:docPr id="87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30F67" w:rsidRDefault="00E30F67" w:rsidP="00E30F6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Receive</w:t>
                            </w:r>
                          </w:p>
                          <w:p w:rsidR="00E30F67" w:rsidRDefault="00E30F67" w:rsidP="00E30F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5" style="position:absolute;left:0;text-align:left;margin-left:372.75pt;margin-top:46.05pt;width:66.75pt;height:24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">
                <v:shadow on="t" opacity=".5" offset="6pt,6pt"/>
                <v:textbox>
                  <w:txbxContent>
                    <w:p w:rsidR="00E30F67" w:rsidRDefault="00E30F67" w:rsidP="00E30F6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Receive</w:t>
                      </w:r>
                    </w:p>
                    <w:p w:rsidR="00E30F67" w:rsidRDefault="00E30F67" w:rsidP="00E30F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30F67"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EBC5110" wp14:editId="797EBAF6">
                <wp:simplePos x="0" y="0"/>
                <wp:positionH relativeFrom="column">
                  <wp:posOffset>4733925</wp:posOffset>
                </wp:positionH>
                <wp:positionV relativeFrom="paragraph">
                  <wp:posOffset>41910</wp:posOffset>
                </wp:positionV>
                <wp:extent cx="847725" cy="304800"/>
                <wp:effectExtent l="0" t="0" r="104775" b="95250"/>
                <wp:wrapNone/>
                <wp:docPr id="2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E30F67" w:rsidP="00DE52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Send</w:t>
                            </w:r>
                          </w:p>
                          <w:p w:rsidR="006C26C2" w:rsidRDefault="006C26C2" w:rsidP="00DE5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6" style="position:absolute;left:0;text-align:left;margin-left:372.75pt;margin-top:3.3pt;width:66.75pt;height:24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">
                <v:shadow on="t" opacity=".5" offset="6pt,6pt"/>
                <v:textbox>
                  <w:txbxContent>
                    <w:p w:rsidR="006C26C2" w:rsidRDefault="00E30F67" w:rsidP="00DE52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Send</w:t>
                      </w:r>
                    </w:p>
                    <w:p w:rsidR="006C26C2" w:rsidRDefault="006C26C2" w:rsidP="00DE5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30F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0DD75BA4" wp14:editId="19E36830">
                <wp:simplePos x="0" y="0"/>
                <wp:positionH relativeFrom="column">
                  <wp:posOffset>5143500</wp:posOffset>
                </wp:positionH>
                <wp:positionV relativeFrom="paragraph">
                  <wp:posOffset>356235</wp:posOffset>
                </wp:positionV>
                <wp:extent cx="0" cy="228600"/>
                <wp:effectExtent l="95250" t="0" r="5715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405pt;margin-top:28.05pt;width:0;height:18pt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 w:rsidR="00E30F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4420C976" wp14:editId="38DD8D68">
                <wp:simplePos x="0" y="0"/>
                <wp:positionH relativeFrom="column">
                  <wp:posOffset>5143500</wp:posOffset>
                </wp:positionH>
                <wp:positionV relativeFrom="paragraph">
                  <wp:posOffset>918210</wp:posOffset>
                </wp:positionV>
                <wp:extent cx="0" cy="228600"/>
                <wp:effectExtent l="95250" t="0" r="57150" b="5715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8" o:spid="_x0000_s1026" type="#_x0000_t32" style="position:absolute;left:0;text-align:left;margin-left:405pt;margin-top:72.3pt;width:0;height:18pt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E30F67"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686AAF2" wp14:editId="1758C96D">
                <wp:simplePos x="0" y="0"/>
                <wp:positionH relativeFrom="column">
                  <wp:posOffset>4762500</wp:posOffset>
                </wp:positionH>
                <wp:positionV relativeFrom="paragraph">
                  <wp:posOffset>1146810</wp:posOffset>
                </wp:positionV>
                <wp:extent cx="847725" cy="304800"/>
                <wp:effectExtent l="0" t="0" r="104775" b="95250"/>
                <wp:wrapNone/>
                <wp:docPr id="24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B26999" w:rsidP="00DE52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Close</w:t>
                            </w:r>
                          </w:p>
                          <w:p w:rsidR="006C26C2" w:rsidRDefault="006C26C2" w:rsidP="00DE5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7" style="position:absolute;left:0;text-align:left;margin-left:375pt;margin-top:90.3pt;width:66.75pt;height:24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">
                <v:shadow on="t" opacity=".5" offset="6pt,6pt"/>
                <v:textbox>
                  <w:txbxContent>
                    <w:p w:rsidR="006C26C2" w:rsidRDefault="00B26999" w:rsidP="00DE52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Close</w:t>
                      </w:r>
                    </w:p>
                    <w:p w:rsidR="006C26C2" w:rsidRDefault="006C26C2" w:rsidP="00DE5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60C85" w:rsidRDefault="00B52900" w:rsidP="00015EF6">
      <w:pPr>
        <w:pStyle w:val="a0"/>
        <w:ind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44342753" wp14:editId="1FD574FE">
                <wp:simplePos x="0" y="0"/>
                <wp:positionH relativeFrom="column">
                  <wp:posOffset>495301</wp:posOffset>
                </wp:positionH>
                <wp:positionV relativeFrom="paragraph">
                  <wp:posOffset>110490</wp:posOffset>
                </wp:positionV>
                <wp:extent cx="9524" cy="285750"/>
                <wp:effectExtent l="76200" t="0" r="67310" b="5715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2" o:spid="_x0000_s1026" type="#_x0000_t32" style="position:absolute;left:0;text-align:left;margin-left:39pt;margin-top:8.7pt;width:.75pt;height:22.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5AF605F2" wp14:editId="2B4EEE4E">
                <wp:simplePos x="0" y="0"/>
                <wp:positionH relativeFrom="column">
                  <wp:posOffset>76200</wp:posOffset>
                </wp:positionH>
                <wp:positionV relativeFrom="paragraph">
                  <wp:posOffset>62865</wp:posOffset>
                </wp:positionV>
                <wp:extent cx="9525" cy="485775"/>
                <wp:effectExtent l="266700" t="76200" r="47625" b="28575"/>
                <wp:wrapNone/>
                <wp:docPr id="122" name="肘形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5775"/>
                        </a:xfrm>
                        <a:prstGeom prst="bentConnector3">
                          <a:avLst>
                            <a:gd name="adj1" fmla="val -26499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22" o:spid="_x0000_s1026" type="#_x0000_t34" style="position:absolute;left:0;text-align:left;margin-left:6pt;margin-top:4.95pt;width:.75pt;height:38.25pt;flip:y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" adj="-572399" strokecolor="#4579b8 [3044]">
                <v:stroke endarrow="open"/>
              </v:shape>
            </w:pict>
          </mc:Fallback>
        </mc:AlternateContent>
      </w:r>
    </w:p>
    <w:p w:rsidR="00B60C85" w:rsidRDefault="00E30F67" w:rsidP="00015EF6">
      <w:pPr>
        <w:pStyle w:val="a0"/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0E18F490" wp14:editId="6E6B0410">
                <wp:simplePos x="0" y="0"/>
                <wp:positionH relativeFrom="column">
                  <wp:posOffset>76200</wp:posOffset>
                </wp:positionH>
                <wp:positionV relativeFrom="paragraph">
                  <wp:posOffset>188595</wp:posOffset>
                </wp:positionV>
                <wp:extent cx="847725" cy="304800"/>
                <wp:effectExtent l="0" t="0" r="104775" b="95250"/>
                <wp:wrapNone/>
                <wp:docPr id="8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F4877" w:rsidRDefault="006F4877" w:rsidP="006F48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Send</w:t>
                            </w:r>
                          </w:p>
                          <w:p w:rsidR="006F4877" w:rsidRDefault="006F4877" w:rsidP="006F48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8" style="position:absolute;left:0;text-align:left;margin-left:6pt;margin-top:14.85pt;width:66.75pt;height:24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">
                <v:shadow on="t" opacity=".5" offset="6pt,6pt"/>
                <v:textbox>
                  <w:txbxContent>
                    <w:p w:rsidR="006F4877" w:rsidRDefault="006F4877" w:rsidP="006F48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Send</w:t>
                      </w:r>
                    </w:p>
                    <w:p w:rsidR="006F4877" w:rsidRDefault="006F4877" w:rsidP="006F48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F4877" w:rsidRDefault="00B52900" w:rsidP="00015EF6">
      <w:pPr>
        <w:pStyle w:val="a0"/>
        <w:ind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A87CC28" wp14:editId="66AFD50C">
                <wp:simplePos x="0" y="0"/>
                <wp:positionH relativeFrom="column">
                  <wp:posOffset>933449</wp:posOffset>
                </wp:positionH>
                <wp:positionV relativeFrom="paragraph">
                  <wp:posOffset>152400</wp:posOffset>
                </wp:positionV>
                <wp:extent cx="3800475" cy="0"/>
                <wp:effectExtent l="0" t="76200" r="28575" b="11430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6" o:spid="_x0000_s1026" type="#_x0000_t32" style="position:absolute;left:0;text-align:left;margin-left:73.5pt;margin-top:12pt;width:299.25pt;height:0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6F4877" w:rsidRDefault="00E30F67" w:rsidP="00015EF6">
      <w:pPr>
        <w:pStyle w:val="a0"/>
        <w:ind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3662B147" wp14:editId="0337B68E">
                <wp:simplePos x="0" y="0"/>
                <wp:positionH relativeFrom="column">
                  <wp:posOffset>485775</wp:posOffset>
                </wp:positionH>
                <wp:positionV relativeFrom="paragraph">
                  <wp:posOffset>87630</wp:posOffset>
                </wp:positionV>
                <wp:extent cx="0" cy="247650"/>
                <wp:effectExtent l="95250" t="0" r="57150" b="5715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0" o:spid="_x0000_s1026" type="#_x0000_t32" style="position:absolute;left:0;text-align:left;margin-left:38.25pt;margin-top:6.9pt;width:0;height:19.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6F4877" w:rsidRDefault="00F25349" w:rsidP="00015EF6">
      <w:pPr>
        <w:pStyle w:val="a0"/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01992EC7" wp14:editId="6CA43A45">
                <wp:simplePos x="0" y="0"/>
                <wp:positionH relativeFrom="column">
                  <wp:posOffset>2266950</wp:posOffset>
                </wp:positionH>
                <wp:positionV relativeFrom="paragraph">
                  <wp:posOffset>89535</wp:posOffset>
                </wp:positionV>
                <wp:extent cx="1181100" cy="457200"/>
                <wp:effectExtent l="0" t="0" r="19050" b="19050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20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349" w:rsidRDefault="00F25349" w:rsidP="00F25349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nd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6" o:spid="_x0000_s1089" style="position:absolute;left:0;text-align:left;margin-left:178.5pt;margin-top:7.05pt;width:93pt;height:36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" fillcolor="white [3201]" strokecolor="black [3213]" strokeweight=".25pt">
                <v:textbox>
                  <w:txbxContent>
                    <w:p w:rsidR="00F25349" w:rsidRDefault="00F25349" w:rsidP="00F25349">
                      <w:pPr>
                        <w:jc w:val="center"/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nd report</w:t>
                      </w:r>
                    </w:p>
                  </w:txbxContent>
                </v:textbox>
              </v:oval>
            </w:pict>
          </mc:Fallback>
        </mc:AlternateContent>
      </w:r>
      <w:r w:rsidR="00E30F67"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251A4A53" wp14:editId="7CA20759">
                <wp:simplePos x="0" y="0"/>
                <wp:positionH relativeFrom="column">
                  <wp:posOffset>76200</wp:posOffset>
                </wp:positionH>
                <wp:positionV relativeFrom="paragraph">
                  <wp:posOffset>137160</wp:posOffset>
                </wp:positionV>
                <wp:extent cx="847725" cy="304800"/>
                <wp:effectExtent l="0" t="0" r="104775" b="95250"/>
                <wp:wrapNone/>
                <wp:docPr id="8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30F67" w:rsidRDefault="00E30F67" w:rsidP="00E30F6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Recieve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0" style="position:absolute;left:0;text-align:left;margin-left:6pt;margin-top:10.8pt;width:66.75pt;height:24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">
                <v:shadow on="t" opacity=".5" offset="6pt,6pt"/>
                <v:textbox>
                  <w:txbxContent>
                    <w:p w:rsidR="00E30F67" w:rsidRDefault="00E30F67" w:rsidP="00E30F6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Recieve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F4877" w:rsidRDefault="00B52900" w:rsidP="00015EF6">
      <w:pPr>
        <w:pStyle w:val="a0"/>
        <w:ind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5CBADC2" wp14:editId="11D5B5A9">
                <wp:simplePos x="0" y="0"/>
                <wp:positionH relativeFrom="column">
                  <wp:posOffset>933450</wp:posOffset>
                </wp:positionH>
                <wp:positionV relativeFrom="paragraph">
                  <wp:posOffset>100965</wp:posOffset>
                </wp:positionV>
                <wp:extent cx="3829050" cy="19050"/>
                <wp:effectExtent l="38100" t="76200" r="0" b="95250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90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4" o:spid="_x0000_s1026" type="#_x0000_t32" style="position:absolute;left:0;text-align:left;margin-left:73.5pt;margin-top:7.95pt;width:301.5pt;height:1.5pt;flip:x y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6F4877" w:rsidRDefault="00E30F67" w:rsidP="00015EF6">
      <w:pPr>
        <w:pStyle w:val="a0"/>
        <w:ind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213EE7A7" wp14:editId="0549C5BE">
                <wp:simplePos x="0" y="0"/>
                <wp:positionH relativeFrom="column">
                  <wp:posOffset>504825</wp:posOffset>
                </wp:positionH>
                <wp:positionV relativeFrom="paragraph">
                  <wp:posOffset>45720</wp:posOffset>
                </wp:positionV>
                <wp:extent cx="0" cy="400050"/>
                <wp:effectExtent l="95250" t="0" r="114300" b="5715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6" o:spid="_x0000_s1026" type="#_x0000_t32" style="position:absolute;left:0;text-align:left;margin-left:39.75pt;margin-top:3.6pt;width:0;height:31.5pt;z-index:25182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" strokecolor="#4579b8 [3044]">
                <v:stroke endarrow="open"/>
              </v:shape>
            </w:pict>
          </mc:Fallback>
        </mc:AlternateContent>
      </w:r>
    </w:p>
    <w:p w:rsidR="006F4877" w:rsidRDefault="006F4877" w:rsidP="00015EF6">
      <w:pPr>
        <w:pStyle w:val="a0"/>
        <w:ind w:firstLine="0"/>
        <w:rPr>
          <w:rFonts w:hint="eastAsia"/>
        </w:rPr>
      </w:pPr>
    </w:p>
    <w:p w:rsidR="006F4877" w:rsidRDefault="00E30F67" w:rsidP="00015EF6">
      <w:pPr>
        <w:pStyle w:val="a0"/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4F35AF31" wp14:editId="598EC1A4">
                <wp:simplePos x="0" y="0"/>
                <wp:positionH relativeFrom="column">
                  <wp:posOffset>85725</wp:posOffset>
                </wp:positionH>
                <wp:positionV relativeFrom="paragraph">
                  <wp:posOffset>49530</wp:posOffset>
                </wp:positionV>
                <wp:extent cx="847725" cy="304800"/>
                <wp:effectExtent l="0" t="0" r="104775" b="95250"/>
                <wp:wrapNone/>
                <wp:docPr id="2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C26C2" w:rsidRDefault="00CA3F7D" w:rsidP="00DE52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Close</w:t>
                            </w:r>
                          </w:p>
                          <w:p w:rsidR="006C26C2" w:rsidRDefault="006C26C2" w:rsidP="00DE5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1" style="position:absolute;left:0;text-align:left;margin-left:6.75pt;margin-top:3.9pt;width:66.75pt;height:24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">
                <v:shadow on="t" opacity=".5" offset="6pt,6pt"/>
                <v:textbox>
                  <w:txbxContent>
                    <w:p w:rsidR="006C26C2" w:rsidRDefault="00CA3F7D" w:rsidP="00DE52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Close</w:t>
                      </w:r>
                    </w:p>
                    <w:p w:rsidR="006C26C2" w:rsidRDefault="006C26C2" w:rsidP="00DE5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F4877" w:rsidRDefault="006F4877" w:rsidP="00015EF6">
      <w:pPr>
        <w:pStyle w:val="a0"/>
        <w:ind w:firstLine="0"/>
        <w:rPr>
          <w:rFonts w:hint="eastAsia"/>
        </w:rPr>
      </w:pPr>
      <w:bookmarkStart w:id="27" w:name="_GoBack"/>
      <w:bookmarkEnd w:id="27"/>
    </w:p>
    <w:p w:rsidR="001E5C28" w:rsidRDefault="001E5C28" w:rsidP="00015EF6">
      <w:pPr>
        <w:pStyle w:val="a0"/>
        <w:ind w:firstLine="0"/>
        <w:rPr>
          <w:rFonts w:hint="eastAsia"/>
        </w:rPr>
      </w:pPr>
    </w:p>
    <w:p w:rsidR="001E5C28" w:rsidRPr="00601F7A" w:rsidRDefault="00810283" w:rsidP="00810283">
      <w:pPr>
        <w:pStyle w:val="a0"/>
        <w:ind w:firstLine="0"/>
        <w:jc w:val="center"/>
        <w:rPr>
          <w:sz w:val="18"/>
          <w:szCs w:val="18"/>
        </w:rPr>
      </w:pPr>
      <w:r w:rsidRPr="00601F7A">
        <w:rPr>
          <w:rFonts w:hint="eastAsia"/>
          <w:sz w:val="18"/>
          <w:szCs w:val="18"/>
        </w:rPr>
        <w:t>图</w:t>
      </w:r>
      <w:r w:rsidRPr="00601F7A">
        <w:rPr>
          <w:rFonts w:hint="eastAsia"/>
          <w:sz w:val="18"/>
          <w:szCs w:val="18"/>
        </w:rPr>
        <w:t xml:space="preserve">5 </w:t>
      </w:r>
      <w:r w:rsidRPr="00601F7A">
        <w:rPr>
          <w:rFonts w:hint="eastAsia"/>
          <w:sz w:val="18"/>
          <w:szCs w:val="18"/>
        </w:rPr>
        <w:t>局域网</w:t>
      </w:r>
      <w:proofErr w:type="gramStart"/>
      <w:r w:rsidRPr="00601F7A">
        <w:rPr>
          <w:rFonts w:hint="eastAsia"/>
          <w:sz w:val="18"/>
          <w:szCs w:val="18"/>
        </w:rPr>
        <w:t>间数据</w:t>
      </w:r>
      <w:proofErr w:type="gramEnd"/>
      <w:r w:rsidRPr="00601F7A">
        <w:rPr>
          <w:rFonts w:hint="eastAsia"/>
          <w:sz w:val="18"/>
          <w:szCs w:val="18"/>
        </w:rPr>
        <w:t>收发</w:t>
      </w:r>
      <w:r w:rsidRPr="00601F7A">
        <w:rPr>
          <w:rFonts w:hint="eastAsia"/>
          <w:sz w:val="18"/>
          <w:szCs w:val="18"/>
        </w:rPr>
        <w:t>流程</w:t>
      </w:r>
      <w:r w:rsidRPr="00601F7A">
        <w:rPr>
          <w:rFonts w:hint="eastAsia"/>
          <w:sz w:val="18"/>
          <w:szCs w:val="18"/>
        </w:rPr>
        <w:t>结构图</w:t>
      </w:r>
    </w:p>
    <w:p w:rsidR="00015EF6" w:rsidRDefault="00015EF6" w:rsidP="00015EF6">
      <w:pPr>
        <w:pStyle w:val="3"/>
      </w:pPr>
      <w:bookmarkStart w:id="28" w:name="_Toc65496702"/>
      <w:r>
        <w:rPr>
          <w:rFonts w:hint="eastAsia"/>
        </w:rPr>
        <w:lastRenderedPageBreak/>
        <w:t>模块界面描述</w:t>
      </w:r>
      <w:bookmarkEnd w:id="28"/>
    </w:p>
    <w:p w:rsidR="00015EF6" w:rsidRDefault="00015EF6" w:rsidP="00015EF6">
      <w:pPr>
        <w:pStyle w:val="a0"/>
      </w:pPr>
    </w:p>
    <w:p w:rsidR="00015EF6" w:rsidRDefault="00015EF6" w:rsidP="00015EF6">
      <w:pPr>
        <w:pStyle w:val="a0"/>
      </w:pPr>
    </w:p>
    <w:p w:rsidR="004E5D13" w:rsidRPr="00015EF6" w:rsidRDefault="004E5D13" w:rsidP="00015EF6">
      <w:pPr>
        <w:pStyle w:val="a0"/>
      </w:pPr>
      <w:r>
        <w:br w:type="page"/>
      </w:r>
    </w:p>
    <w:p w:rsidR="0003358F" w:rsidRDefault="0003358F" w:rsidP="0003358F">
      <w:pPr>
        <w:pStyle w:val="2"/>
      </w:pPr>
      <w:bookmarkStart w:id="29" w:name="_Toc65496703"/>
      <w:r>
        <w:rPr>
          <w:rFonts w:hint="eastAsia"/>
        </w:rPr>
        <w:lastRenderedPageBreak/>
        <w:t>Module2</w:t>
      </w:r>
      <w:r>
        <w:rPr>
          <w:rFonts w:hint="eastAsia"/>
        </w:rPr>
        <w:t>设计</w:t>
      </w:r>
      <w:bookmarkEnd w:id="29"/>
    </w:p>
    <w:p w:rsidR="00C76AEA" w:rsidRDefault="00C76AEA" w:rsidP="00C76AEA">
      <w:pPr>
        <w:pStyle w:val="a0"/>
      </w:pPr>
    </w:p>
    <w:p w:rsidR="00B265C8" w:rsidRDefault="00B265C8" w:rsidP="00C76AEA">
      <w:pPr>
        <w:pStyle w:val="a0"/>
      </w:pPr>
      <w:r>
        <w:br w:type="page"/>
      </w:r>
    </w:p>
    <w:p w:rsidR="00C76AEA" w:rsidRDefault="00C76AEA" w:rsidP="00F96042">
      <w:pPr>
        <w:pStyle w:val="1"/>
      </w:pPr>
      <w:bookmarkStart w:id="30" w:name="_Toc65496704"/>
      <w:r>
        <w:rPr>
          <w:rFonts w:hint="eastAsia"/>
        </w:rPr>
        <w:lastRenderedPageBreak/>
        <w:t>附录</w:t>
      </w:r>
      <w:bookmarkEnd w:id="30"/>
    </w:p>
    <w:p w:rsidR="00F96042" w:rsidRDefault="00F96042" w:rsidP="00F96042">
      <w:pPr>
        <w:pStyle w:val="2"/>
      </w:pPr>
      <w:bookmarkStart w:id="31" w:name="_Toc65496705"/>
      <w:r>
        <w:rPr>
          <w:rFonts w:hint="eastAsia"/>
        </w:rPr>
        <w:t>第三方组件</w:t>
      </w:r>
      <w:bookmarkEnd w:id="31"/>
    </w:p>
    <w:p w:rsidR="00885EF6" w:rsidRDefault="00885EF6" w:rsidP="00885EF6">
      <w:pPr>
        <w:pStyle w:val="a0"/>
      </w:pPr>
    </w:p>
    <w:p w:rsidR="00885EF6" w:rsidRDefault="00EE5E50" w:rsidP="00885EF6">
      <w:pPr>
        <w:pStyle w:val="a0"/>
      </w:pPr>
      <w:r>
        <w:rPr>
          <w:rFonts w:hint="eastAsia"/>
        </w:rPr>
        <w:t>QT</w:t>
      </w:r>
      <w:r w:rsidR="00386F73">
        <w:rPr>
          <w:rFonts w:hint="eastAsia"/>
        </w:rPr>
        <w:t>组件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1048"/>
        <w:gridCol w:w="4634"/>
      </w:tblGrid>
      <w:tr w:rsidR="00B265C8" w:rsidRPr="00D3379A" w:rsidTr="00D3379A">
        <w:tc>
          <w:tcPr>
            <w:tcW w:w="2840" w:type="dxa"/>
            <w:shd w:val="clear" w:color="auto" w:fill="auto"/>
          </w:tcPr>
          <w:p w:rsidR="00B265C8" w:rsidRPr="00D3379A" w:rsidRDefault="00B265C8" w:rsidP="00D3379A">
            <w:pPr>
              <w:pStyle w:val="a0"/>
              <w:ind w:firstLine="0"/>
              <w:rPr>
                <w:b/>
                <w:sz w:val="24"/>
                <w:szCs w:val="24"/>
              </w:rPr>
            </w:pPr>
            <w:r w:rsidRPr="00D3379A">
              <w:rPr>
                <w:rFonts w:hint="eastAsia"/>
                <w:b/>
                <w:sz w:val="24"/>
                <w:szCs w:val="24"/>
              </w:rPr>
              <w:t>组件名称</w:t>
            </w:r>
          </w:p>
        </w:tc>
        <w:tc>
          <w:tcPr>
            <w:tcW w:w="1048" w:type="dxa"/>
            <w:shd w:val="clear" w:color="auto" w:fill="auto"/>
          </w:tcPr>
          <w:p w:rsidR="00B265C8" w:rsidRPr="00D3379A" w:rsidRDefault="00915982" w:rsidP="00D3379A">
            <w:pPr>
              <w:pStyle w:val="a0"/>
              <w:ind w:firstLine="0"/>
              <w:rPr>
                <w:b/>
                <w:sz w:val="24"/>
                <w:szCs w:val="24"/>
              </w:rPr>
            </w:pPr>
            <w:r w:rsidRPr="00D3379A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4634" w:type="dxa"/>
            <w:shd w:val="clear" w:color="auto" w:fill="auto"/>
          </w:tcPr>
          <w:p w:rsidR="00B265C8" w:rsidRPr="00D3379A" w:rsidRDefault="00915982" w:rsidP="00D3379A">
            <w:pPr>
              <w:pStyle w:val="a0"/>
              <w:ind w:firstLine="0"/>
              <w:rPr>
                <w:b/>
                <w:sz w:val="24"/>
                <w:szCs w:val="24"/>
              </w:rPr>
            </w:pPr>
            <w:r w:rsidRPr="00D3379A">
              <w:rPr>
                <w:rFonts w:hint="eastAsia"/>
                <w:b/>
                <w:sz w:val="24"/>
                <w:szCs w:val="24"/>
              </w:rPr>
              <w:t>用途</w:t>
            </w:r>
          </w:p>
        </w:tc>
      </w:tr>
      <w:tr w:rsidR="00B265C8" w:rsidTr="00D3379A">
        <w:tc>
          <w:tcPr>
            <w:tcW w:w="2840" w:type="dxa"/>
            <w:shd w:val="clear" w:color="auto" w:fill="auto"/>
          </w:tcPr>
          <w:p w:rsidR="00B265C8" w:rsidRDefault="008D12FB" w:rsidP="00D3379A">
            <w:pPr>
              <w:pStyle w:val="a0"/>
              <w:ind w:firstLine="0"/>
            </w:pPr>
            <w:r>
              <w:rPr>
                <w:rFonts w:hint="eastAsia"/>
              </w:rPr>
              <w:t>QtCore</w:t>
            </w:r>
            <w:r w:rsidR="00620419">
              <w:rPr>
                <w:rFonts w:hint="eastAsia"/>
              </w:rPr>
              <w:t>4</w:t>
            </w:r>
          </w:p>
        </w:tc>
        <w:tc>
          <w:tcPr>
            <w:tcW w:w="1048" w:type="dxa"/>
            <w:shd w:val="clear" w:color="auto" w:fill="auto"/>
          </w:tcPr>
          <w:p w:rsidR="00B265C8" w:rsidRDefault="00467F8F" w:rsidP="00D3379A">
            <w:pPr>
              <w:pStyle w:val="a0"/>
              <w:ind w:firstLine="0"/>
            </w:pPr>
            <w:bookmarkStart w:id="32" w:name="OLE_LINK1"/>
            <w:bookmarkStart w:id="33" w:name="OLE_LINK2"/>
            <w:r>
              <w:rPr>
                <w:rFonts w:hint="eastAsia"/>
              </w:rPr>
              <w:t>4.8.0</w:t>
            </w:r>
            <w:bookmarkEnd w:id="32"/>
            <w:bookmarkEnd w:id="33"/>
          </w:p>
        </w:tc>
        <w:tc>
          <w:tcPr>
            <w:tcW w:w="4634" w:type="dxa"/>
            <w:shd w:val="clear" w:color="auto" w:fill="auto"/>
          </w:tcPr>
          <w:p w:rsidR="00CD3ABC" w:rsidRDefault="00467F8F" w:rsidP="00D3379A">
            <w:pPr>
              <w:pStyle w:val="a0"/>
              <w:ind w:firstLine="0"/>
            </w:pPr>
            <w:r>
              <w:rPr>
                <w:rFonts w:hint="eastAsia"/>
              </w:rPr>
              <w:t>QT</w:t>
            </w:r>
            <w:r>
              <w:rPr>
                <w:rFonts w:hint="eastAsia"/>
              </w:rPr>
              <w:t>程序核心接口</w:t>
            </w:r>
          </w:p>
        </w:tc>
      </w:tr>
      <w:tr w:rsidR="008B3C39" w:rsidTr="00D3379A">
        <w:tc>
          <w:tcPr>
            <w:tcW w:w="2840" w:type="dxa"/>
            <w:shd w:val="clear" w:color="auto" w:fill="auto"/>
          </w:tcPr>
          <w:p w:rsidR="008B3C39" w:rsidRDefault="008B3C39" w:rsidP="00D3379A">
            <w:pPr>
              <w:pStyle w:val="a0"/>
              <w:ind w:firstLine="0"/>
            </w:pPr>
            <w:r>
              <w:rPr>
                <w:rFonts w:hint="eastAsia"/>
              </w:rPr>
              <w:t>QtGui</w:t>
            </w:r>
            <w:r w:rsidR="00620419">
              <w:rPr>
                <w:rFonts w:hint="eastAsia"/>
              </w:rPr>
              <w:t>4</w:t>
            </w:r>
          </w:p>
        </w:tc>
        <w:tc>
          <w:tcPr>
            <w:tcW w:w="1048" w:type="dxa"/>
            <w:shd w:val="clear" w:color="auto" w:fill="auto"/>
          </w:tcPr>
          <w:p w:rsidR="008B3C39" w:rsidRDefault="00620419" w:rsidP="00D3379A">
            <w:pPr>
              <w:pStyle w:val="a0"/>
              <w:ind w:firstLine="0"/>
            </w:pPr>
            <w:r>
              <w:rPr>
                <w:rFonts w:hint="eastAsia"/>
              </w:rPr>
              <w:t>4.8.0</w:t>
            </w:r>
          </w:p>
        </w:tc>
        <w:tc>
          <w:tcPr>
            <w:tcW w:w="4634" w:type="dxa"/>
            <w:shd w:val="clear" w:color="auto" w:fill="auto"/>
          </w:tcPr>
          <w:p w:rsidR="009B1E6B" w:rsidRDefault="00620419" w:rsidP="00D3379A">
            <w:pPr>
              <w:pStyle w:val="a0"/>
              <w:ind w:firstLine="0"/>
            </w:pPr>
            <w:r>
              <w:rPr>
                <w:rFonts w:hint="eastAsia"/>
              </w:rPr>
              <w:t>软件界面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接口</w:t>
            </w:r>
          </w:p>
        </w:tc>
      </w:tr>
      <w:tr w:rsidR="009B1E6B" w:rsidTr="00D3379A">
        <w:tc>
          <w:tcPr>
            <w:tcW w:w="2840" w:type="dxa"/>
            <w:shd w:val="clear" w:color="auto" w:fill="auto"/>
          </w:tcPr>
          <w:p w:rsidR="009B1E6B" w:rsidRDefault="009B1E6B" w:rsidP="00D3379A">
            <w:pPr>
              <w:pStyle w:val="a0"/>
              <w:ind w:firstLine="0"/>
            </w:pPr>
            <w:r>
              <w:rPr>
                <w:rFonts w:hint="eastAsia"/>
              </w:rPr>
              <w:t>QtNetWork</w:t>
            </w:r>
            <w:r w:rsidR="00134368">
              <w:rPr>
                <w:rFonts w:hint="eastAsia"/>
              </w:rPr>
              <w:t>4</w:t>
            </w:r>
          </w:p>
        </w:tc>
        <w:tc>
          <w:tcPr>
            <w:tcW w:w="1048" w:type="dxa"/>
            <w:shd w:val="clear" w:color="auto" w:fill="auto"/>
          </w:tcPr>
          <w:p w:rsidR="009B1E6B" w:rsidRDefault="00134368" w:rsidP="00D3379A">
            <w:pPr>
              <w:pStyle w:val="a0"/>
              <w:ind w:firstLine="0"/>
            </w:pPr>
            <w:r>
              <w:rPr>
                <w:rFonts w:hint="eastAsia"/>
              </w:rPr>
              <w:t>4.8.0</w:t>
            </w:r>
          </w:p>
        </w:tc>
        <w:tc>
          <w:tcPr>
            <w:tcW w:w="4634" w:type="dxa"/>
            <w:shd w:val="clear" w:color="auto" w:fill="auto"/>
          </w:tcPr>
          <w:p w:rsidR="009B1E6B" w:rsidRDefault="00134368" w:rsidP="00D3379A">
            <w:pPr>
              <w:pStyle w:val="a0"/>
              <w:ind w:firstLine="0"/>
            </w:pPr>
            <w:r>
              <w:rPr>
                <w:rFonts w:hint="eastAsia"/>
              </w:rPr>
              <w:t>软件网络模块接口</w:t>
            </w:r>
          </w:p>
        </w:tc>
      </w:tr>
      <w:tr w:rsidR="00A0604C" w:rsidTr="00D3379A">
        <w:tc>
          <w:tcPr>
            <w:tcW w:w="2840" w:type="dxa"/>
            <w:shd w:val="clear" w:color="auto" w:fill="auto"/>
          </w:tcPr>
          <w:p w:rsidR="00A0604C" w:rsidRDefault="00A0604C" w:rsidP="00D3379A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QtSqLite</w:t>
            </w:r>
            <w:proofErr w:type="spellEnd"/>
          </w:p>
        </w:tc>
        <w:tc>
          <w:tcPr>
            <w:tcW w:w="1048" w:type="dxa"/>
            <w:shd w:val="clear" w:color="auto" w:fill="auto"/>
          </w:tcPr>
          <w:p w:rsidR="00A0604C" w:rsidRDefault="00A0604C" w:rsidP="00D3379A">
            <w:pPr>
              <w:pStyle w:val="a0"/>
              <w:ind w:firstLine="0"/>
            </w:pPr>
            <w:r>
              <w:rPr>
                <w:rFonts w:hint="eastAsia"/>
              </w:rPr>
              <w:t>4.8.0</w:t>
            </w:r>
          </w:p>
        </w:tc>
        <w:tc>
          <w:tcPr>
            <w:tcW w:w="4634" w:type="dxa"/>
            <w:shd w:val="clear" w:color="auto" w:fill="auto"/>
          </w:tcPr>
          <w:p w:rsidR="00A0604C" w:rsidRDefault="004C543B" w:rsidP="00D3379A">
            <w:pPr>
              <w:pStyle w:val="a0"/>
              <w:ind w:firstLine="0"/>
            </w:pPr>
            <w:r>
              <w:rPr>
                <w:rFonts w:hint="eastAsia"/>
              </w:rPr>
              <w:t>软件数据库模块接口</w:t>
            </w:r>
          </w:p>
        </w:tc>
      </w:tr>
    </w:tbl>
    <w:p w:rsidR="00B265C8" w:rsidRDefault="00B265C8" w:rsidP="00885EF6">
      <w:pPr>
        <w:pStyle w:val="a0"/>
      </w:pPr>
    </w:p>
    <w:p w:rsidR="00CF2A1C" w:rsidRDefault="005D0118" w:rsidP="00CF2A1C">
      <w:pPr>
        <w:pStyle w:val="a0"/>
      </w:pPr>
      <w:r>
        <w:rPr>
          <w:rFonts w:hint="eastAsia"/>
        </w:rPr>
        <w:t>.NET</w:t>
      </w:r>
      <w:r>
        <w:rPr>
          <w:rFonts w:hint="eastAsia"/>
        </w:rPr>
        <w:t>组件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1048"/>
        <w:gridCol w:w="4634"/>
      </w:tblGrid>
      <w:tr w:rsidR="00CF2A1C" w:rsidRPr="00D3379A" w:rsidTr="00D3379A">
        <w:tc>
          <w:tcPr>
            <w:tcW w:w="2840" w:type="dxa"/>
            <w:shd w:val="clear" w:color="auto" w:fill="auto"/>
          </w:tcPr>
          <w:p w:rsidR="00CF2A1C" w:rsidRPr="00D3379A" w:rsidRDefault="00CF2A1C" w:rsidP="00D3379A">
            <w:pPr>
              <w:pStyle w:val="a0"/>
              <w:ind w:firstLine="0"/>
              <w:rPr>
                <w:b/>
                <w:sz w:val="24"/>
                <w:szCs w:val="24"/>
              </w:rPr>
            </w:pPr>
            <w:r w:rsidRPr="00D3379A">
              <w:rPr>
                <w:rFonts w:hint="eastAsia"/>
                <w:b/>
                <w:sz w:val="24"/>
                <w:szCs w:val="24"/>
              </w:rPr>
              <w:t>组件名称</w:t>
            </w:r>
          </w:p>
        </w:tc>
        <w:tc>
          <w:tcPr>
            <w:tcW w:w="1048" w:type="dxa"/>
            <w:shd w:val="clear" w:color="auto" w:fill="auto"/>
          </w:tcPr>
          <w:p w:rsidR="00CF2A1C" w:rsidRPr="00D3379A" w:rsidRDefault="00CF2A1C" w:rsidP="00D3379A">
            <w:pPr>
              <w:pStyle w:val="a0"/>
              <w:ind w:firstLine="0"/>
              <w:rPr>
                <w:b/>
                <w:sz w:val="24"/>
                <w:szCs w:val="24"/>
              </w:rPr>
            </w:pPr>
            <w:r w:rsidRPr="00D3379A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4634" w:type="dxa"/>
            <w:shd w:val="clear" w:color="auto" w:fill="auto"/>
          </w:tcPr>
          <w:p w:rsidR="00CF2A1C" w:rsidRPr="00D3379A" w:rsidRDefault="00CF2A1C" w:rsidP="00D3379A">
            <w:pPr>
              <w:pStyle w:val="a0"/>
              <w:ind w:firstLine="0"/>
              <w:rPr>
                <w:b/>
                <w:sz w:val="24"/>
                <w:szCs w:val="24"/>
              </w:rPr>
            </w:pPr>
            <w:r w:rsidRPr="00D3379A">
              <w:rPr>
                <w:rFonts w:hint="eastAsia"/>
                <w:b/>
                <w:sz w:val="24"/>
                <w:szCs w:val="24"/>
              </w:rPr>
              <w:t>用途</w:t>
            </w:r>
          </w:p>
        </w:tc>
      </w:tr>
      <w:tr w:rsidR="00CF2A1C" w:rsidTr="00D3379A">
        <w:tc>
          <w:tcPr>
            <w:tcW w:w="2840" w:type="dxa"/>
            <w:shd w:val="clear" w:color="auto" w:fill="auto"/>
          </w:tcPr>
          <w:p w:rsidR="00CF2A1C" w:rsidRDefault="00FD0EAA" w:rsidP="00D3379A">
            <w:pPr>
              <w:pStyle w:val="a0"/>
              <w:ind w:firstLine="0"/>
            </w:pPr>
            <w:r>
              <w:rPr>
                <w:rFonts w:hint="eastAsia"/>
              </w:rPr>
              <w:t>MS .NET</w:t>
            </w:r>
          </w:p>
        </w:tc>
        <w:tc>
          <w:tcPr>
            <w:tcW w:w="1048" w:type="dxa"/>
            <w:shd w:val="clear" w:color="auto" w:fill="auto"/>
          </w:tcPr>
          <w:p w:rsidR="00CF2A1C" w:rsidRDefault="00DA7215" w:rsidP="00D3379A">
            <w:pPr>
              <w:pStyle w:val="a0"/>
              <w:ind w:firstLine="0"/>
            </w:pPr>
            <w:r>
              <w:rPr>
                <w:rFonts w:hint="eastAsia"/>
              </w:rPr>
              <w:t>3.5</w:t>
            </w:r>
          </w:p>
        </w:tc>
        <w:tc>
          <w:tcPr>
            <w:tcW w:w="4634" w:type="dxa"/>
            <w:shd w:val="clear" w:color="auto" w:fill="auto"/>
          </w:tcPr>
          <w:p w:rsidR="00CF2A1C" w:rsidRDefault="00CF2A1C" w:rsidP="00D3379A">
            <w:pPr>
              <w:pStyle w:val="a0"/>
              <w:ind w:firstLine="0"/>
            </w:pPr>
          </w:p>
        </w:tc>
      </w:tr>
    </w:tbl>
    <w:p w:rsidR="00030F26" w:rsidRDefault="00030F26" w:rsidP="00885EF6">
      <w:pPr>
        <w:pStyle w:val="a0"/>
      </w:pPr>
    </w:p>
    <w:p w:rsidR="00B265C8" w:rsidRDefault="00030F26" w:rsidP="00885EF6">
      <w:pPr>
        <w:pStyle w:val="a0"/>
      </w:pPr>
      <w:r>
        <w:br w:type="page"/>
      </w:r>
    </w:p>
    <w:p w:rsidR="002A479B" w:rsidRDefault="002A479B" w:rsidP="002A479B">
      <w:pPr>
        <w:pStyle w:val="2"/>
      </w:pPr>
      <w:bookmarkStart w:id="34" w:name="_Toc65496706"/>
      <w:r>
        <w:rPr>
          <w:rFonts w:hint="eastAsia"/>
        </w:rPr>
        <w:lastRenderedPageBreak/>
        <w:t>参考</w:t>
      </w:r>
      <w:r w:rsidR="006A41C8">
        <w:rPr>
          <w:rFonts w:hint="eastAsia"/>
        </w:rPr>
        <w:t>资料</w:t>
      </w:r>
      <w:bookmarkEnd w:id="34"/>
    </w:p>
    <w:p w:rsidR="002A479B" w:rsidRDefault="002A479B" w:rsidP="00885EF6">
      <w:pPr>
        <w:pStyle w:val="a0"/>
      </w:pPr>
    </w:p>
    <w:p w:rsidR="002A479B" w:rsidRDefault="001500D1" w:rsidP="00885EF6">
      <w:pPr>
        <w:pStyle w:val="a0"/>
      </w:pPr>
      <w:r>
        <w:rPr>
          <w:rFonts w:hint="eastAsia"/>
        </w:rPr>
        <w:t xml:space="preserve">Design Pattern - </w:t>
      </w:r>
    </w:p>
    <w:p w:rsidR="001500D1" w:rsidRDefault="001500D1" w:rsidP="00885EF6">
      <w:pPr>
        <w:pStyle w:val="a0"/>
      </w:pPr>
    </w:p>
    <w:p w:rsidR="001500D1" w:rsidRDefault="001500D1" w:rsidP="00885EF6">
      <w:pPr>
        <w:pStyle w:val="a0"/>
      </w:pPr>
    </w:p>
    <w:p w:rsidR="00DE1124" w:rsidRDefault="00DE1124" w:rsidP="00DE1124">
      <w:pPr>
        <w:pStyle w:val="2"/>
      </w:pPr>
      <w:bookmarkStart w:id="35" w:name="_Toc65496707"/>
      <w:r>
        <w:rPr>
          <w:rFonts w:hint="eastAsia"/>
        </w:rPr>
        <w:t>附加文档</w:t>
      </w:r>
      <w:bookmarkEnd w:id="35"/>
    </w:p>
    <w:p w:rsidR="00DE1124" w:rsidRDefault="00DE1124" w:rsidP="00DE1124">
      <w:pPr>
        <w:pStyle w:val="a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0"/>
        <w:gridCol w:w="2228"/>
        <w:gridCol w:w="4274"/>
      </w:tblGrid>
      <w:tr w:rsidR="00571F0F" w:rsidRPr="00D3379A" w:rsidTr="00D3379A">
        <w:tc>
          <w:tcPr>
            <w:tcW w:w="2020" w:type="dxa"/>
            <w:shd w:val="clear" w:color="auto" w:fill="auto"/>
          </w:tcPr>
          <w:p w:rsidR="00571F0F" w:rsidRPr="00D3379A" w:rsidRDefault="00571F0F" w:rsidP="00D3379A">
            <w:pPr>
              <w:pStyle w:val="a0"/>
              <w:ind w:firstLine="0"/>
              <w:rPr>
                <w:b/>
              </w:rPr>
            </w:pPr>
            <w:r w:rsidRPr="00D3379A">
              <w:rPr>
                <w:rFonts w:hint="eastAsia"/>
                <w:b/>
              </w:rPr>
              <w:t>文档名称</w:t>
            </w:r>
          </w:p>
        </w:tc>
        <w:tc>
          <w:tcPr>
            <w:tcW w:w="2228" w:type="dxa"/>
            <w:shd w:val="clear" w:color="auto" w:fill="auto"/>
          </w:tcPr>
          <w:p w:rsidR="00571F0F" w:rsidRPr="00D3379A" w:rsidRDefault="00571F0F" w:rsidP="00D3379A">
            <w:pPr>
              <w:pStyle w:val="a0"/>
              <w:ind w:firstLine="0"/>
              <w:rPr>
                <w:b/>
              </w:rPr>
            </w:pPr>
            <w:r w:rsidRPr="00D3379A">
              <w:rPr>
                <w:rFonts w:hint="eastAsia"/>
                <w:b/>
              </w:rPr>
              <w:t>文件名</w:t>
            </w:r>
          </w:p>
        </w:tc>
        <w:tc>
          <w:tcPr>
            <w:tcW w:w="4274" w:type="dxa"/>
            <w:shd w:val="clear" w:color="auto" w:fill="auto"/>
          </w:tcPr>
          <w:p w:rsidR="00571F0F" w:rsidRPr="00D3379A" w:rsidRDefault="00571F0F" w:rsidP="00D3379A">
            <w:pPr>
              <w:pStyle w:val="a0"/>
              <w:ind w:firstLine="0"/>
              <w:rPr>
                <w:b/>
              </w:rPr>
            </w:pPr>
            <w:r w:rsidRPr="00D3379A">
              <w:rPr>
                <w:rFonts w:hint="eastAsia"/>
                <w:b/>
              </w:rPr>
              <w:t>描述</w:t>
            </w:r>
          </w:p>
        </w:tc>
      </w:tr>
      <w:tr w:rsidR="00571F0F" w:rsidTr="00D3379A">
        <w:tc>
          <w:tcPr>
            <w:tcW w:w="2020" w:type="dxa"/>
            <w:shd w:val="clear" w:color="auto" w:fill="auto"/>
          </w:tcPr>
          <w:p w:rsidR="00571F0F" w:rsidRDefault="00571F0F" w:rsidP="00D3379A">
            <w:pPr>
              <w:pStyle w:val="a0"/>
              <w:ind w:firstLine="0"/>
            </w:pPr>
            <w:r>
              <w:rPr>
                <w:rFonts w:hint="eastAsia"/>
              </w:rPr>
              <w:t>项目计划表</w:t>
            </w:r>
          </w:p>
        </w:tc>
        <w:tc>
          <w:tcPr>
            <w:tcW w:w="2228" w:type="dxa"/>
            <w:shd w:val="clear" w:color="auto" w:fill="auto"/>
          </w:tcPr>
          <w:p w:rsidR="00571F0F" w:rsidRDefault="00030F26" w:rsidP="00D3379A">
            <w:pPr>
              <w:pStyle w:val="a0"/>
              <w:ind w:firstLine="0"/>
            </w:pPr>
            <w:proofErr w:type="spellStart"/>
            <w:r>
              <w:t>W</w:t>
            </w:r>
            <w:r>
              <w:rPr>
                <w:rFonts w:hint="eastAsia"/>
              </w:rPr>
              <w:t>ind.net.plan.mpp</w:t>
            </w:r>
            <w:proofErr w:type="spellEnd"/>
          </w:p>
        </w:tc>
        <w:tc>
          <w:tcPr>
            <w:tcW w:w="4274" w:type="dxa"/>
            <w:shd w:val="clear" w:color="auto" w:fill="auto"/>
          </w:tcPr>
          <w:p w:rsidR="00571F0F" w:rsidRDefault="00030F26" w:rsidP="00D3379A">
            <w:pPr>
              <w:pStyle w:val="a0"/>
              <w:ind w:firstLine="0"/>
            </w:pPr>
            <w:r>
              <w:rPr>
                <w:rFonts w:hint="eastAsia"/>
              </w:rPr>
              <w:t>项目时间规划</w:t>
            </w:r>
          </w:p>
        </w:tc>
      </w:tr>
      <w:tr w:rsidR="00030F26" w:rsidTr="00D3379A">
        <w:tc>
          <w:tcPr>
            <w:tcW w:w="2020" w:type="dxa"/>
            <w:shd w:val="clear" w:color="auto" w:fill="auto"/>
          </w:tcPr>
          <w:p w:rsidR="00030F26" w:rsidRDefault="00295CA1" w:rsidP="00D3379A">
            <w:pPr>
              <w:pStyle w:val="a0"/>
              <w:ind w:firstLine="0"/>
            </w:pPr>
            <w:r>
              <w:rPr>
                <w:rFonts w:hint="eastAsia"/>
              </w:rPr>
              <w:t>数据库定义</w:t>
            </w:r>
          </w:p>
        </w:tc>
        <w:tc>
          <w:tcPr>
            <w:tcW w:w="2228" w:type="dxa"/>
            <w:shd w:val="clear" w:color="auto" w:fill="auto"/>
          </w:tcPr>
          <w:p w:rsidR="00030F26" w:rsidRDefault="00E5469D" w:rsidP="00D3379A">
            <w:pPr>
              <w:pStyle w:val="a0"/>
              <w:ind w:firstLine="0"/>
            </w:pPr>
            <w:r>
              <w:t>X</w:t>
            </w:r>
            <w:r>
              <w:rPr>
                <w:rFonts w:hint="eastAsia"/>
              </w:rPr>
              <w:t>****</w:t>
            </w:r>
            <w:r w:rsidR="00295CA1">
              <w:t>.</w:t>
            </w:r>
            <w:proofErr w:type="spellStart"/>
            <w:r w:rsidR="00295CA1">
              <w:t>sql</w:t>
            </w:r>
            <w:proofErr w:type="spellEnd"/>
          </w:p>
        </w:tc>
        <w:tc>
          <w:tcPr>
            <w:tcW w:w="4274" w:type="dxa"/>
            <w:shd w:val="clear" w:color="auto" w:fill="auto"/>
          </w:tcPr>
          <w:p w:rsidR="00030F26" w:rsidRDefault="00295CA1" w:rsidP="00D3379A">
            <w:pPr>
              <w:pStyle w:val="a0"/>
              <w:ind w:firstLine="0"/>
            </w:pPr>
            <w:r>
              <w:rPr>
                <w:rFonts w:hint="eastAsia"/>
              </w:rPr>
              <w:t>数据库定义脚本</w:t>
            </w:r>
          </w:p>
        </w:tc>
      </w:tr>
      <w:tr w:rsidR="00030F26" w:rsidTr="00D3379A">
        <w:tc>
          <w:tcPr>
            <w:tcW w:w="2020" w:type="dxa"/>
            <w:shd w:val="clear" w:color="auto" w:fill="auto"/>
          </w:tcPr>
          <w:p w:rsidR="00030F26" w:rsidRDefault="00E5469D" w:rsidP="00D3379A">
            <w:pPr>
              <w:pStyle w:val="a0"/>
              <w:ind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2228" w:type="dxa"/>
            <w:shd w:val="clear" w:color="auto" w:fill="auto"/>
          </w:tcPr>
          <w:p w:rsidR="00030F26" w:rsidRDefault="00030F26" w:rsidP="00D3379A">
            <w:pPr>
              <w:pStyle w:val="a0"/>
              <w:ind w:firstLine="0"/>
            </w:pPr>
          </w:p>
        </w:tc>
        <w:tc>
          <w:tcPr>
            <w:tcW w:w="4274" w:type="dxa"/>
            <w:shd w:val="clear" w:color="auto" w:fill="auto"/>
          </w:tcPr>
          <w:p w:rsidR="00030F26" w:rsidRDefault="00030F26" w:rsidP="00D3379A">
            <w:pPr>
              <w:pStyle w:val="a0"/>
              <w:ind w:firstLine="0"/>
            </w:pPr>
          </w:p>
        </w:tc>
      </w:tr>
      <w:tr w:rsidR="00030F26" w:rsidTr="00D3379A">
        <w:tc>
          <w:tcPr>
            <w:tcW w:w="2020" w:type="dxa"/>
            <w:shd w:val="clear" w:color="auto" w:fill="auto"/>
          </w:tcPr>
          <w:p w:rsidR="00030F26" w:rsidRDefault="00030F26" w:rsidP="00D3379A">
            <w:pPr>
              <w:pStyle w:val="a0"/>
              <w:ind w:firstLine="0"/>
            </w:pPr>
          </w:p>
        </w:tc>
        <w:tc>
          <w:tcPr>
            <w:tcW w:w="2228" w:type="dxa"/>
            <w:shd w:val="clear" w:color="auto" w:fill="auto"/>
          </w:tcPr>
          <w:p w:rsidR="00030F26" w:rsidRDefault="00030F26" w:rsidP="00D3379A">
            <w:pPr>
              <w:pStyle w:val="a0"/>
              <w:ind w:firstLine="0"/>
            </w:pPr>
          </w:p>
        </w:tc>
        <w:tc>
          <w:tcPr>
            <w:tcW w:w="4274" w:type="dxa"/>
            <w:shd w:val="clear" w:color="auto" w:fill="auto"/>
          </w:tcPr>
          <w:p w:rsidR="00030F26" w:rsidRDefault="00030F26" w:rsidP="00D3379A">
            <w:pPr>
              <w:pStyle w:val="a0"/>
              <w:ind w:firstLine="0"/>
            </w:pPr>
          </w:p>
        </w:tc>
      </w:tr>
      <w:tr w:rsidR="00030F26" w:rsidTr="00D3379A">
        <w:tc>
          <w:tcPr>
            <w:tcW w:w="2020" w:type="dxa"/>
            <w:shd w:val="clear" w:color="auto" w:fill="auto"/>
          </w:tcPr>
          <w:p w:rsidR="00030F26" w:rsidRDefault="00030F26" w:rsidP="00D3379A">
            <w:pPr>
              <w:pStyle w:val="a0"/>
              <w:ind w:firstLine="0"/>
            </w:pPr>
          </w:p>
        </w:tc>
        <w:tc>
          <w:tcPr>
            <w:tcW w:w="2228" w:type="dxa"/>
            <w:shd w:val="clear" w:color="auto" w:fill="auto"/>
          </w:tcPr>
          <w:p w:rsidR="00030F26" w:rsidRDefault="00030F26" w:rsidP="00D3379A">
            <w:pPr>
              <w:pStyle w:val="a0"/>
              <w:ind w:firstLine="0"/>
            </w:pPr>
          </w:p>
        </w:tc>
        <w:tc>
          <w:tcPr>
            <w:tcW w:w="4274" w:type="dxa"/>
            <w:shd w:val="clear" w:color="auto" w:fill="auto"/>
          </w:tcPr>
          <w:p w:rsidR="00030F26" w:rsidRDefault="00030F26" w:rsidP="00D3379A">
            <w:pPr>
              <w:pStyle w:val="a0"/>
              <w:ind w:firstLine="0"/>
            </w:pPr>
          </w:p>
        </w:tc>
      </w:tr>
    </w:tbl>
    <w:p w:rsidR="00DE1124" w:rsidRPr="00DE1124" w:rsidRDefault="00DE1124" w:rsidP="00DE1124">
      <w:pPr>
        <w:pStyle w:val="a0"/>
      </w:pPr>
    </w:p>
    <w:sectPr w:rsidR="00DE1124" w:rsidRPr="00DE112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C56" w:rsidRDefault="00BC7C56">
      <w:r>
        <w:separator/>
      </w:r>
    </w:p>
  </w:endnote>
  <w:endnote w:type="continuationSeparator" w:id="0">
    <w:p w:rsidR="00BC7C56" w:rsidRDefault="00BC7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6C2" w:rsidRDefault="006C26C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1F7A">
      <w:rPr>
        <w:rStyle w:val="a6"/>
        <w:noProof/>
      </w:rPr>
      <w:t>18</w:t>
    </w:r>
    <w:r>
      <w:rPr>
        <w:rStyle w:val="a6"/>
      </w:rPr>
      <w:fldChar w:fldCharType="end"/>
    </w:r>
  </w:p>
  <w:p w:rsidR="006C26C2" w:rsidRDefault="006C26C2" w:rsidP="008277C8">
    <w:pPr>
      <w:pStyle w:val="a5"/>
      <w:pBdr>
        <w:top w:val="single" w:sz="4" w:space="1" w:color="auto"/>
      </w:pBdr>
      <w:ind w:right="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C56" w:rsidRDefault="00BC7C56">
      <w:r>
        <w:separator/>
      </w:r>
    </w:p>
  </w:footnote>
  <w:footnote w:type="continuationSeparator" w:id="0">
    <w:p w:rsidR="00BC7C56" w:rsidRDefault="00BC7C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6C2" w:rsidRDefault="006C26C2">
    <w:pPr>
      <w:pStyle w:val="a4"/>
      <w:jc w:val="right"/>
      <w:rPr>
        <w:rFonts w:ascii="宋体"/>
      </w:rPr>
    </w:pPr>
    <w:r>
      <w:t xml:space="preserve">        </w:t>
    </w:r>
    <w:r>
      <w:rPr>
        <w:rFonts w:hint="eastAsia"/>
      </w:rPr>
      <w:t xml:space="preserve">                             </w:t>
    </w:r>
    <w:r>
      <w:rPr>
        <w:rFonts w:ascii="宋体" w:hint="eastAsia"/>
      </w:rPr>
      <w:t xml:space="preserve"> 数据软件研发项目.数据流转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72D84"/>
    <w:multiLevelType w:val="hybridMultilevel"/>
    <w:tmpl w:val="0BDE8B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666791B"/>
    <w:multiLevelType w:val="hybridMultilevel"/>
    <w:tmpl w:val="69D6D752"/>
    <w:lvl w:ilvl="0" w:tplc="19727B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AD4908"/>
    <w:multiLevelType w:val="hybridMultilevel"/>
    <w:tmpl w:val="E5CEC716"/>
    <w:lvl w:ilvl="0" w:tplc="392C968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2F283CF9"/>
    <w:multiLevelType w:val="hybridMultilevel"/>
    <w:tmpl w:val="0778FE1C"/>
    <w:lvl w:ilvl="0" w:tplc="B23E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B4708C"/>
    <w:multiLevelType w:val="hybridMultilevel"/>
    <w:tmpl w:val="E42E5E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5DE3A80"/>
    <w:multiLevelType w:val="multilevel"/>
    <w:tmpl w:val="63809C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b/>
        <w:i w:val="0"/>
        <w:spacing w:val="0"/>
        <w:position w:val="0"/>
        <w:sz w:val="28"/>
        <w:effect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5D456AEC"/>
    <w:multiLevelType w:val="hybridMultilevel"/>
    <w:tmpl w:val="6B807B8C"/>
    <w:lvl w:ilvl="0" w:tplc="04090003">
      <w:start w:val="1"/>
      <w:numFmt w:val="bullet"/>
      <w:lvlText w:val="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7">
    <w:nsid w:val="6F943DB5"/>
    <w:multiLevelType w:val="hybridMultilevel"/>
    <w:tmpl w:val="F290257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7D090FAD"/>
    <w:multiLevelType w:val="multilevel"/>
    <w:tmpl w:val="1F9624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C7F"/>
    <w:rsid w:val="00015EF6"/>
    <w:rsid w:val="0002638E"/>
    <w:rsid w:val="00027098"/>
    <w:rsid w:val="00027DD4"/>
    <w:rsid w:val="00030F26"/>
    <w:rsid w:val="0003358F"/>
    <w:rsid w:val="00034602"/>
    <w:rsid w:val="00037E19"/>
    <w:rsid w:val="00040543"/>
    <w:rsid w:val="000474F2"/>
    <w:rsid w:val="00050F21"/>
    <w:rsid w:val="00055A15"/>
    <w:rsid w:val="00055B19"/>
    <w:rsid w:val="0005674E"/>
    <w:rsid w:val="00056810"/>
    <w:rsid w:val="00064763"/>
    <w:rsid w:val="0006760D"/>
    <w:rsid w:val="000739BD"/>
    <w:rsid w:val="000930D4"/>
    <w:rsid w:val="00095F4F"/>
    <w:rsid w:val="000967E2"/>
    <w:rsid w:val="00097598"/>
    <w:rsid w:val="000B0207"/>
    <w:rsid w:val="000B7DA4"/>
    <w:rsid w:val="0010779C"/>
    <w:rsid w:val="001104E6"/>
    <w:rsid w:val="0011321A"/>
    <w:rsid w:val="0011332F"/>
    <w:rsid w:val="00116E6C"/>
    <w:rsid w:val="00134368"/>
    <w:rsid w:val="001427FE"/>
    <w:rsid w:val="001442EA"/>
    <w:rsid w:val="00144EC1"/>
    <w:rsid w:val="001500D1"/>
    <w:rsid w:val="00151644"/>
    <w:rsid w:val="00152453"/>
    <w:rsid w:val="00160C44"/>
    <w:rsid w:val="00165CCF"/>
    <w:rsid w:val="00180444"/>
    <w:rsid w:val="0018240C"/>
    <w:rsid w:val="001B18D2"/>
    <w:rsid w:val="001B40EC"/>
    <w:rsid w:val="001D5BA7"/>
    <w:rsid w:val="001D72AF"/>
    <w:rsid w:val="001D77E0"/>
    <w:rsid w:val="001E4673"/>
    <w:rsid w:val="001E5C28"/>
    <w:rsid w:val="001F15ED"/>
    <w:rsid w:val="001F3734"/>
    <w:rsid w:val="00211E64"/>
    <w:rsid w:val="00236276"/>
    <w:rsid w:val="00242217"/>
    <w:rsid w:val="00251F2E"/>
    <w:rsid w:val="00263B8B"/>
    <w:rsid w:val="00295CA1"/>
    <w:rsid w:val="00297E09"/>
    <w:rsid w:val="002A479B"/>
    <w:rsid w:val="002B240C"/>
    <w:rsid w:val="002C64BB"/>
    <w:rsid w:val="002D67FF"/>
    <w:rsid w:val="002F3F81"/>
    <w:rsid w:val="002F5A6F"/>
    <w:rsid w:val="002F5ADE"/>
    <w:rsid w:val="002F5CAE"/>
    <w:rsid w:val="00310325"/>
    <w:rsid w:val="00311839"/>
    <w:rsid w:val="00312E4A"/>
    <w:rsid w:val="003273EA"/>
    <w:rsid w:val="0033036E"/>
    <w:rsid w:val="00340213"/>
    <w:rsid w:val="00341FE5"/>
    <w:rsid w:val="00343E83"/>
    <w:rsid w:val="0036537B"/>
    <w:rsid w:val="003669C3"/>
    <w:rsid w:val="00386F73"/>
    <w:rsid w:val="00391A66"/>
    <w:rsid w:val="0039241D"/>
    <w:rsid w:val="0039361F"/>
    <w:rsid w:val="003A5C13"/>
    <w:rsid w:val="003A6BA2"/>
    <w:rsid w:val="003A7505"/>
    <w:rsid w:val="003B1FF8"/>
    <w:rsid w:val="003C756A"/>
    <w:rsid w:val="003D365B"/>
    <w:rsid w:val="003D78DD"/>
    <w:rsid w:val="003E04D0"/>
    <w:rsid w:val="003E59FB"/>
    <w:rsid w:val="003F02F8"/>
    <w:rsid w:val="003F4EDE"/>
    <w:rsid w:val="003F563B"/>
    <w:rsid w:val="003F7B77"/>
    <w:rsid w:val="00403E24"/>
    <w:rsid w:val="004044D9"/>
    <w:rsid w:val="00422DE6"/>
    <w:rsid w:val="004474CD"/>
    <w:rsid w:val="00450CE6"/>
    <w:rsid w:val="0045172F"/>
    <w:rsid w:val="004533E2"/>
    <w:rsid w:val="00455B2D"/>
    <w:rsid w:val="00467F8F"/>
    <w:rsid w:val="00475996"/>
    <w:rsid w:val="004827E2"/>
    <w:rsid w:val="0049168D"/>
    <w:rsid w:val="004A3048"/>
    <w:rsid w:val="004A7B76"/>
    <w:rsid w:val="004B3B52"/>
    <w:rsid w:val="004B44E0"/>
    <w:rsid w:val="004B50C2"/>
    <w:rsid w:val="004C2C7D"/>
    <w:rsid w:val="004C35B5"/>
    <w:rsid w:val="004C543B"/>
    <w:rsid w:val="004D15CF"/>
    <w:rsid w:val="004D4985"/>
    <w:rsid w:val="004E3E7C"/>
    <w:rsid w:val="004E43F6"/>
    <w:rsid w:val="004E5D13"/>
    <w:rsid w:val="004E6781"/>
    <w:rsid w:val="004F42B4"/>
    <w:rsid w:val="0050246C"/>
    <w:rsid w:val="00511C29"/>
    <w:rsid w:val="00516D78"/>
    <w:rsid w:val="0051775E"/>
    <w:rsid w:val="0052778E"/>
    <w:rsid w:val="00534C15"/>
    <w:rsid w:val="00540A9E"/>
    <w:rsid w:val="00541E10"/>
    <w:rsid w:val="00551C42"/>
    <w:rsid w:val="00553ACF"/>
    <w:rsid w:val="00553B9F"/>
    <w:rsid w:val="0055703B"/>
    <w:rsid w:val="005641DB"/>
    <w:rsid w:val="005650F0"/>
    <w:rsid w:val="00571F0F"/>
    <w:rsid w:val="005731B5"/>
    <w:rsid w:val="00581805"/>
    <w:rsid w:val="00583C46"/>
    <w:rsid w:val="005877C4"/>
    <w:rsid w:val="005A362C"/>
    <w:rsid w:val="005A3EC7"/>
    <w:rsid w:val="005B4CB5"/>
    <w:rsid w:val="005B51FC"/>
    <w:rsid w:val="005B5C7B"/>
    <w:rsid w:val="005C076C"/>
    <w:rsid w:val="005C2837"/>
    <w:rsid w:val="005D0118"/>
    <w:rsid w:val="005F4AEA"/>
    <w:rsid w:val="005F70CC"/>
    <w:rsid w:val="00601247"/>
    <w:rsid w:val="00601F7A"/>
    <w:rsid w:val="00612D46"/>
    <w:rsid w:val="006159A6"/>
    <w:rsid w:val="00620419"/>
    <w:rsid w:val="00627D0A"/>
    <w:rsid w:val="006403D8"/>
    <w:rsid w:val="006446E9"/>
    <w:rsid w:val="0064588C"/>
    <w:rsid w:val="00656B97"/>
    <w:rsid w:val="00661CF4"/>
    <w:rsid w:val="006672E1"/>
    <w:rsid w:val="00676B42"/>
    <w:rsid w:val="0068186D"/>
    <w:rsid w:val="00687470"/>
    <w:rsid w:val="00693493"/>
    <w:rsid w:val="006A341A"/>
    <w:rsid w:val="006A41C8"/>
    <w:rsid w:val="006A4D5A"/>
    <w:rsid w:val="006C26C2"/>
    <w:rsid w:val="006C5C31"/>
    <w:rsid w:val="006D5FC3"/>
    <w:rsid w:val="006E0509"/>
    <w:rsid w:val="006E7BD4"/>
    <w:rsid w:val="006F4877"/>
    <w:rsid w:val="006F7732"/>
    <w:rsid w:val="006F7770"/>
    <w:rsid w:val="00700E9D"/>
    <w:rsid w:val="00710FFF"/>
    <w:rsid w:val="007149BF"/>
    <w:rsid w:val="00717EE3"/>
    <w:rsid w:val="00741814"/>
    <w:rsid w:val="00746A1A"/>
    <w:rsid w:val="00765C5C"/>
    <w:rsid w:val="0077129E"/>
    <w:rsid w:val="0078343B"/>
    <w:rsid w:val="007924B5"/>
    <w:rsid w:val="007A165B"/>
    <w:rsid w:val="007A639E"/>
    <w:rsid w:val="007A6452"/>
    <w:rsid w:val="007B1A0B"/>
    <w:rsid w:val="007B36FA"/>
    <w:rsid w:val="007B6DDE"/>
    <w:rsid w:val="007C2EFA"/>
    <w:rsid w:val="00810283"/>
    <w:rsid w:val="008151F7"/>
    <w:rsid w:val="008277C8"/>
    <w:rsid w:val="00832CE9"/>
    <w:rsid w:val="00834008"/>
    <w:rsid w:val="008359FE"/>
    <w:rsid w:val="008410CF"/>
    <w:rsid w:val="00842DB5"/>
    <w:rsid w:val="00843B28"/>
    <w:rsid w:val="008476A8"/>
    <w:rsid w:val="008556F1"/>
    <w:rsid w:val="00860737"/>
    <w:rsid w:val="008656D1"/>
    <w:rsid w:val="00871770"/>
    <w:rsid w:val="008742D1"/>
    <w:rsid w:val="008744CD"/>
    <w:rsid w:val="00875166"/>
    <w:rsid w:val="00877CE3"/>
    <w:rsid w:val="00882D3F"/>
    <w:rsid w:val="00885EF6"/>
    <w:rsid w:val="008873A9"/>
    <w:rsid w:val="00887678"/>
    <w:rsid w:val="00891B49"/>
    <w:rsid w:val="0089411A"/>
    <w:rsid w:val="008A07BA"/>
    <w:rsid w:val="008A0C3C"/>
    <w:rsid w:val="008A2200"/>
    <w:rsid w:val="008B0820"/>
    <w:rsid w:val="008B2356"/>
    <w:rsid w:val="008B3C39"/>
    <w:rsid w:val="008B640F"/>
    <w:rsid w:val="008C0E6F"/>
    <w:rsid w:val="008C67B4"/>
    <w:rsid w:val="008C7055"/>
    <w:rsid w:val="008D12FB"/>
    <w:rsid w:val="008E505B"/>
    <w:rsid w:val="008E702B"/>
    <w:rsid w:val="00907835"/>
    <w:rsid w:val="00910A95"/>
    <w:rsid w:val="00911764"/>
    <w:rsid w:val="00915982"/>
    <w:rsid w:val="0092032A"/>
    <w:rsid w:val="00925301"/>
    <w:rsid w:val="0092663B"/>
    <w:rsid w:val="009373AD"/>
    <w:rsid w:val="009401B6"/>
    <w:rsid w:val="009475D1"/>
    <w:rsid w:val="0094771C"/>
    <w:rsid w:val="00960069"/>
    <w:rsid w:val="00963A56"/>
    <w:rsid w:val="009656F1"/>
    <w:rsid w:val="00980082"/>
    <w:rsid w:val="00987CC8"/>
    <w:rsid w:val="009B1E6B"/>
    <w:rsid w:val="009B2F66"/>
    <w:rsid w:val="009D5763"/>
    <w:rsid w:val="009E3771"/>
    <w:rsid w:val="009F474D"/>
    <w:rsid w:val="009F6877"/>
    <w:rsid w:val="00A01D9A"/>
    <w:rsid w:val="00A0604C"/>
    <w:rsid w:val="00A10560"/>
    <w:rsid w:val="00A1139E"/>
    <w:rsid w:val="00A1180A"/>
    <w:rsid w:val="00A2389D"/>
    <w:rsid w:val="00A36FE3"/>
    <w:rsid w:val="00A37477"/>
    <w:rsid w:val="00A42B6E"/>
    <w:rsid w:val="00A43652"/>
    <w:rsid w:val="00A54E93"/>
    <w:rsid w:val="00A62092"/>
    <w:rsid w:val="00A63851"/>
    <w:rsid w:val="00A66C18"/>
    <w:rsid w:val="00A76416"/>
    <w:rsid w:val="00A96268"/>
    <w:rsid w:val="00AA0E83"/>
    <w:rsid w:val="00AA507F"/>
    <w:rsid w:val="00AA7C7F"/>
    <w:rsid w:val="00AB1ACB"/>
    <w:rsid w:val="00AC5908"/>
    <w:rsid w:val="00AC5CFC"/>
    <w:rsid w:val="00AC7DC5"/>
    <w:rsid w:val="00AD63E9"/>
    <w:rsid w:val="00AE70AD"/>
    <w:rsid w:val="00AF536D"/>
    <w:rsid w:val="00B06678"/>
    <w:rsid w:val="00B20B65"/>
    <w:rsid w:val="00B265C8"/>
    <w:rsid w:val="00B26999"/>
    <w:rsid w:val="00B33096"/>
    <w:rsid w:val="00B52900"/>
    <w:rsid w:val="00B53279"/>
    <w:rsid w:val="00B53784"/>
    <w:rsid w:val="00B60C85"/>
    <w:rsid w:val="00B66424"/>
    <w:rsid w:val="00B70DFF"/>
    <w:rsid w:val="00B736C8"/>
    <w:rsid w:val="00B7597E"/>
    <w:rsid w:val="00B81FDE"/>
    <w:rsid w:val="00BB0B42"/>
    <w:rsid w:val="00BC35B4"/>
    <w:rsid w:val="00BC4129"/>
    <w:rsid w:val="00BC7C56"/>
    <w:rsid w:val="00BD6BCA"/>
    <w:rsid w:val="00BE008E"/>
    <w:rsid w:val="00BE324E"/>
    <w:rsid w:val="00BE7B94"/>
    <w:rsid w:val="00BF22E3"/>
    <w:rsid w:val="00C230D4"/>
    <w:rsid w:val="00C3211E"/>
    <w:rsid w:val="00C45C05"/>
    <w:rsid w:val="00C64ADF"/>
    <w:rsid w:val="00C65BC3"/>
    <w:rsid w:val="00C72C0A"/>
    <w:rsid w:val="00C73466"/>
    <w:rsid w:val="00C735C8"/>
    <w:rsid w:val="00C76658"/>
    <w:rsid w:val="00C76AEA"/>
    <w:rsid w:val="00C90F99"/>
    <w:rsid w:val="00CA0B15"/>
    <w:rsid w:val="00CA3F7D"/>
    <w:rsid w:val="00CB13A8"/>
    <w:rsid w:val="00CB1A60"/>
    <w:rsid w:val="00CB22C9"/>
    <w:rsid w:val="00CD2782"/>
    <w:rsid w:val="00CD3ABC"/>
    <w:rsid w:val="00CD56BA"/>
    <w:rsid w:val="00CE3CB1"/>
    <w:rsid w:val="00CF2A1C"/>
    <w:rsid w:val="00D0031F"/>
    <w:rsid w:val="00D170D3"/>
    <w:rsid w:val="00D232EF"/>
    <w:rsid w:val="00D26D82"/>
    <w:rsid w:val="00D3379A"/>
    <w:rsid w:val="00D70A3E"/>
    <w:rsid w:val="00D92FA3"/>
    <w:rsid w:val="00D97885"/>
    <w:rsid w:val="00DA7215"/>
    <w:rsid w:val="00DB03E0"/>
    <w:rsid w:val="00DC04B8"/>
    <w:rsid w:val="00DC5FED"/>
    <w:rsid w:val="00DE1124"/>
    <w:rsid w:val="00DE5273"/>
    <w:rsid w:val="00E12D6D"/>
    <w:rsid w:val="00E20041"/>
    <w:rsid w:val="00E30F67"/>
    <w:rsid w:val="00E31EA9"/>
    <w:rsid w:val="00E406D0"/>
    <w:rsid w:val="00E46667"/>
    <w:rsid w:val="00E479E7"/>
    <w:rsid w:val="00E50DB0"/>
    <w:rsid w:val="00E53E10"/>
    <w:rsid w:val="00E5469D"/>
    <w:rsid w:val="00E5508B"/>
    <w:rsid w:val="00E65852"/>
    <w:rsid w:val="00E736CA"/>
    <w:rsid w:val="00E746E1"/>
    <w:rsid w:val="00E81380"/>
    <w:rsid w:val="00E85CEF"/>
    <w:rsid w:val="00E937DF"/>
    <w:rsid w:val="00E94CE0"/>
    <w:rsid w:val="00E9775E"/>
    <w:rsid w:val="00EA5527"/>
    <w:rsid w:val="00EB4183"/>
    <w:rsid w:val="00EB4C02"/>
    <w:rsid w:val="00EB4D6F"/>
    <w:rsid w:val="00EB6284"/>
    <w:rsid w:val="00EC074C"/>
    <w:rsid w:val="00EC22F1"/>
    <w:rsid w:val="00EC7C3E"/>
    <w:rsid w:val="00ED24C0"/>
    <w:rsid w:val="00ED60F6"/>
    <w:rsid w:val="00ED6408"/>
    <w:rsid w:val="00EE2A3F"/>
    <w:rsid w:val="00EE5E50"/>
    <w:rsid w:val="00EF22B2"/>
    <w:rsid w:val="00EF283C"/>
    <w:rsid w:val="00F0296B"/>
    <w:rsid w:val="00F04FAE"/>
    <w:rsid w:val="00F1707D"/>
    <w:rsid w:val="00F25349"/>
    <w:rsid w:val="00F52AE3"/>
    <w:rsid w:val="00F5633F"/>
    <w:rsid w:val="00F72DAA"/>
    <w:rsid w:val="00F75478"/>
    <w:rsid w:val="00F7770C"/>
    <w:rsid w:val="00F836A0"/>
    <w:rsid w:val="00F87A67"/>
    <w:rsid w:val="00F87C2A"/>
    <w:rsid w:val="00F910A9"/>
    <w:rsid w:val="00F91A1F"/>
    <w:rsid w:val="00F96042"/>
    <w:rsid w:val="00FA4A82"/>
    <w:rsid w:val="00FC6F10"/>
    <w:rsid w:val="00FD07C7"/>
    <w:rsid w:val="00FD0EAA"/>
    <w:rsid w:val="00FF03F9"/>
    <w:rsid w:val="00FF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numPr>
        <w:numId w:val="7"/>
      </w:numPr>
      <w:outlineLvl w:val="0"/>
    </w:pPr>
    <w:rPr>
      <w:rFonts w:ascii="黑体" w:eastAsia="黑体"/>
      <w:sz w:val="28"/>
    </w:rPr>
  </w:style>
  <w:style w:type="paragraph" w:styleId="2">
    <w:name w:val="heading 2"/>
    <w:basedOn w:val="a"/>
    <w:next w:val="a0"/>
    <w:qFormat/>
    <w:pPr>
      <w:keepNext/>
      <w:numPr>
        <w:ilvl w:val="1"/>
        <w:numId w:val="3"/>
      </w:numPr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0"/>
    <w:qFormat/>
    <w:pPr>
      <w:keepNext/>
      <w:numPr>
        <w:ilvl w:val="2"/>
        <w:numId w:val="3"/>
      </w:numPr>
      <w:outlineLvl w:val="2"/>
    </w:pPr>
    <w:rPr>
      <w:rFonts w:eastAsia="黑体"/>
      <w:sz w:val="24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3"/>
      </w:numPr>
      <w:spacing w:line="377" w:lineRule="auto"/>
      <w:ind w:left="862" w:hanging="862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0">
    <w:name w:val="Normal Indent"/>
    <w:aliases w:val="正文（首行缩进两字）,特点,表正文,正文非缩进,上海中望标准正文（首行缩进两字）,ALT+Z,no-step"/>
    <w:basedOn w:val="a"/>
    <w:pPr>
      <w:ind w:firstLine="420"/>
    </w:pPr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caps/>
      <w:sz w:val="20"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character" w:styleId="a6">
    <w:name w:val="page number"/>
    <w:basedOn w:val="a1"/>
  </w:style>
  <w:style w:type="table" w:styleId="a7">
    <w:name w:val="Table Grid"/>
    <w:basedOn w:val="a2"/>
    <w:rsid w:val="00B265C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1">
    <w:name w:val="Table Grid 8"/>
    <w:basedOn w:val="a2"/>
    <w:rsid w:val="00EE2A3F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ind">
    <w:name w:val="Wind表格"/>
    <w:basedOn w:val="a7"/>
    <w:rsid w:val="00EE2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semiHidden/>
    <w:rsid w:val="008277C8"/>
    <w:pPr>
      <w:shd w:val="clear" w:color="auto" w:fill="000080"/>
    </w:pPr>
  </w:style>
  <w:style w:type="paragraph" w:styleId="a9">
    <w:name w:val="Title"/>
    <w:basedOn w:val="a"/>
    <w:next w:val="a"/>
    <w:link w:val="Char"/>
    <w:qFormat/>
    <w:rsid w:val="0010779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9"/>
    <w:rsid w:val="0010779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a">
    <w:name w:val="Balloon Text"/>
    <w:basedOn w:val="a"/>
    <w:link w:val="Char0"/>
    <w:rsid w:val="008151F7"/>
    <w:rPr>
      <w:sz w:val="18"/>
      <w:szCs w:val="18"/>
    </w:rPr>
  </w:style>
  <w:style w:type="character" w:customStyle="1" w:styleId="Char0">
    <w:name w:val="批注框文本 Char"/>
    <w:basedOn w:val="a1"/>
    <w:link w:val="aa"/>
    <w:rsid w:val="008151F7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C735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numPr>
        <w:numId w:val="7"/>
      </w:numPr>
      <w:outlineLvl w:val="0"/>
    </w:pPr>
    <w:rPr>
      <w:rFonts w:ascii="黑体" w:eastAsia="黑体"/>
      <w:sz w:val="28"/>
    </w:rPr>
  </w:style>
  <w:style w:type="paragraph" w:styleId="2">
    <w:name w:val="heading 2"/>
    <w:basedOn w:val="a"/>
    <w:next w:val="a0"/>
    <w:qFormat/>
    <w:pPr>
      <w:keepNext/>
      <w:numPr>
        <w:ilvl w:val="1"/>
        <w:numId w:val="3"/>
      </w:numPr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0"/>
    <w:qFormat/>
    <w:pPr>
      <w:keepNext/>
      <w:numPr>
        <w:ilvl w:val="2"/>
        <w:numId w:val="3"/>
      </w:numPr>
      <w:outlineLvl w:val="2"/>
    </w:pPr>
    <w:rPr>
      <w:rFonts w:eastAsia="黑体"/>
      <w:sz w:val="24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3"/>
      </w:numPr>
      <w:spacing w:line="377" w:lineRule="auto"/>
      <w:ind w:left="862" w:hanging="862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0">
    <w:name w:val="Normal Indent"/>
    <w:aliases w:val="正文（首行缩进两字）,特点,表正文,正文非缩进,上海中望标准正文（首行缩进两字）,ALT+Z,no-step"/>
    <w:basedOn w:val="a"/>
    <w:pPr>
      <w:ind w:firstLine="420"/>
    </w:pPr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caps/>
      <w:sz w:val="20"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character" w:styleId="a6">
    <w:name w:val="page number"/>
    <w:basedOn w:val="a1"/>
  </w:style>
  <w:style w:type="table" w:styleId="a7">
    <w:name w:val="Table Grid"/>
    <w:basedOn w:val="a2"/>
    <w:rsid w:val="00B265C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1">
    <w:name w:val="Table Grid 8"/>
    <w:basedOn w:val="a2"/>
    <w:rsid w:val="00EE2A3F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ind">
    <w:name w:val="Wind表格"/>
    <w:basedOn w:val="a7"/>
    <w:rsid w:val="00EE2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semiHidden/>
    <w:rsid w:val="008277C8"/>
    <w:pPr>
      <w:shd w:val="clear" w:color="auto" w:fill="000080"/>
    </w:pPr>
  </w:style>
  <w:style w:type="paragraph" w:styleId="a9">
    <w:name w:val="Title"/>
    <w:basedOn w:val="a"/>
    <w:next w:val="a"/>
    <w:link w:val="Char"/>
    <w:qFormat/>
    <w:rsid w:val="0010779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9"/>
    <w:rsid w:val="0010779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a">
    <w:name w:val="Balloon Text"/>
    <w:basedOn w:val="a"/>
    <w:link w:val="Char0"/>
    <w:rsid w:val="008151F7"/>
    <w:rPr>
      <w:sz w:val="18"/>
      <w:szCs w:val="18"/>
    </w:rPr>
  </w:style>
  <w:style w:type="character" w:customStyle="1" w:styleId="Char0">
    <w:name w:val="批注框文本 Char"/>
    <w:basedOn w:val="a1"/>
    <w:link w:val="aa"/>
    <w:rsid w:val="008151F7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C735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ind&#24320;&#21457;&#25991;&#26723;(&#31446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36F7B-A267-48E2-8A80-3A10E515C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Wind开发文档(竖).dot</Template>
  <TotalTime>420</TotalTime>
  <Pages>22</Pages>
  <Words>696</Words>
  <Characters>3968</Characters>
  <Application>Microsoft Office Word</Application>
  <DocSecurity>0</DocSecurity>
  <Lines>33</Lines>
  <Paragraphs>9</Paragraphs>
  <ScaleCrop>false</ScaleCrop>
  <Company>Wind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wup.req.temp.项目目标(Vision)</dc:title>
  <dc:creator>Qiu Dan</dc:creator>
  <dc:description>目标文档是项目的指南针，项目的所有有关人员都应该阅读此文档。本文是编写目标文档的模版。</dc:description>
  <cp:lastModifiedBy>Yvi</cp:lastModifiedBy>
  <cp:revision>132</cp:revision>
  <cp:lastPrinted>1900-12-31T16:00:00Z</cp:lastPrinted>
  <dcterms:created xsi:type="dcterms:W3CDTF">2013-04-13T05:39:00Z</dcterms:created>
  <dcterms:modified xsi:type="dcterms:W3CDTF">2013-04-17T02:39:00Z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435270825</vt:i4>
  </property>
  <property fmtid="{D5CDD505-2E9C-101B-9397-08002B2CF9AE}" pid="3" name="_EmailSubject">
    <vt:lpwstr>开发部设计文档模板。</vt:lpwstr>
  </property>
  <property fmtid="{D5CDD505-2E9C-101B-9397-08002B2CF9AE}" pid="4" name="_AuthorEmail">
    <vt:lpwstr>dqiu@wind.com.cn</vt:lpwstr>
  </property>
  <property fmtid="{D5CDD505-2E9C-101B-9397-08002B2CF9AE}" pid="5" name="_AuthorEmailDisplayName">
    <vt:lpwstr>Qiu Dan</vt:lpwstr>
  </property>
  <property fmtid="{D5CDD505-2E9C-101B-9397-08002B2CF9AE}" pid="6" name="_ReviewingToolsShownOnce">
    <vt:lpwstr/>
  </property>
</Properties>
</file>